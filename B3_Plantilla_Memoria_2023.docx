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B740A2B" w14:textId="77777777" w:rsidR="008406E3" w:rsidRPr="00576E58" w:rsidRDefault="00871BBC" w:rsidP="004B5557">
      <w:pPr>
        <w:pStyle w:val="TOCTitleV4"/>
      </w:pPr>
      <w:r w:rsidRPr="00576E58">
        <w:rPr>
          <w:lang w:eastAsia="es-ES"/>
        </w:rPr>
        <mc:AlternateContent>
          <mc:Choice Requires="wpg">
            <w:drawing>
              <wp:anchor distT="0" distB="0" distL="114300" distR="114300" simplePos="0" relativeHeight="251657728" behindDoc="0" locked="0" layoutInCell="0" allowOverlap="1" wp14:anchorId="60E8424F" wp14:editId="4944AB83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165975" cy="10139045"/>
                <wp:effectExtent l="9525" t="9525" r="7620" b="10160"/>
                <wp:wrapNone/>
                <wp:docPr id="3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975" cy="10139045"/>
                          <a:chOff x="321" y="411"/>
                          <a:chExt cx="11600" cy="15018"/>
                        </a:xfrm>
                      </wpg:grpSpPr>
                      <wps:wsp>
                        <wps:cNvPr id="4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321" y="411"/>
                            <a:ext cx="11600" cy="150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350" y="14683"/>
                            <a:ext cx="11537" cy="719"/>
                          </a:xfrm>
                          <a:prstGeom prst="rect">
                            <a:avLst/>
                          </a:prstGeom>
                          <a:solidFill>
                            <a:srgbClr val="9537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85A210" w14:textId="77777777" w:rsidR="000D4CD7" w:rsidRPr="00576E58" w:rsidRDefault="000D4CD7" w:rsidP="000D4CD7">
                              <w:pPr>
                                <w:pStyle w:val="Sinespaciado"/>
                                <w:jc w:val="center"/>
                                <w:rPr>
                                  <w:color w:val="FFFFFF"/>
                                  <w:spacing w:val="60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576E58">
                                <w:rPr>
                                  <w:color w:val="FFFFFF"/>
                                  <w:spacing w:val="60"/>
                                  <w:sz w:val="28"/>
                                  <w:szCs w:val="28"/>
                                  <w:lang w:val="es-ES"/>
                                </w:rPr>
                                <w:t>Departamento de Ingeniería Telemática y Electrónica</w:t>
                              </w:r>
                            </w:p>
                            <w:p w14:paraId="73A727A9" w14:textId="77777777" w:rsidR="00A00D13" w:rsidRPr="00576E58" w:rsidRDefault="000D4CD7" w:rsidP="000D4CD7">
                              <w:pPr>
                                <w:pStyle w:val="Sinespaciado"/>
                                <w:jc w:val="center"/>
                                <w:rPr>
                                  <w:smallCaps/>
                                  <w:color w:val="FFFFFF"/>
                                  <w:spacing w:val="60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576E58">
                                <w:rPr>
                                  <w:color w:val="FFFFFF"/>
                                  <w:spacing w:val="60"/>
                                  <w:sz w:val="28"/>
                                  <w:szCs w:val="28"/>
                                  <w:lang w:val="es-ES"/>
                                </w:rPr>
                                <w:t>Universidad Politécnica de Madrid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028" y="10710"/>
                            <a:ext cx="2859" cy="3937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2787A0"/>
                              </a:gs>
                              <a:gs pos="80000">
                                <a:srgbClr val="36B1D2"/>
                              </a:gs>
                              <a:gs pos="100000">
                                <a:srgbClr val="34B3D6"/>
                              </a:gs>
                            </a:gsLst>
                            <a:lin ang="16200000"/>
                          </a:gradFill>
                          <a:ln w="9525" algn="ctr">
                            <a:solidFill>
                              <a:srgbClr val="46AAC5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350" y="10711"/>
                            <a:ext cx="8631" cy="394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9B2D2A"/>
                              </a:gs>
                              <a:gs pos="80000">
                                <a:srgbClr val="CB3D3A"/>
                              </a:gs>
                              <a:gs pos="100000">
                                <a:srgbClr val="CE3B37"/>
                              </a:gs>
                            </a:gsLst>
                            <a:lin ang="16200000"/>
                          </a:gradFill>
                          <a:ln w="9525" algn="ctr">
                            <a:solidFill>
                              <a:srgbClr val="BE4B4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9028" y="9607"/>
                            <a:ext cx="2860" cy="1073"/>
                          </a:xfrm>
                          <a:prstGeom prst="rect">
                            <a:avLst/>
                          </a:prstGeom>
                          <a:solidFill>
                            <a:srgbClr val="9537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06155D" w14:textId="2665FD1E" w:rsidR="00A00D13" w:rsidRPr="00576E58" w:rsidRDefault="00A00D13">
                              <w:pPr>
                                <w:pStyle w:val="Sinespaciado"/>
                                <w:rPr>
                                  <w:rFonts w:ascii="Cambria" w:eastAsia="Times New Roman" w:hAnsi="Cambria"/>
                                  <w:color w:val="DBE5F1"/>
                                  <w:sz w:val="56"/>
                                  <w:szCs w:val="56"/>
                                  <w:lang w:val="es-ES"/>
                                </w:rPr>
                              </w:pPr>
                              <w:r w:rsidRPr="00576E58">
                                <w:rPr>
                                  <w:rFonts w:ascii="Cambria" w:eastAsia="Times New Roman" w:hAnsi="Cambria"/>
                                  <w:sz w:val="56"/>
                                  <w:szCs w:val="56"/>
                                  <w:lang w:val="es-ES"/>
                                </w:rPr>
                                <w:t>20</w:t>
                              </w:r>
                              <w:r w:rsidR="00DE3D68" w:rsidRPr="00576E58">
                                <w:rPr>
                                  <w:rFonts w:ascii="Cambria" w:eastAsia="Times New Roman" w:hAnsi="Cambria"/>
                                  <w:sz w:val="56"/>
                                  <w:szCs w:val="56"/>
                                  <w:lang w:val="es-ES"/>
                                </w:rPr>
                                <w:t>2</w:t>
                              </w:r>
                              <w:r w:rsidR="00B054DE" w:rsidRPr="00576E58">
                                <w:rPr>
                                  <w:rFonts w:ascii="Cambria" w:eastAsia="Times New Roman" w:hAnsi="Cambria"/>
                                  <w:sz w:val="56"/>
                                  <w:szCs w:val="56"/>
                                  <w:lang w:val="es-ES"/>
                                </w:rPr>
                                <w:t>3</w:t>
                              </w:r>
                              <w:r w:rsidR="000D4CD7" w:rsidRPr="00576E58">
                                <w:rPr>
                                  <w:rFonts w:ascii="Cambria" w:eastAsia="Times New Roman" w:hAnsi="Cambria"/>
                                  <w:sz w:val="56"/>
                                  <w:szCs w:val="56"/>
                                  <w:lang w:val="es-ES"/>
                                </w:rPr>
                                <w:t>-</w:t>
                              </w:r>
                              <w:r w:rsidR="00CB3345" w:rsidRPr="00576E58">
                                <w:rPr>
                                  <w:rFonts w:ascii="Cambria" w:eastAsia="Times New Roman" w:hAnsi="Cambria"/>
                                  <w:sz w:val="56"/>
                                  <w:szCs w:val="56"/>
                                  <w:lang w:val="es-ES"/>
                                </w:rPr>
                                <w:t>2</w:t>
                              </w:r>
                              <w:r w:rsidR="004045D4" w:rsidRPr="00576E58">
                                <w:rPr>
                                  <w:rFonts w:ascii="Cambria" w:eastAsia="Times New Roman" w:hAnsi="Cambria"/>
                                  <w:sz w:val="56"/>
                                  <w:szCs w:val="56"/>
                                  <w:lang w:val="es-E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6137" y="9607"/>
                            <a:ext cx="2860" cy="1073"/>
                          </a:xfrm>
                          <a:prstGeom prst="rect">
                            <a:avLst/>
                          </a:prstGeom>
                          <a:solidFill>
                            <a:srgbClr val="9537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3245" y="9607"/>
                            <a:ext cx="2860" cy="1073"/>
                          </a:xfrm>
                          <a:prstGeom prst="rect">
                            <a:avLst/>
                          </a:prstGeom>
                          <a:solidFill>
                            <a:srgbClr val="9537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354" y="9607"/>
                            <a:ext cx="2860" cy="1073"/>
                          </a:xfrm>
                          <a:prstGeom prst="rect">
                            <a:avLst/>
                          </a:prstGeom>
                          <a:solidFill>
                            <a:srgbClr val="9537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028" y="2263"/>
                            <a:ext cx="2859" cy="7316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CB6C1D"/>
                              </a:gs>
                              <a:gs pos="80000">
                                <a:srgbClr val="FF8F2A"/>
                              </a:gs>
                              <a:gs pos="100000">
                                <a:srgbClr val="FF8F26"/>
                              </a:gs>
                            </a:gsLst>
                            <a:lin ang="16200000"/>
                          </a:gradFill>
                          <a:ln w="9525" algn="ctr">
                            <a:solidFill>
                              <a:srgbClr val="F6924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354" y="2263"/>
                            <a:ext cx="8643" cy="7316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769535"/>
                              </a:gs>
                              <a:gs pos="80000">
                                <a:srgbClr val="9BC348"/>
                              </a:gs>
                              <a:gs pos="100000">
                                <a:srgbClr val="9CC746"/>
                              </a:gs>
                            </a:gsLst>
                            <a:lin ang="16200000"/>
                          </a:gradFill>
                          <a:ln w="9525" algn="ctr">
                            <a:solidFill>
                              <a:srgbClr val="98B954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D1AD48" w14:textId="77777777" w:rsidR="00A00D13" w:rsidRPr="00576E58" w:rsidRDefault="00AE6F2B">
                              <w:pPr>
                                <w:jc w:val="right"/>
                                <w:rPr>
                                  <w:rFonts w:ascii="Cambria" w:eastAsia="Times New Roman" w:hAnsi="Cambria"/>
                                  <w:sz w:val="72"/>
                                  <w:szCs w:val="72"/>
                                </w:rPr>
                              </w:pPr>
                              <w:r w:rsidRPr="00576E58">
                                <w:rPr>
                                  <w:rFonts w:ascii="Cambria" w:eastAsia="Times New Roman" w:hAnsi="Cambria"/>
                                  <w:sz w:val="72"/>
                                  <w:szCs w:val="72"/>
                                </w:rPr>
                                <w:t>Sistemas Basados en Microprocesador</w:t>
                              </w:r>
                            </w:p>
                            <w:p w14:paraId="5DF180D1" w14:textId="77777777" w:rsidR="00BB236A" w:rsidRPr="00576E58" w:rsidRDefault="00BB236A">
                              <w:pPr>
                                <w:jc w:val="right"/>
                                <w:rPr>
                                  <w:rFonts w:ascii="Cambria" w:eastAsia="Times New Roman" w:hAnsi="Cambria"/>
                                  <w:color w:val="632423"/>
                                  <w:sz w:val="72"/>
                                  <w:szCs w:val="72"/>
                                </w:rPr>
                              </w:pPr>
                            </w:p>
                            <w:p w14:paraId="14E7ADB7" w14:textId="77777777" w:rsidR="00BB236A" w:rsidRPr="00576E58" w:rsidRDefault="00BB236A">
                              <w:pPr>
                                <w:jc w:val="right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0A661EAB" w14:textId="77777777" w:rsidR="003E6C8E" w:rsidRPr="00576E58" w:rsidRDefault="003E6C8E" w:rsidP="003E6C8E">
                              <w:pPr>
                                <w:jc w:val="right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576E58">
                                <w:rPr>
                                  <w:sz w:val="40"/>
                                  <w:szCs w:val="40"/>
                                </w:rPr>
                                <w:t>Integración y desarrollo de</w:t>
                              </w:r>
                            </w:p>
                            <w:p w14:paraId="0AB338DA" w14:textId="77777777" w:rsidR="003E6C8E" w:rsidRPr="00576E58" w:rsidRDefault="003E6C8E" w:rsidP="003E6C8E">
                              <w:pPr>
                                <w:jc w:val="right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576E58">
                                <w:rPr>
                                  <w:sz w:val="40"/>
                                  <w:szCs w:val="40"/>
                                </w:rPr>
                                <w:t>una aplicación:</w:t>
                              </w:r>
                            </w:p>
                            <w:p w14:paraId="4AC9B88D" w14:textId="77777777" w:rsidR="002A50EE" w:rsidRPr="00576E58" w:rsidRDefault="002A50EE">
                              <w:pPr>
                                <w:jc w:val="right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576E58">
                                <w:rPr>
                                  <w:sz w:val="40"/>
                                  <w:szCs w:val="40"/>
                                </w:rPr>
                                <w:t>Controlador de una válvula termostática</w:t>
                              </w:r>
                            </w:p>
                            <w:p w14:paraId="4E694575" w14:textId="58E7AC4C" w:rsidR="00A00D13" w:rsidRPr="00576E58" w:rsidRDefault="00AE6F2B">
                              <w:pPr>
                                <w:jc w:val="right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76E58">
                                <w:rPr>
                                  <w:sz w:val="28"/>
                                  <w:szCs w:val="28"/>
                                </w:rPr>
                                <w:t>Alumno:</w:t>
                              </w:r>
                            </w:p>
                            <w:p w14:paraId="379A74C4" w14:textId="0417831E" w:rsidR="00AE6F2B" w:rsidRPr="00576E58" w:rsidRDefault="003E6C8E">
                              <w:pPr>
                                <w:jc w:val="right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76E58">
                                <w:rPr>
                                  <w:sz w:val="28"/>
                                  <w:szCs w:val="28"/>
                                </w:rPr>
                                <w:t>A</w:t>
                              </w:r>
                              <w:r w:rsidR="008208B8" w:rsidRPr="00576E58">
                                <w:rPr>
                                  <w:sz w:val="28"/>
                                  <w:szCs w:val="28"/>
                                </w:rPr>
                                <w:t xml:space="preserve">: Sara Jiménez Muñoz </w:t>
                              </w:r>
                            </w:p>
                            <w:p w14:paraId="0829C271" w14:textId="7C02E664" w:rsidR="003E6C8E" w:rsidRPr="00576E58" w:rsidRDefault="003E6C8E" w:rsidP="008208B8">
                              <w:pPr>
                                <w:jc w:val="right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76E58">
                                <w:rPr>
                                  <w:sz w:val="28"/>
                                  <w:szCs w:val="28"/>
                                </w:rPr>
                                <w:t>B</w:t>
                              </w:r>
                              <w:r w:rsidR="008208B8" w:rsidRPr="00576E58">
                                <w:rPr>
                                  <w:sz w:val="28"/>
                                  <w:szCs w:val="28"/>
                                </w:rPr>
                                <w:t>: Antonio Castellana Hajjar</w:t>
                              </w:r>
                            </w:p>
                            <w:p w14:paraId="3B7E662F" w14:textId="4ACCFBD5" w:rsidR="00AE6F2B" w:rsidRPr="00576E58" w:rsidRDefault="00AE6F2B">
                              <w:pPr>
                                <w:jc w:val="right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7B22F0E3" w14:textId="77777777" w:rsidR="00AE6F2B" w:rsidRPr="00576E58" w:rsidRDefault="00AE6F2B">
                              <w:pPr>
                                <w:jc w:val="right"/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 w:rsidRPr="00576E58">
                                <w:rPr>
                                  <w:sz w:val="28"/>
                                  <w:szCs w:val="28"/>
                                </w:rPr>
                                <w:t>Puesto Nº: x</w:t>
                              </w:r>
                            </w:p>
                          </w:txbxContent>
                        </wps:txbx>
                        <wps:bodyPr rot="0" vert="horz" wrap="square" lIns="228600" tIns="45720" rIns="228600" bIns="45720" anchor="ctr" anchorCtr="0" upright="1">
                          <a:noAutofit/>
                        </wps:bodyPr>
                      </wps:wsp>
                      <wps:wsp>
                        <wps:cNvPr id="1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350" y="440"/>
                            <a:ext cx="11537" cy="1784"/>
                          </a:xfrm>
                          <a:prstGeom prst="rect">
                            <a:avLst/>
                          </a:prstGeom>
                          <a:solidFill>
                            <a:srgbClr val="9537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C4DDA0" w14:textId="77777777" w:rsidR="00A00D13" w:rsidRPr="00576E58" w:rsidRDefault="00A00D13">
                              <w:pPr>
                                <w:pStyle w:val="Sinespaciado"/>
                                <w:rPr>
                                  <w:smallCaps/>
                                  <w:color w:val="FFFFFF"/>
                                  <w:sz w:val="44"/>
                                  <w:szCs w:val="44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vert="horz" wrap="square" lIns="228600" tIns="45720" rIns="22860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60E8424F" id="Group 76" o:spid="_x0000_s1026" style="position:absolute;left:0;text-align:left;margin-left:0;margin-top:0;width:564.25pt;height:798.35pt;z-index:251657728;mso-width-percent:950;mso-height-percent:950;mso-position-horizontal:center;mso-position-horizontal-relative:page;mso-position-vertical:center;mso-position-vertical-relative:page;mso-width-percent:950;mso-height-percent:950" coordorigin="321,411" coordsize="11600,15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" o:allowincell="f">
                <v:rect id="Rectangle 77" o:spid="_x0000_s1027" style="position:absolute;left:321;top:411;width:11600;height:15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WPXwwAAANoAAAAPAAAAZHJzL2Rvd25yZXYueG1sRI9Ba8JA&#10;FITvBf/D8gRvdVOp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Nilj18MAAADaAAAADwAA&#10;AAAAAAAAAAAAAAAHAgAAZHJzL2Rvd25yZXYueG1sUEsFBgAAAAADAAMAtwAAAPcCAAAAAA==&#10;" filled="f"/>
                <v:rect id="Rectangle 87" o:spid="_x0000_s1028" style="position:absolute;left:350;top:14683;width:11537;height: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" fillcolor="#953735" stroked="f">
                  <v:textbox>
                    <w:txbxContent>
                      <w:p w14:paraId="7A85A210" w14:textId="77777777" w:rsidR="000D4CD7" w:rsidRPr="00576E58" w:rsidRDefault="000D4CD7" w:rsidP="000D4CD7">
                        <w:pPr>
                          <w:pStyle w:val="Sinespaciado"/>
                          <w:jc w:val="center"/>
                          <w:rPr>
                            <w:color w:val="FFFFFF"/>
                            <w:spacing w:val="60"/>
                            <w:sz w:val="28"/>
                            <w:szCs w:val="28"/>
                            <w:lang w:val="es-ES"/>
                          </w:rPr>
                        </w:pPr>
                        <w:r w:rsidRPr="00576E58">
                          <w:rPr>
                            <w:color w:val="FFFFFF"/>
                            <w:spacing w:val="60"/>
                            <w:sz w:val="28"/>
                            <w:szCs w:val="28"/>
                            <w:lang w:val="es-ES"/>
                          </w:rPr>
                          <w:t>Departamento de Ingeniería Telemática y Electrónica</w:t>
                        </w:r>
                      </w:p>
                      <w:p w14:paraId="73A727A9" w14:textId="77777777" w:rsidR="00A00D13" w:rsidRPr="00576E58" w:rsidRDefault="000D4CD7" w:rsidP="000D4CD7">
                        <w:pPr>
                          <w:pStyle w:val="Sinespaciado"/>
                          <w:jc w:val="center"/>
                          <w:rPr>
                            <w:smallCaps/>
                            <w:color w:val="FFFFFF"/>
                            <w:spacing w:val="60"/>
                            <w:sz w:val="28"/>
                            <w:szCs w:val="28"/>
                            <w:lang w:val="es-ES"/>
                          </w:rPr>
                        </w:pPr>
                        <w:r w:rsidRPr="00576E58">
                          <w:rPr>
                            <w:color w:val="FFFFFF"/>
                            <w:spacing w:val="60"/>
                            <w:sz w:val="28"/>
                            <w:szCs w:val="28"/>
                            <w:lang w:val="es-ES"/>
                          </w:rPr>
                          <w:t>Universidad Politécnica de Madrid</w:t>
                        </w:r>
                      </w:p>
                    </w:txbxContent>
                  </v:textbox>
                </v:rect>
                <v:rect id="Rectangle 86" o:spid="_x0000_s1029" style="position:absolute;left:9028;top:10710;width:2859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" fillcolor="#2787a0" strokecolor="#46aac5">
                  <v:fill color2="#34b3d6" rotate="t" angle="180" colors="0 #2787a0;52429f #36b1d2;1 #34b3d6" focus="100%" type="gradient">
                    <o:fill v:ext="view" type="gradientUnscaled"/>
                  </v:fill>
                </v:rect>
                <v:rect id="Rectangle 85" o:spid="_x0000_s1030" style="position:absolute;left:350;top:10711;width:8631;height:3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" fillcolor="#9b2d2a" strokecolor="#be4b48">
                  <v:fill color2="#ce3b37" rotate="t" angle="180" colors="0 #9b2d2a;52429f #cb3d3a;1 #ce3b37" focus="100%" type="gradient">
                    <o:fill v:ext="view" type="gradientUnscaled"/>
                  </v:fill>
                </v:rect>
                <v:rect id="Rectangle 82" o:spid="_x0000_s1031" style="position:absolute;left:9028;top:9607;width:2860;height:1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" fillcolor="#953735" stroked="f">
                  <v:textbox>
                    <w:txbxContent>
                      <w:p w14:paraId="7606155D" w14:textId="2665FD1E" w:rsidR="00A00D13" w:rsidRPr="00576E58" w:rsidRDefault="00A00D13">
                        <w:pPr>
                          <w:pStyle w:val="Sinespaciado"/>
                          <w:rPr>
                            <w:rFonts w:ascii="Cambria" w:eastAsia="Times New Roman" w:hAnsi="Cambria"/>
                            <w:color w:val="DBE5F1"/>
                            <w:sz w:val="56"/>
                            <w:szCs w:val="56"/>
                            <w:lang w:val="es-ES"/>
                          </w:rPr>
                        </w:pPr>
                        <w:r w:rsidRPr="00576E58">
                          <w:rPr>
                            <w:rFonts w:ascii="Cambria" w:eastAsia="Times New Roman" w:hAnsi="Cambria"/>
                            <w:sz w:val="56"/>
                            <w:szCs w:val="56"/>
                            <w:lang w:val="es-ES"/>
                          </w:rPr>
                          <w:t>20</w:t>
                        </w:r>
                        <w:r w:rsidR="00DE3D68" w:rsidRPr="00576E58">
                          <w:rPr>
                            <w:rFonts w:ascii="Cambria" w:eastAsia="Times New Roman" w:hAnsi="Cambria"/>
                            <w:sz w:val="56"/>
                            <w:szCs w:val="56"/>
                            <w:lang w:val="es-ES"/>
                          </w:rPr>
                          <w:t>2</w:t>
                        </w:r>
                        <w:r w:rsidR="00B054DE" w:rsidRPr="00576E58">
                          <w:rPr>
                            <w:rFonts w:ascii="Cambria" w:eastAsia="Times New Roman" w:hAnsi="Cambria"/>
                            <w:sz w:val="56"/>
                            <w:szCs w:val="56"/>
                            <w:lang w:val="es-ES"/>
                          </w:rPr>
                          <w:t>3</w:t>
                        </w:r>
                        <w:r w:rsidR="000D4CD7" w:rsidRPr="00576E58">
                          <w:rPr>
                            <w:rFonts w:ascii="Cambria" w:eastAsia="Times New Roman" w:hAnsi="Cambria"/>
                            <w:sz w:val="56"/>
                            <w:szCs w:val="56"/>
                            <w:lang w:val="es-ES"/>
                          </w:rPr>
                          <w:t>-</w:t>
                        </w:r>
                        <w:r w:rsidR="00CB3345" w:rsidRPr="00576E58">
                          <w:rPr>
                            <w:rFonts w:ascii="Cambria" w:eastAsia="Times New Roman" w:hAnsi="Cambria"/>
                            <w:sz w:val="56"/>
                            <w:szCs w:val="56"/>
                            <w:lang w:val="es-ES"/>
                          </w:rPr>
                          <w:t>2</w:t>
                        </w:r>
                        <w:r w:rsidR="004045D4" w:rsidRPr="00576E58">
                          <w:rPr>
                            <w:rFonts w:ascii="Cambria" w:eastAsia="Times New Roman" w:hAnsi="Cambria"/>
                            <w:sz w:val="56"/>
                            <w:szCs w:val="56"/>
                            <w:lang w:val="es-ES"/>
                          </w:rPr>
                          <w:t>4</w:t>
                        </w:r>
                      </w:p>
                    </w:txbxContent>
                  </v:textbox>
                </v:rect>
                <v:rect id="Rectangle 81" o:spid="_x0000_s1032" style="position:absolute;left:6137;top:9607;width:2860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" fillcolor="#953735" stroked="f"/>
                <v:rect id="Rectangle 80" o:spid="_x0000_s1033" style="position:absolute;left:3245;top:9607;width:2860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" fillcolor="#953735" stroked="f"/>
                <v:rect id="Rectangle 79" o:spid="_x0000_s1034" style="position:absolute;left:354;top:9607;width:2860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" fillcolor="#953735" stroked="f"/>
                <v:rect id="Rectangle 84" o:spid="_x0000_s1035" style="position:absolute;left:9028;top:2263;width:2859;height:7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" fillcolor="#cb6c1d" strokecolor="#f69240">
                  <v:fill color2="#ff8f26" rotate="t" angle="180" colors="0 #cb6c1d;52429f #ff8f2a;1 #ff8f26" focus="100%" type="gradient">
                    <o:fill v:ext="view" type="gradientUnscaled"/>
                  </v:fill>
                </v:rect>
                <v:rect id="Rectangle 83" o:spid="_x0000_s1036" style="position:absolute;left:354;top:2263;width:8643;height:7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" fillcolor="#769535" strokecolor="#98b954">
                  <v:fill color2="#9cc746" rotate="t" angle="180" colors="0 #769535;52429f #9bc348;1 #9cc746" focus="100%" type="gradient">
                    <o:fill v:ext="view" type="gradientUnscaled"/>
                  </v:fill>
                  <v:textbox inset="18pt,,18pt">
                    <w:txbxContent>
                      <w:p w14:paraId="43D1AD48" w14:textId="77777777" w:rsidR="00A00D13" w:rsidRPr="00576E58" w:rsidRDefault="00AE6F2B">
                        <w:pPr>
                          <w:jc w:val="right"/>
                          <w:rPr>
                            <w:rFonts w:ascii="Cambria" w:eastAsia="Times New Roman" w:hAnsi="Cambria"/>
                            <w:sz w:val="72"/>
                            <w:szCs w:val="72"/>
                          </w:rPr>
                        </w:pPr>
                        <w:r w:rsidRPr="00576E58">
                          <w:rPr>
                            <w:rFonts w:ascii="Cambria" w:eastAsia="Times New Roman" w:hAnsi="Cambria"/>
                            <w:sz w:val="72"/>
                            <w:szCs w:val="72"/>
                          </w:rPr>
                          <w:t>Sistemas Basados en Microprocesador</w:t>
                        </w:r>
                      </w:p>
                      <w:p w14:paraId="5DF180D1" w14:textId="77777777" w:rsidR="00BB236A" w:rsidRPr="00576E58" w:rsidRDefault="00BB236A">
                        <w:pPr>
                          <w:jc w:val="right"/>
                          <w:rPr>
                            <w:rFonts w:ascii="Cambria" w:eastAsia="Times New Roman" w:hAnsi="Cambria"/>
                            <w:color w:val="632423"/>
                            <w:sz w:val="72"/>
                            <w:szCs w:val="72"/>
                          </w:rPr>
                        </w:pPr>
                      </w:p>
                      <w:p w14:paraId="14E7ADB7" w14:textId="77777777" w:rsidR="00BB236A" w:rsidRPr="00576E58" w:rsidRDefault="00BB236A">
                        <w:pPr>
                          <w:jc w:val="right"/>
                          <w:rPr>
                            <w:sz w:val="40"/>
                            <w:szCs w:val="40"/>
                          </w:rPr>
                        </w:pPr>
                      </w:p>
                      <w:p w14:paraId="0A661EAB" w14:textId="77777777" w:rsidR="003E6C8E" w:rsidRPr="00576E58" w:rsidRDefault="003E6C8E" w:rsidP="003E6C8E">
                        <w:pPr>
                          <w:jc w:val="right"/>
                          <w:rPr>
                            <w:sz w:val="40"/>
                            <w:szCs w:val="40"/>
                          </w:rPr>
                        </w:pPr>
                        <w:r w:rsidRPr="00576E58">
                          <w:rPr>
                            <w:sz w:val="40"/>
                            <w:szCs w:val="40"/>
                          </w:rPr>
                          <w:t>Integración y desarrollo de</w:t>
                        </w:r>
                      </w:p>
                      <w:p w14:paraId="0AB338DA" w14:textId="77777777" w:rsidR="003E6C8E" w:rsidRPr="00576E58" w:rsidRDefault="003E6C8E" w:rsidP="003E6C8E">
                        <w:pPr>
                          <w:jc w:val="right"/>
                          <w:rPr>
                            <w:sz w:val="40"/>
                            <w:szCs w:val="40"/>
                          </w:rPr>
                        </w:pPr>
                        <w:r w:rsidRPr="00576E58">
                          <w:rPr>
                            <w:sz w:val="40"/>
                            <w:szCs w:val="40"/>
                          </w:rPr>
                          <w:t>una aplicación:</w:t>
                        </w:r>
                      </w:p>
                      <w:p w14:paraId="4AC9B88D" w14:textId="77777777" w:rsidR="002A50EE" w:rsidRPr="00576E58" w:rsidRDefault="002A50EE">
                        <w:pPr>
                          <w:jc w:val="right"/>
                          <w:rPr>
                            <w:sz w:val="40"/>
                            <w:szCs w:val="40"/>
                          </w:rPr>
                        </w:pPr>
                        <w:r w:rsidRPr="00576E58">
                          <w:rPr>
                            <w:sz w:val="40"/>
                            <w:szCs w:val="40"/>
                          </w:rPr>
                          <w:t>Controlador de una válvula termostática</w:t>
                        </w:r>
                      </w:p>
                      <w:p w14:paraId="4E694575" w14:textId="58E7AC4C" w:rsidR="00A00D13" w:rsidRPr="00576E58" w:rsidRDefault="00AE6F2B">
                        <w:pPr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576E58">
                          <w:rPr>
                            <w:sz w:val="28"/>
                            <w:szCs w:val="28"/>
                          </w:rPr>
                          <w:t>Alumno:</w:t>
                        </w:r>
                      </w:p>
                      <w:p w14:paraId="379A74C4" w14:textId="0417831E" w:rsidR="00AE6F2B" w:rsidRPr="00576E58" w:rsidRDefault="003E6C8E">
                        <w:pPr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576E58">
                          <w:rPr>
                            <w:sz w:val="28"/>
                            <w:szCs w:val="28"/>
                          </w:rPr>
                          <w:t>A</w:t>
                        </w:r>
                        <w:r w:rsidR="008208B8" w:rsidRPr="00576E58">
                          <w:rPr>
                            <w:sz w:val="28"/>
                            <w:szCs w:val="28"/>
                          </w:rPr>
                          <w:t xml:space="preserve">: Sara Jiménez Muñoz </w:t>
                        </w:r>
                      </w:p>
                      <w:p w14:paraId="0829C271" w14:textId="7C02E664" w:rsidR="003E6C8E" w:rsidRPr="00576E58" w:rsidRDefault="003E6C8E" w:rsidP="008208B8">
                        <w:pPr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576E58">
                          <w:rPr>
                            <w:sz w:val="28"/>
                            <w:szCs w:val="28"/>
                          </w:rPr>
                          <w:t>B</w:t>
                        </w:r>
                        <w:r w:rsidR="008208B8" w:rsidRPr="00576E58">
                          <w:rPr>
                            <w:sz w:val="28"/>
                            <w:szCs w:val="28"/>
                          </w:rPr>
                          <w:t>: Antonio Castellana Hajjar</w:t>
                        </w:r>
                      </w:p>
                      <w:p w14:paraId="3B7E662F" w14:textId="4ACCFBD5" w:rsidR="00AE6F2B" w:rsidRPr="00576E58" w:rsidRDefault="00AE6F2B">
                        <w:pPr>
                          <w:jc w:val="right"/>
                          <w:rPr>
                            <w:sz w:val="28"/>
                            <w:szCs w:val="28"/>
                          </w:rPr>
                        </w:pPr>
                      </w:p>
                      <w:p w14:paraId="7B22F0E3" w14:textId="77777777" w:rsidR="00AE6F2B" w:rsidRPr="00576E58" w:rsidRDefault="00AE6F2B">
                        <w:pPr>
                          <w:jc w:val="right"/>
                          <w:rPr>
                            <w:color w:val="FFFFFF"/>
                            <w:sz w:val="28"/>
                            <w:szCs w:val="28"/>
                          </w:rPr>
                        </w:pPr>
                        <w:r w:rsidRPr="00576E58">
                          <w:rPr>
                            <w:sz w:val="28"/>
                            <w:szCs w:val="28"/>
                          </w:rPr>
                          <w:t>Puesto Nº: x</w:t>
                        </w:r>
                      </w:p>
                    </w:txbxContent>
                  </v:textbox>
                </v:rect>
                <v:rect id="Rectangle 78" o:spid="_x0000_s1037" style="position:absolute;left:350;top:440;width:11537;height:1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" fillcolor="#953735" stroked="f">
                  <v:textbox inset="18pt,,18pt">
                    <w:txbxContent>
                      <w:p w14:paraId="7EC4DDA0" w14:textId="77777777" w:rsidR="00A00D13" w:rsidRPr="00576E58" w:rsidRDefault="00A00D13">
                        <w:pPr>
                          <w:pStyle w:val="Sinespaciado"/>
                          <w:rPr>
                            <w:smallCaps/>
                            <w:color w:val="FFFFFF"/>
                            <w:sz w:val="44"/>
                            <w:szCs w:val="44"/>
                            <w:lang w:val="es-ES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08082E" w:rsidRPr="00576E58">
        <w:br w:type="page"/>
      </w:r>
      <w:r w:rsidR="00071A14" w:rsidRPr="00576E58">
        <w:lastRenderedPageBreak/>
        <w:t>Índice</w:t>
      </w:r>
      <w:r w:rsidR="00AE6F2B" w:rsidRPr="00576E58">
        <w:t xml:space="preserve"> del documento</w:t>
      </w:r>
    </w:p>
    <w:bookmarkStart w:id="0" w:name="_Toc445525698"/>
    <w:bookmarkStart w:id="1" w:name="_Toc29958605"/>
    <w:p w14:paraId="67CEA217" w14:textId="3123568A" w:rsidR="00045021" w:rsidRPr="00576E58" w:rsidRDefault="00033204">
      <w:pPr>
        <w:pStyle w:val="TDC1"/>
        <w:rPr>
          <w:rFonts w:asciiTheme="minorHAnsi" w:eastAsiaTheme="minorEastAsia" w:hAnsiTheme="minorHAnsi" w:cstheme="minorBidi"/>
          <w:b w:val="0"/>
          <w:caps w:val="0"/>
          <w:szCs w:val="22"/>
          <w:lang w:eastAsia="en-GB"/>
        </w:rPr>
      </w:pPr>
      <w:r w:rsidRPr="00576E58">
        <w:fldChar w:fldCharType="begin"/>
      </w:r>
      <w:r w:rsidR="008406E3" w:rsidRPr="00576E58">
        <w:instrText xml:space="preserve"> TOC \o "1-3" \h \z \u </w:instrText>
      </w:r>
      <w:r w:rsidRPr="00576E58">
        <w:fldChar w:fldCharType="separate"/>
      </w:r>
      <w:hyperlink w:anchor="_Toc88129291" w:history="1">
        <w:r w:rsidR="00045021" w:rsidRPr="00576E58">
          <w:rPr>
            <w:rStyle w:val="Hipervnculo"/>
          </w:rPr>
          <w:t>1</w:t>
        </w:r>
        <w:r w:rsidR="00045021" w:rsidRPr="00576E58">
          <w:rPr>
            <w:rFonts w:asciiTheme="minorHAnsi" w:eastAsiaTheme="minorEastAsia" w:hAnsiTheme="minorHAnsi" w:cstheme="minorBidi"/>
            <w:b w:val="0"/>
            <w:caps w:val="0"/>
            <w:szCs w:val="22"/>
            <w:lang w:eastAsia="en-GB"/>
          </w:rPr>
          <w:tab/>
        </w:r>
        <w:r w:rsidR="00045021" w:rsidRPr="00576E58">
          <w:rPr>
            <w:rStyle w:val="Hipervnculo"/>
          </w:rPr>
          <w:t>Objetivos de la PRÁCTICA</w:t>
        </w:r>
        <w:r w:rsidR="00045021" w:rsidRPr="00576E58">
          <w:rPr>
            <w:webHidden/>
          </w:rPr>
          <w:tab/>
        </w:r>
        <w:r w:rsidR="00045021" w:rsidRPr="00576E58">
          <w:rPr>
            <w:webHidden/>
          </w:rPr>
          <w:fldChar w:fldCharType="begin"/>
        </w:r>
        <w:r w:rsidR="00045021" w:rsidRPr="00576E58">
          <w:rPr>
            <w:webHidden/>
          </w:rPr>
          <w:instrText xml:space="preserve"> PAGEREF _Toc88129291 \h </w:instrText>
        </w:r>
        <w:r w:rsidR="00045021" w:rsidRPr="00576E58">
          <w:rPr>
            <w:webHidden/>
          </w:rPr>
        </w:r>
        <w:r w:rsidR="00045021" w:rsidRPr="00576E58">
          <w:rPr>
            <w:webHidden/>
          </w:rPr>
          <w:fldChar w:fldCharType="separate"/>
        </w:r>
        <w:r w:rsidR="00045021" w:rsidRPr="00576E58">
          <w:rPr>
            <w:webHidden/>
          </w:rPr>
          <w:t>2</w:t>
        </w:r>
        <w:r w:rsidR="00045021" w:rsidRPr="00576E58">
          <w:rPr>
            <w:webHidden/>
          </w:rPr>
          <w:fldChar w:fldCharType="end"/>
        </w:r>
      </w:hyperlink>
    </w:p>
    <w:p w14:paraId="7D2D3D1F" w14:textId="27EB9B60" w:rsidR="00045021" w:rsidRPr="00576E58" w:rsidRDefault="00045021">
      <w:pPr>
        <w:pStyle w:val="TDC2"/>
        <w:rPr>
          <w:rFonts w:asciiTheme="minorHAnsi" w:eastAsiaTheme="minorEastAsia" w:hAnsiTheme="minorHAnsi" w:cstheme="minorBidi"/>
          <w:b w:val="0"/>
          <w:szCs w:val="22"/>
          <w:lang w:eastAsia="en-GB"/>
        </w:rPr>
      </w:pPr>
      <w:hyperlink w:anchor="_Toc88129292" w:history="1">
        <w:r w:rsidRPr="00576E58">
          <w:rPr>
            <w:rStyle w:val="Hipervncul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Pr="00576E58">
          <w:rPr>
            <w:rFonts w:asciiTheme="minorHAnsi" w:eastAsiaTheme="minorEastAsia" w:hAnsiTheme="minorHAnsi" w:cstheme="minorBidi"/>
            <w:b w:val="0"/>
            <w:szCs w:val="22"/>
            <w:lang w:eastAsia="en-GB"/>
          </w:rPr>
          <w:tab/>
        </w:r>
        <w:r w:rsidRPr="00576E58">
          <w:rPr>
            <w:rStyle w:val="Hipervnculo"/>
          </w:rPr>
          <w:t>Resumen de los objetivos de la práctica realizada</w:t>
        </w:r>
        <w:r w:rsidRPr="00576E58">
          <w:rPr>
            <w:webHidden/>
          </w:rPr>
          <w:tab/>
        </w:r>
        <w:r w:rsidRPr="00576E58">
          <w:rPr>
            <w:webHidden/>
          </w:rPr>
          <w:fldChar w:fldCharType="begin"/>
        </w:r>
        <w:r w:rsidRPr="00576E58">
          <w:rPr>
            <w:webHidden/>
          </w:rPr>
          <w:instrText xml:space="preserve"> PAGEREF _Toc88129292 \h </w:instrText>
        </w:r>
        <w:r w:rsidRPr="00576E58">
          <w:rPr>
            <w:webHidden/>
          </w:rPr>
        </w:r>
        <w:r w:rsidRPr="00576E58">
          <w:rPr>
            <w:webHidden/>
          </w:rPr>
          <w:fldChar w:fldCharType="separate"/>
        </w:r>
        <w:r w:rsidRPr="00576E58">
          <w:rPr>
            <w:webHidden/>
          </w:rPr>
          <w:t>2</w:t>
        </w:r>
        <w:r w:rsidRPr="00576E58">
          <w:rPr>
            <w:webHidden/>
          </w:rPr>
          <w:fldChar w:fldCharType="end"/>
        </w:r>
      </w:hyperlink>
    </w:p>
    <w:p w14:paraId="4B8EC1BA" w14:textId="275B7845" w:rsidR="00045021" w:rsidRPr="00576E58" w:rsidRDefault="00045021">
      <w:pPr>
        <w:pStyle w:val="TDC2"/>
        <w:rPr>
          <w:rFonts w:asciiTheme="minorHAnsi" w:eastAsiaTheme="minorEastAsia" w:hAnsiTheme="minorHAnsi" w:cstheme="minorBidi"/>
          <w:b w:val="0"/>
          <w:szCs w:val="22"/>
          <w:lang w:eastAsia="en-GB"/>
        </w:rPr>
      </w:pPr>
      <w:hyperlink w:anchor="_Toc88129293" w:history="1">
        <w:r w:rsidRPr="00576E58">
          <w:rPr>
            <w:rStyle w:val="Hipervncul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Pr="00576E58">
          <w:rPr>
            <w:rFonts w:asciiTheme="minorHAnsi" w:eastAsiaTheme="minorEastAsia" w:hAnsiTheme="minorHAnsi" w:cstheme="minorBidi"/>
            <w:b w:val="0"/>
            <w:szCs w:val="22"/>
            <w:lang w:eastAsia="en-GB"/>
          </w:rPr>
          <w:tab/>
        </w:r>
        <w:r w:rsidRPr="00576E58">
          <w:rPr>
            <w:rStyle w:val="Hipervnculo"/>
          </w:rPr>
          <w:t>Acrónimos utilizados</w:t>
        </w:r>
        <w:r w:rsidRPr="00576E58">
          <w:rPr>
            <w:webHidden/>
          </w:rPr>
          <w:tab/>
        </w:r>
        <w:r w:rsidRPr="00576E58">
          <w:rPr>
            <w:webHidden/>
          </w:rPr>
          <w:fldChar w:fldCharType="begin"/>
        </w:r>
        <w:r w:rsidRPr="00576E58">
          <w:rPr>
            <w:webHidden/>
          </w:rPr>
          <w:instrText xml:space="preserve"> PAGEREF _Toc88129293 \h </w:instrText>
        </w:r>
        <w:r w:rsidRPr="00576E58">
          <w:rPr>
            <w:webHidden/>
          </w:rPr>
        </w:r>
        <w:r w:rsidRPr="00576E58">
          <w:rPr>
            <w:webHidden/>
          </w:rPr>
          <w:fldChar w:fldCharType="separate"/>
        </w:r>
        <w:r w:rsidRPr="00576E58">
          <w:rPr>
            <w:webHidden/>
          </w:rPr>
          <w:t>2</w:t>
        </w:r>
        <w:r w:rsidRPr="00576E58">
          <w:rPr>
            <w:webHidden/>
          </w:rPr>
          <w:fldChar w:fldCharType="end"/>
        </w:r>
      </w:hyperlink>
    </w:p>
    <w:p w14:paraId="3EAAD2F7" w14:textId="4367FBD7" w:rsidR="00045021" w:rsidRPr="00576E58" w:rsidRDefault="00045021">
      <w:pPr>
        <w:pStyle w:val="TDC2"/>
        <w:rPr>
          <w:rFonts w:asciiTheme="minorHAnsi" w:eastAsiaTheme="minorEastAsia" w:hAnsiTheme="minorHAnsi" w:cstheme="minorBidi"/>
          <w:b w:val="0"/>
          <w:szCs w:val="22"/>
          <w:lang w:eastAsia="en-GB"/>
        </w:rPr>
      </w:pPr>
      <w:hyperlink w:anchor="_Toc88129294" w:history="1">
        <w:r w:rsidRPr="00576E58">
          <w:rPr>
            <w:rStyle w:val="Hipervncul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Pr="00576E58">
          <w:rPr>
            <w:rFonts w:asciiTheme="minorHAnsi" w:eastAsiaTheme="minorEastAsia" w:hAnsiTheme="minorHAnsi" w:cstheme="minorBidi"/>
            <w:b w:val="0"/>
            <w:szCs w:val="22"/>
            <w:lang w:eastAsia="en-GB"/>
          </w:rPr>
          <w:tab/>
        </w:r>
        <w:r w:rsidRPr="00576E58">
          <w:rPr>
            <w:rStyle w:val="Hipervnculo"/>
          </w:rPr>
          <w:t>Tiempo empleado en la realización de la práctica.</w:t>
        </w:r>
        <w:r w:rsidRPr="00576E58">
          <w:rPr>
            <w:webHidden/>
          </w:rPr>
          <w:tab/>
        </w:r>
        <w:r w:rsidRPr="00576E58">
          <w:rPr>
            <w:webHidden/>
          </w:rPr>
          <w:fldChar w:fldCharType="begin"/>
        </w:r>
        <w:r w:rsidRPr="00576E58">
          <w:rPr>
            <w:webHidden/>
          </w:rPr>
          <w:instrText xml:space="preserve"> PAGEREF _Toc88129294 \h </w:instrText>
        </w:r>
        <w:r w:rsidRPr="00576E58">
          <w:rPr>
            <w:webHidden/>
          </w:rPr>
        </w:r>
        <w:r w:rsidRPr="00576E58">
          <w:rPr>
            <w:webHidden/>
          </w:rPr>
          <w:fldChar w:fldCharType="separate"/>
        </w:r>
        <w:r w:rsidRPr="00576E58">
          <w:rPr>
            <w:webHidden/>
          </w:rPr>
          <w:t>2</w:t>
        </w:r>
        <w:r w:rsidRPr="00576E58">
          <w:rPr>
            <w:webHidden/>
          </w:rPr>
          <w:fldChar w:fldCharType="end"/>
        </w:r>
      </w:hyperlink>
    </w:p>
    <w:p w14:paraId="3A6C11C4" w14:textId="2BFE0798" w:rsidR="00045021" w:rsidRPr="00576E58" w:rsidRDefault="00045021">
      <w:pPr>
        <w:pStyle w:val="TDC2"/>
        <w:rPr>
          <w:rFonts w:asciiTheme="minorHAnsi" w:eastAsiaTheme="minorEastAsia" w:hAnsiTheme="minorHAnsi" w:cstheme="minorBidi"/>
          <w:b w:val="0"/>
          <w:szCs w:val="22"/>
          <w:lang w:eastAsia="en-GB"/>
        </w:rPr>
      </w:pPr>
      <w:hyperlink w:anchor="_Toc88129295" w:history="1">
        <w:r w:rsidRPr="00576E58">
          <w:rPr>
            <w:rStyle w:val="Hipervncul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Pr="00576E58">
          <w:rPr>
            <w:rFonts w:asciiTheme="minorHAnsi" w:eastAsiaTheme="minorEastAsia" w:hAnsiTheme="minorHAnsi" w:cstheme="minorBidi"/>
            <w:b w:val="0"/>
            <w:szCs w:val="22"/>
            <w:lang w:eastAsia="en-GB"/>
          </w:rPr>
          <w:tab/>
        </w:r>
        <w:r w:rsidRPr="00576E58">
          <w:rPr>
            <w:rStyle w:val="Hipervnculo"/>
          </w:rPr>
          <w:t>Bibliografía utilizada</w:t>
        </w:r>
        <w:r w:rsidRPr="00576E58">
          <w:rPr>
            <w:webHidden/>
          </w:rPr>
          <w:tab/>
        </w:r>
        <w:r w:rsidRPr="00576E58">
          <w:rPr>
            <w:webHidden/>
          </w:rPr>
          <w:fldChar w:fldCharType="begin"/>
        </w:r>
        <w:r w:rsidRPr="00576E58">
          <w:rPr>
            <w:webHidden/>
          </w:rPr>
          <w:instrText xml:space="preserve"> PAGEREF _Toc88129295 \h </w:instrText>
        </w:r>
        <w:r w:rsidRPr="00576E58">
          <w:rPr>
            <w:webHidden/>
          </w:rPr>
        </w:r>
        <w:r w:rsidRPr="00576E58">
          <w:rPr>
            <w:webHidden/>
          </w:rPr>
          <w:fldChar w:fldCharType="separate"/>
        </w:r>
        <w:r w:rsidRPr="00576E58">
          <w:rPr>
            <w:webHidden/>
          </w:rPr>
          <w:t>2</w:t>
        </w:r>
        <w:r w:rsidRPr="00576E58">
          <w:rPr>
            <w:webHidden/>
          </w:rPr>
          <w:fldChar w:fldCharType="end"/>
        </w:r>
      </w:hyperlink>
    </w:p>
    <w:p w14:paraId="5EF26358" w14:textId="0AF337D7" w:rsidR="00045021" w:rsidRPr="00576E58" w:rsidRDefault="00045021">
      <w:pPr>
        <w:pStyle w:val="TDC2"/>
        <w:rPr>
          <w:rFonts w:asciiTheme="minorHAnsi" w:eastAsiaTheme="minorEastAsia" w:hAnsiTheme="minorHAnsi" w:cstheme="minorBidi"/>
          <w:b w:val="0"/>
          <w:szCs w:val="22"/>
          <w:lang w:eastAsia="en-GB"/>
        </w:rPr>
      </w:pPr>
      <w:hyperlink w:anchor="_Toc88129296" w:history="1">
        <w:r w:rsidRPr="00576E58">
          <w:rPr>
            <w:rStyle w:val="Hipervncul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Pr="00576E58">
          <w:rPr>
            <w:rFonts w:asciiTheme="minorHAnsi" w:eastAsiaTheme="minorEastAsia" w:hAnsiTheme="minorHAnsi" w:cstheme="minorBidi"/>
            <w:b w:val="0"/>
            <w:szCs w:val="22"/>
            <w:lang w:eastAsia="en-GB"/>
          </w:rPr>
          <w:tab/>
        </w:r>
        <w:r w:rsidRPr="00576E58">
          <w:rPr>
            <w:rStyle w:val="Hipervnculo"/>
          </w:rPr>
          <w:t>Autoevaluación.</w:t>
        </w:r>
        <w:r w:rsidRPr="00576E58">
          <w:rPr>
            <w:webHidden/>
          </w:rPr>
          <w:tab/>
        </w:r>
        <w:r w:rsidRPr="00576E58">
          <w:rPr>
            <w:webHidden/>
          </w:rPr>
          <w:fldChar w:fldCharType="begin"/>
        </w:r>
        <w:r w:rsidRPr="00576E58">
          <w:rPr>
            <w:webHidden/>
          </w:rPr>
          <w:instrText xml:space="preserve"> PAGEREF _Toc88129296 \h </w:instrText>
        </w:r>
        <w:r w:rsidRPr="00576E58">
          <w:rPr>
            <w:webHidden/>
          </w:rPr>
        </w:r>
        <w:r w:rsidRPr="00576E58">
          <w:rPr>
            <w:webHidden/>
          </w:rPr>
          <w:fldChar w:fldCharType="separate"/>
        </w:r>
        <w:r w:rsidRPr="00576E58">
          <w:rPr>
            <w:webHidden/>
          </w:rPr>
          <w:t>2</w:t>
        </w:r>
        <w:r w:rsidRPr="00576E58">
          <w:rPr>
            <w:webHidden/>
          </w:rPr>
          <w:fldChar w:fldCharType="end"/>
        </w:r>
      </w:hyperlink>
    </w:p>
    <w:p w14:paraId="13DA0A54" w14:textId="650FBF27" w:rsidR="00045021" w:rsidRPr="00576E58" w:rsidRDefault="00045021">
      <w:pPr>
        <w:pStyle w:val="TDC1"/>
        <w:rPr>
          <w:rFonts w:asciiTheme="minorHAnsi" w:eastAsiaTheme="minorEastAsia" w:hAnsiTheme="minorHAnsi" w:cstheme="minorBidi"/>
          <w:b w:val="0"/>
          <w:caps w:val="0"/>
          <w:szCs w:val="22"/>
          <w:lang w:eastAsia="en-GB"/>
        </w:rPr>
      </w:pPr>
      <w:hyperlink w:anchor="_Toc88129297" w:history="1">
        <w:r w:rsidRPr="00576E58">
          <w:rPr>
            <w:rStyle w:val="Hipervnculo"/>
            <w:lang w:eastAsia="ja-JP"/>
          </w:rPr>
          <w:t>2</w:t>
        </w:r>
        <w:r w:rsidRPr="00576E58">
          <w:rPr>
            <w:rFonts w:asciiTheme="minorHAnsi" w:eastAsiaTheme="minorEastAsia" w:hAnsiTheme="minorHAnsi" w:cstheme="minorBidi"/>
            <w:b w:val="0"/>
            <w:caps w:val="0"/>
            <w:szCs w:val="22"/>
            <w:lang w:eastAsia="en-GB"/>
          </w:rPr>
          <w:tab/>
        </w:r>
        <w:r w:rsidRPr="00576E58">
          <w:rPr>
            <w:rStyle w:val="Hipervnculo"/>
            <w:lang w:eastAsia="ko-KR"/>
          </w:rPr>
          <w:t>RECURSOS UTILIZADOS DEL MICROCONTROLADOR</w:t>
        </w:r>
        <w:r w:rsidRPr="00576E58">
          <w:rPr>
            <w:webHidden/>
          </w:rPr>
          <w:tab/>
        </w:r>
        <w:r w:rsidRPr="00576E58">
          <w:rPr>
            <w:webHidden/>
          </w:rPr>
          <w:fldChar w:fldCharType="begin"/>
        </w:r>
        <w:r w:rsidRPr="00576E58">
          <w:rPr>
            <w:webHidden/>
          </w:rPr>
          <w:instrText xml:space="preserve"> PAGEREF _Toc88129297 \h </w:instrText>
        </w:r>
        <w:r w:rsidRPr="00576E58">
          <w:rPr>
            <w:webHidden/>
          </w:rPr>
        </w:r>
        <w:r w:rsidRPr="00576E58">
          <w:rPr>
            <w:webHidden/>
          </w:rPr>
          <w:fldChar w:fldCharType="separate"/>
        </w:r>
        <w:r w:rsidRPr="00576E58">
          <w:rPr>
            <w:webHidden/>
          </w:rPr>
          <w:t>3</w:t>
        </w:r>
        <w:r w:rsidRPr="00576E58">
          <w:rPr>
            <w:webHidden/>
          </w:rPr>
          <w:fldChar w:fldCharType="end"/>
        </w:r>
      </w:hyperlink>
    </w:p>
    <w:p w14:paraId="2ECAE673" w14:textId="4B134F8B" w:rsidR="00045021" w:rsidRPr="00576E58" w:rsidRDefault="00045021">
      <w:pPr>
        <w:pStyle w:val="TDC2"/>
        <w:rPr>
          <w:rFonts w:asciiTheme="minorHAnsi" w:eastAsiaTheme="minorEastAsia" w:hAnsiTheme="minorHAnsi" w:cstheme="minorBidi"/>
          <w:b w:val="0"/>
          <w:szCs w:val="22"/>
          <w:lang w:eastAsia="en-GB"/>
        </w:rPr>
      </w:pPr>
      <w:hyperlink w:anchor="_Toc88129298" w:history="1">
        <w:r w:rsidRPr="00576E58">
          <w:rPr>
            <w:rStyle w:val="Hipervncul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Pr="00576E58">
          <w:rPr>
            <w:rFonts w:asciiTheme="minorHAnsi" w:eastAsiaTheme="minorEastAsia" w:hAnsiTheme="minorHAnsi" w:cstheme="minorBidi"/>
            <w:b w:val="0"/>
            <w:szCs w:val="22"/>
            <w:lang w:eastAsia="en-GB"/>
          </w:rPr>
          <w:tab/>
        </w:r>
        <w:r w:rsidRPr="00576E58">
          <w:rPr>
            <w:rStyle w:val="Hipervnculo"/>
          </w:rPr>
          <w:t>Diagrama de bloques hardware del sistema.</w:t>
        </w:r>
        <w:r w:rsidRPr="00576E58">
          <w:rPr>
            <w:webHidden/>
          </w:rPr>
          <w:tab/>
        </w:r>
        <w:r w:rsidRPr="00576E58">
          <w:rPr>
            <w:webHidden/>
          </w:rPr>
          <w:fldChar w:fldCharType="begin"/>
        </w:r>
        <w:r w:rsidRPr="00576E58">
          <w:rPr>
            <w:webHidden/>
          </w:rPr>
          <w:instrText xml:space="preserve"> PAGEREF _Toc88129298 \h </w:instrText>
        </w:r>
        <w:r w:rsidRPr="00576E58">
          <w:rPr>
            <w:webHidden/>
          </w:rPr>
        </w:r>
        <w:r w:rsidRPr="00576E58">
          <w:rPr>
            <w:webHidden/>
          </w:rPr>
          <w:fldChar w:fldCharType="separate"/>
        </w:r>
        <w:r w:rsidRPr="00576E58">
          <w:rPr>
            <w:webHidden/>
          </w:rPr>
          <w:t>3</w:t>
        </w:r>
        <w:r w:rsidRPr="00576E58">
          <w:rPr>
            <w:webHidden/>
          </w:rPr>
          <w:fldChar w:fldCharType="end"/>
        </w:r>
      </w:hyperlink>
    </w:p>
    <w:p w14:paraId="38F78A84" w14:textId="3E6F9181" w:rsidR="00045021" w:rsidRPr="00576E58" w:rsidRDefault="00045021">
      <w:pPr>
        <w:pStyle w:val="TDC2"/>
        <w:rPr>
          <w:rFonts w:asciiTheme="minorHAnsi" w:eastAsiaTheme="minorEastAsia" w:hAnsiTheme="minorHAnsi" w:cstheme="minorBidi"/>
          <w:b w:val="0"/>
          <w:szCs w:val="22"/>
          <w:lang w:eastAsia="en-GB"/>
        </w:rPr>
      </w:pPr>
      <w:hyperlink w:anchor="_Toc88129299" w:history="1">
        <w:r w:rsidRPr="00576E58">
          <w:rPr>
            <w:rStyle w:val="Hipervncul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Pr="00576E58">
          <w:rPr>
            <w:rFonts w:asciiTheme="minorHAnsi" w:eastAsiaTheme="minorEastAsia" w:hAnsiTheme="minorHAnsi" w:cstheme="minorBidi"/>
            <w:b w:val="0"/>
            <w:szCs w:val="22"/>
            <w:lang w:eastAsia="en-GB"/>
          </w:rPr>
          <w:tab/>
        </w:r>
        <w:r w:rsidRPr="00576E58">
          <w:rPr>
            <w:rStyle w:val="Hipervnculo"/>
          </w:rPr>
          <w:t>Cálculos realizados y justificación de la solución adoptada.</w:t>
        </w:r>
        <w:r w:rsidRPr="00576E58">
          <w:rPr>
            <w:webHidden/>
          </w:rPr>
          <w:tab/>
        </w:r>
        <w:r w:rsidRPr="00576E58">
          <w:rPr>
            <w:webHidden/>
          </w:rPr>
          <w:fldChar w:fldCharType="begin"/>
        </w:r>
        <w:r w:rsidRPr="00576E58">
          <w:rPr>
            <w:webHidden/>
          </w:rPr>
          <w:instrText xml:space="preserve"> PAGEREF _Toc88129299 \h </w:instrText>
        </w:r>
        <w:r w:rsidRPr="00576E58">
          <w:rPr>
            <w:webHidden/>
          </w:rPr>
        </w:r>
        <w:r w:rsidRPr="00576E58">
          <w:rPr>
            <w:webHidden/>
          </w:rPr>
          <w:fldChar w:fldCharType="separate"/>
        </w:r>
        <w:r w:rsidRPr="00576E58">
          <w:rPr>
            <w:webHidden/>
          </w:rPr>
          <w:t>3</w:t>
        </w:r>
        <w:r w:rsidRPr="00576E58">
          <w:rPr>
            <w:webHidden/>
          </w:rPr>
          <w:fldChar w:fldCharType="end"/>
        </w:r>
      </w:hyperlink>
    </w:p>
    <w:p w14:paraId="0B89C166" w14:textId="2E0F0CEF" w:rsidR="00045021" w:rsidRPr="00576E58" w:rsidRDefault="00045021">
      <w:pPr>
        <w:pStyle w:val="TDC1"/>
        <w:rPr>
          <w:rFonts w:asciiTheme="minorHAnsi" w:eastAsiaTheme="minorEastAsia" w:hAnsiTheme="minorHAnsi" w:cstheme="minorBidi"/>
          <w:b w:val="0"/>
          <w:caps w:val="0"/>
          <w:szCs w:val="22"/>
          <w:lang w:eastAsia="en-GB"/>
        </w:rPr>
      </w:pPr>
      <w:hyperlink w:anchor="_Toc88129300" w:history="1">
        <w:r w:rsidRPr="00576E58">
          <w:rPr>
            <w:rStyle w:val="Hipervnculo"/>
            <w:lang w:eastAsia="ja-JP"/>
          </w:rPr>
          <w:t>3</w:t>
        </w:r>
        <w:r w:rsidRPr="00576E58">
          <w:rPr>
            <w:rFonts w:asciiTheme="minorHAnsi" w:eastAsiaTheme="minorEastAsia" w:hAnsiTheme="minorHAnsi" w:cstheme="minorBidi"/>
            <w:b w:val="0"/>
            <w:caps w:val="0"/>
            <w:szCs w:val="22"/>
            <w:lang w:eastAsia="en-GB"/>
          </w:rPr>
          <w:tab/>
        </w:r>
        <w:r w:rsidRPr="00576E58">
          <w:rPr>
            <w:rStyle w:val="Hipervnculo"/>
            <w:lang w:eastAsia="ja-JP"/>
          </w:rPr>
          <w:t>SOFTWARE</w:t>
        </w:r>
        <w:r w:rsidRPr="00576E58">
          <w:rPr>
            <w:webHidden/>
          </w:rPr>
          <w:tab/>
        </w:r>
        <w:r w:rsidRPr="00576E58">
          <w:rPr>
            <w:webHidden/>
          </w:rPr>
          <w:fldChar w:fldCharType="begin"/>
        </w:r>
        <w:r w:rsidRPr="00576E58">
          <w:rPr>
            <w:webHidden/>
          </w:rPr>
          <w:instrText xml:space="preserve"> PAGEREF _Toc88129300 \h </w:instrText>
        </w:r>
        <w:r w:rsidRPr="00576E58">
          <w:rPr>
            <w:webHidden/>
          </w:rPr>
        </w:r>
        <w:r w:rsidRPr="00576E58">
          <w:rPr>
            <w:webHidden/>
          </w:rPr>
          <w:fldChar w:fldCharType="separate"/>
        </w:r>
        <w:r w:rsidRPr="00576E58">
          <w:rPr>
            <w:webHidden/>
          </w:rPr>
          <w:t>4</w:t>
        </w:r>
        <w:r w:rsidRPr="00576E58">
          <w:rPr>
            <w:webHidden/>
          </w:rPr>
          <w:fldChar w:fldCharType="end"/>
        </w:r>
      </w:hyperlink>
    </w:p>
    <w:p w14:paraId="3ECD188F" w14:textId="155A2BFD" w:rsidR="00045021" w:rsidRPr="00576E58" w:rsidRDefault="00045021">
      <w:pPr>
        <w:pStyle w:val="TDC2"/>
        <w:rPr>
          <w:rFonts w:asciiTheme="minorHAnsi" w:eastAsiaTheme="minorEastAsia" w:hAnsiTheme="minorHAnsi" w:cstheme="minorBidi"/>
          <w:b w:val="0"/>
          <w:szCs w:val="22"/>
          <w:lang w:eastAsia="en-GB"/>
        </w:rPr>
      </w:pPr>
      <w:hyperlink w:anchor="_Toc88129301" w:history="1">
        <w:r w:rsidRPr="00576E58">
          <w:rPr>
            <w:rStyle w:val="Hipervncul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Pr="00576E58">
          <w:rPr>
            <w:rFonts w:asciiTheme="minorHAnsi" w:eastAsiaTheme="minorEastAsia" w:hAnsiTheme="minorHAnsi" w:cstheme="minorBidi"/>
            <w:b w:val="0"/>
            <w:szCs w:val="22"/>
            <w:lang w:eastAsia="en-GB"/>
          </w:rPr>
          <w:tab/>
        </w:r>
        <w:r w:rsidRPr="00576E58">
          <w:rPr>
            <w:rStyle w:val="Hipervnculo"/>
          </w:rPr>
          <w:t>Descripción de cada uno de los módulos del sistema</w:t>
        </w:r>
        <w:r w:rsidRPr="00576E58">
          <w:rPr>
            <w:webHidden/>
          </w:rPr>
          <w:tab/>
        </w:r>
        <w:r w:rsidRPr="00576E58">
          <w:rPr>
            <w:webHidden/>
          </w:rPr>
          <w:fldChar w:fldCharType="begin"/>
        </w:r>
        <w:r w:rsidRPr="00576E58">
          <w:rPr>
            <w:webHidden/>
          </w:rPr>
          <w:instrText xml:space="preserve"> PAGEREF _Toc88129301 \h </w:instrText>
        </w:r>
        <w:r w:rsidRPr="00576E58">
          <w:rPr>
            <w:webHidden/>
          </w:rPr>
        </w:r>
        <w:r w:rsidRPr="00576E58">
          <w:rPr>
            <w:webHidden/>
          </w:rPr>
          <w:fldChar w:fldCharType="separate"/>
        </w:r>
        <w:r w:rsidRPr="00576E58">
          <w:rPr>
            <w:webHidden/>
          </w:rPr>
          <w:t>4</w:t>
        </w:r>
        <w:r w:rsidRPr="00576E58">
          <w:rPr>
            <w:webHidden/>
          </w:rPr>
          <w:fldChar w:fldCharType="end"/>
        </w:r>
      </w:hyperlink>
    </w:p>
    <w:p w14:paraId="5D33E9C2" w14:textId="10683FEB" w:rsidR="00045021" w:rsidRPr="00576E58" w:rsidRDefault="00045021">
      <w:pPr>
        <w:pStyle w:val="TDC2"/>
        <w:rPr>
          <w:rFonts w:asciiTheme="minorHAnsi" w:eastAsiaTheme="minorEastAsia" w:hAnsiTheme="minorHAnsi" w:cstheme="minorBidi"/>
          <w:b w:val="0"/>
          <w:szCs w:val="22"/>
          <w:lang w:eastAsia="en-GB"/>
        </w:rPr>
      </w:pPr>
      <w:hyperlink w:anchor="_Toc88129302" w:history="1">
        <w:r w:rsidRPr="00576E58">
          <w:rPr>
            <w:rStyle w:val="Hipervncul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Pr="00576E58">
          <w:rPr>
            <w:rFonts w:asciiTheme="minorHAnsi" w:eastAsiaTheme="minorEastAsia" w:hAnsiTheme="minorHAnsi" w:cstheme="minorBidi"/>
            <w:b w:val="0"/>
            <w:szCs w:val="22"/>
            <w:lang w:eastAsia="en-GB"/>
          </w:rPr>
          <w:tab/>
        </w:r>
        <w:r w:rsidRPr="00576E58">
          <w:rPr>
            <w:rStyle w:val="Hipervnculo"/>
          </w:rPr>
          <w:t>Descripción global del funcionamiento de la aplicación. Descripción del autómata con el comportamiento del software (si procede)</w:t>
        </w:r>
        <w:r w:rsidRPr="00576E58">
          <w:rPr>
            <w:webHidden/>
          </w:rPr>
          <w:tab/>
        </w:r>
        <w:r w:rsidRPr="00576E58">
          <w:rPr>
            <w:webHidden/>
          </w:rPr>
          <w:fldChar w:fldCharType="begin"/>
        </w:r>
        <w:r w:rsidRPr="00576E58">
          <w:rPr>
            <w:webHidden/>
          </w:rPr>
          <w:instrText xml:space="preserve"> PAGEREF _Toc88129302 \h </w:instrText>
        </w:r>
        <w:r w:rsidRPr="00576E58">
          <w:rPr>
            <w:webHidden/>
          </w:rPr>
        </w:r>
        <w:r w:rsidRPr="00576E58">
          <w:rPr>
            <w:webHidden/>
          </w:rPr>
          <w:fldChar w:fldCharType="separate"/>
        </w:r>
        <w:r w:rsidRPr="00576E58">
          <w:rPr>
            <w:webHidden/>
          </w:rPr>
          <w:t>4</w:t>
        </w:r>
        <w:r w:rsidRPr="00576E58">
          <w:rPr>
            <w:webHidden/>
          </w:rPr>
          <w:fldChar w:fldCharType="end"/>
        </w:r>
      </w:hyperlink>
    </w:p>
    <w:p w14:paraId="2B9BA014" w14:textId="33149F6E" w:rsidR="00045021" w:rsidRPr="00576E58" w:rsidRDefault="00045021">
      <w:pPr>
        <w:pStyle w:val="TDC2"/>
        <w:rPr>
          <w:rFonts w:asciiTheme="minorHAnsi" w:eastAsiaTheme="minorEastAsia" w:hAnsiTheme="minorHAnsi" w:cstheme="minorBidi"/>
          <w:b w:val="0"/>
          <w:szCs w:val="22"/>
          <w:lang w:eastAsia="en-GB"/>
        </w:rPr>
      </w:pPr>
      <w:hyperlink w:anchor="_Toc88129303" w:history="1">
        <w:r w:rsidRPr="00576E58">
          <w:rPr>
            <w:rStyle w:val="Hipervncul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 w:rsidRPr="00576E58">
          <w:rPr>
            <w:rFonts w:asciiTheme="minorHAnsi" w:eastAsiaTheme="minorEastAsia" w:hAnsiTheme="minorHAnsi" w:cstheme="minorBidi"/>
            <w:b w:val="0"/>
            <w:szCs w:val="22"/>
            <w:lang w:eastAsia="en-GB"/>
          </w:rPr>
          <w:tab/>
        </w:r>
        <w:r w:rsidRPr="00576E58">
          <w:rPr>
            <w:rStyle w:val="Hipervnculo"/>
          </w:rPr>
          <w:t>Descripción de las rutinas más significativas que ha implementado.</w:t>
        </w:r>
        <w:r w:rsidRPr="00576E58">
          <w:rPr>
            <w:webHidden/>
          </w:rPr>
          <w:tab/>
        </w:r>
        <w:r w:rsidRPr="00576E58">
          <w:rPr>
            <w:webHidden/>
          </w:rPr>
          <w:fldChar w:fldCharType="begin"/>
        </w:r>
        <w:r w:rsidRPr="00576E58">
          <w:rPr>
            <w:webHidden/>
          </w:rPr>
          <w:instrText xml:space="preserve"> PAGEREF _Toc88129303 \h </w:instrText>
        </w:r>
        <w:r w:rsidRPr="00576E58">
          <w:rPr>
            <w:webHidden/>
          </w:rPr>
        </w:r>
        <w:r w:rsidRPr="00576E58">
          <w:rPr>
            <w:webHidden/>
          </w:rPr>
          <w:fldChar w:fldCharType="separate"/>
        </w:r>
        <w:r w:rsidRPr="00576E58">
          <w:rPr>
            <w:webHidden/>
          </w:rPr>
          <w:t>4</w:t>
        </w:r>
        <w:r w:rsidRPr="00576E58">
          <w:rPr>
            <w:webHidden/>
          </w:rPr>
          <w:fldChar w:fldCharType="end"/>
        </w:r>
      </w:hyperlink>
    </w:p>
    <w:p w14:paraId="0C58E8A0" w14:textId="63033CD2" w:rsidR="00045021" w:rsidRPr="00576E58" w:rsidRDefault="00045021">
      <w:pPr>
        <w:pStyle w:val="TDC1"/>
        <w:rPr>
          <w:rFonts w:asciiTheme="minorHAnsi" w:eastAsiaTheme="minorEastAsia" w:hAnsiTheme="minorHAnsi" w:cstheme="minorBidi"/>
          <w:b w:val="0"/>
          <w:caps w:val="0"/>
          <w:szCs w:val="22"/>
          <w:lang w:eastAsia="en-GB"/>
        </w:rPr>
      </w:pPr>
      <w:hyperlink w:anchor="_Toc88129304" w:history="1">
        <w:r w:rsidRPr="00576E58">
          <w:rPr>
            <w:rStyle w:val="Hipervnculo"/>
            <w:lang w:eastAsia="ja-JP"/>
          </w:rPr>
          <w:t>4</w:t>
        </w:r>
        <w:r w:rsidRPr="00576E58">
          <w:rPr>
            <w:rFonts w:asciiTheme="minorHAnsi" w:eastAsiaTheme="minorEastAsia" w:hAnsiTheme="minorHAnsi" w:cstheme="minorBidi"/>
            <w:b w:val="0"/>
            <w:caps w:val="0"/>
            <w:szCs w:val="22"/>
            <w:lang w:eastAsia="en-GB"/>
          </w:rPr>
          <w:tab/>
        </w:r>
        <w:r w:rsidRPr="00576E58">
          <w:rPr>
            <w:rStyle w:val="Hipervnculo"/>
            <w:lang w:eastAsia="ja-JP"/>
          </w:rPr>
          <w:t>DEPURACION Y TEST</w:t>
        </w:r>
        <w:r w:rsidRPr="00576E58">
          <w:rPr>
            <w:webHidden/>
          </w:rPr>
          <w:tab/>
        </w:r>
        <w:r w:rsidRPr="00576E58">
          <w:rPr>
            <w:webHidden/>
          </w:rPr>
          <w:fldChar w:fldCharType="begin"/>
        </w:r>
        <w:r w:rsidRPr="00576E58">
          <w:rPr>
            <w:webHidden/>
          </w:rPr>
          <w:instrText xml:space="preserve"> PAGEREF _Toc88129304 \h </w:instrText>
        </w:r>
        <w:r w:rsidRPr="00576E58">
          <w:rPr>
            <w:webHidden/>
          </w:rPr>
        </w:r>
        <w:r w:rsidRPr="00576E58">
          <w:rPr>
            <w:webHidden/>
          </w:rPr>
          <w:fldChar w:fldCharType="separate"/>
        </w:r>
        <w:r w:rsidRPr="00576E58">
          <w:rPr>
            <w:webHidden/>
          </w:rPr>
          <w:t>5</w:t>
        </w:r>
        <w:r w:rsidRPr="00576E58">
          <w:rPr>
            <w:webHidden/>
          </w:rPr>
          <w:fldChar w:fldCharType="end"/>
        </w:r>
      </w:hyperlink>
    </w:p>
    <w:p w14:paraId="49E0EEEF" w14:textId="1E9ACA73" w:rsidR="00045021" w:rsidRPr="00576E58" w:rsidRDefault="00045021">
      <w:pPr>
        <w:pStyle w:val="TDC2"/>
        <w:rPr>
          <w:rFonts w:asciiTheme="minorHAnsi" w:eastAsiaTheme="minorEastAsia" w:hAnsiTheme="minorHAnsi" w:cstheme="minorBidi"/>
          <w:b w:val="0"/>
          <w:szCs w:val="22"/>
          <w:lang w:eastAsia="en-GB"/>
        </w:rPr>
      </w:pPr>
      <w:hyperlink w:anchor="_Toc88129305" w:history="1">
        <w:r w:rsidRPr="00576E58">
          <w:rPr>
            <w:rStyle w:val="Hipervncul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Pr="00576E58">
          <w:rPr>
            <w:rFonts w:asciiTheme="minorHAnsi" w:eastAsiaTheme="minorEastAsia" w:hAnsiTheme="minorHAnsi" w:cstheme="minorBidi"/>
            <w:b w:val="0"/>
            <w:szCs w:val="22"/>
            <w:lang w:eastAsia="en-GB"/>
          </w:rPr>
          <w:tab/>
        </w:r>
        <w:r w:rsidRPr="00576E58">
          <w:rPr>
            <w:rStyle w:val="Hipervnculo"/>
          </w:rPr>
          <w:t>Pruebas realizadas.</w:t>
        </w:r>
        <w:r w:rsidRPr="00576E58">
          <w:rPr>
            <w:webHidden/>
          </w:rPr>
          <w:tab/>
        </w:r>
        <w:r w:rsidRPr="00576E58">
          <w:rPr>
            <w:webHidden/>
          </w:rPr>
          <w:fldChar w:fldCharType="begin"/>
        </w:r>
        <w:r w:rsidRPr="00576E58">
          <w:rPr>
            <w:webHidden/>
          </w:rPr>
          <w:instrText xml:space="preserve"> PAGEREF _Toc88129305 \h </w:instrText>
        </w:r>
        <w:r w:rsidRPr="00576E58">
          <w:rPr>
            <w:webHidden/>
          </w:rPr>
        </w:r>
        <w:r w:rsidRPr="00576E58">
          <w:rPr>
            <w:webHidden/>
          </w:rPr>
          <w:fldChar w:fldCharType="separate"/>
        </w:r>
        <w:r w:rsidRPr="00576E58">
          <w:rPr>
            <w:webHidden/>
          </w:rPr>
          <w:t>5</w:t>
        </w:r>
        <w:r w:rsidRPr="00576E58">
          <w:rPr>
            <w:webHidden/>
          </w:rPr>
          <w:fldChar w:fldCharType="end"/>
        </w:r>
      </w:hyperlink>
    </w:p>
    <w:p w14:paraId="7EBC0D35" w14:textId="553B1220" w:rsidR="00AC2D87" w:rsidRPr="00576E58" w:rsidRDefault="00033204" w:rsidP="00C7226A">
      <w:pPr>
        <w:pStyle w:val="ParagraphV4"/>
        <w:rPr>
          <w:lang w:val="es-ES"/>
        </w:rPr>
      </w:pPr>
      <w:r w:rsidRPr="00576E58">
        <w:rPr>
          <w:lang w:val="es-ES"/>
        </w:rPr>
        <w:fldChar w:fldCharType="end"/>
      </w:r>
      <w:bookmarkStart w:id="2" w:name="_Toc222930726"/>
      <w:bookmarkEnd w:id="0"/>
      <w:bookmarkEnd w:id="1"/>
    </w:p>
    <w:p w14:paraId="0F539734" w14:textId="77777777" w:rsidR="008406E3" w:rsidRPr="00576E58" w:rsidRDefault="00AC2D87" w:rsidP="00904D66">
      <w:pPr>
        <w:pStyle w:val="ParagraphV4"/>
        <w:jc w:val="center"/>
        <w:rPr>
          <w:rFonts w:ascii="Calibri" w:hAnsi="Calibri"/>
          <w:sz w:val="22"/>
          <w:szCs w:val="22"/>
          <w:lang w:val="es-ES"/>
        </w:rPr>
      </w:pPr>
      <w:r w:rsidRPr="00576E58">
        <w:rPr>
          <w:rFonts w:ascii="Calibri" w:hAnsi="Calibri"/>
          <w:b/>
          <w:lang w:val="es-ES"/>
        </w:rPr>
        <w:br w:type="page"/>
      </w:r>
    </w:p>
    <w:p w14:paraId="14DC5D91" w14:textId="77777777" w:rsidR="00786ECA" w:rsidRPr="00576E58" w:rsidRDefault="00AE6F2B" w:rsidP="00D86488">
      <w:pPr>
        <w:pStyle w:val="Ttulo1"/>
        <w:ind w:left="0" w:firstLine="0"/>
      </w:pPr>
      <w:bookmarkStart w:id="3" w:name="_Toc88129291"/>
      <w:bookmarkEnd w:id="2"/>
      <w:r w:rsidRPr="00576E58">
        <w:lastRenderedPageBreak/>
        <w:t xml:space="preserve">Objetivos de la </w:t>
      </w:r>
      <w:r w:rsidR="00071A14" w:rsidRPr="00576E58">
        <w:t>PRÁCTICA</w:t>
      </w:r>
      <w:bookmarkEnd w:id="3"/>
    </w:p>
    <w:p w14:paraId="64FE3593" w14:textId="77777777" w:rsidR="00647CC5" w:rsidRPr="00576E58" w:rsidRDefault="002768DD" w:rsidP="00C7226A">
      <w:pPr>
        <w:rPr>
          <w:rFonts w:eastAsia="Batang"/>
          <w:color w:val="FFFFFF"/>
          <w:lang w:eastAsia="ko-KR"/>
        </w:rPr>
      </w:pPr>
      <w:r w:rsidRPr="00576E58">
        <w:rPr>
          <w:rFonts w:eastAsia="Batang"/>
          <w:color w:val="FFFFFF"/>
          <w:lang w:eastAsia="ko-KR"/>
        </w:rPr>
        <w:t>T</w:t>
      </w:r>
    </w:p>
    <w:p w14:paraId="075A478F" w14:textId="77777777" w:rsidR="001F2ED7" w:rsidRPr="00576E58" w:rsidRDefault="00AE6F2B" w:rsidP="00F57C5D">
      <w:pPr>
        <w:pStyle w:val="Ttulo2"/>
        <w:rPr>
          <w:lang w:val="es-ES"/>
        </w:rPr>
      </w:pPr>
      <w:bookmarkStart w:id="4" w:name="_Toc231295178"/>
      <w:bookmarkStart w:id="5" w:name="_Toc88129292"/>
      <w:bookmarkEnd w:id="4"/>
      <w:r w:rsidRPr="00576E58">
        <w:rPr>
          <w:lang w:val="es-ES"/>
        </w:rPr>
        <w:t>Resumen de los objetivos de la práctica realizada</w:t>
      </w:r>
      <w:bookmarkEnd w:id="5"/>
    </w:p>
    <w:p w14:paraId="2D77F5CB" w14:textId="77777777" w:rsidR="004B5557" w:rsidRPr="00576E58" w:rsidRDefault="00AE6F2B" w:rsidP="004B5557">
      <w:pPr>
        <w:rPr>
          <w:rFonts w:eastAsia="Batang"/>
          <w:lang w:eastAsia="ko-KR"/>
        </w:rPr>
      </w:pPr>
      <w:r w:rsidRPr="00576E58">
        <w:rPr>
          <w:rFonts w:eastAsia="Batang"/>
          <w:lang w:eastAsia="ko-KR"/>
        </w:rPr>
        <w:t xml:space="preserve">Se deben enumerar los objetivos que ha alcanzado al realizar la práctica. </w:t>
      </w:r>
      <w:r w:rsidR="00D86488" w:rsidRPr="00576E58">
        <w:rPr>
          <w:rFonts w:eastAsia="Batang"/>
          <w:lang w:eastAsia="ko-KR"/>
        </w:rPr>
        <w:t>Enumérelos</w:t>
      </w:r>
      <w:r w:rsidRPr="00576E58">
        <w:rPr>
          <w:rFonts w:eastAsia="Batang"/>
          <w:lang w:eastAsia="ko-KR"/>
        </w:rPr>
        <w:t xml:space="preserve"> de forma precisa y sencilla.</w:t>
      </w:r>
    </w:p>
    <w:p w14:paraId="6E1D331A" w14:textId="77777777" w:rsidR="00FA6A5E" w:rsidRPr="00576E58" w:rsidRDefault="00D86488" w:rsidP="00F57C5D">
      <w:pPr>
        <w:pStyle w:val="Ttulo2"/>
        <w:rPr>
          <w:lang w:val="es-ES"/>
        </w:rPr>
      </w:pPr>
      <w:bookmarkStart w:id="6" w:name="_Toc88129293"/>
      <w:r w:rsidRPr="00576E58">
        <w:rPr>
          <w:lang w:val="es-ES"/>
        </w:rPr>
        <w:t>Acrónimos</w:t>
      </w:r>
      <w:r w:rsidR="00AE6F2B" w:rsidRPr="00576E58">
        <w:rPr>
          <w:lang w:val="es-ES"/>
        </w:rPr>
        <w:t xml:space="preserve"> utilizados</w:t>
      </w:r>
      <w:bookmarkEnd w:id="6"/>
    </w:p>
    <w:p w14:paraId="713E5BC9" w14:textId="77777777" w:rsidR="00AE6F2B" w:rsidRPr="00576E58" w:rsidRDefault="00AE6F2B" w:rsidP="00AE6F2B">
      <w:pPr>
        <w:rPr>
          <w:lang w:eastAsia="ja-JP"/>
        </w:rPr>
      </w:pPr>
      <w:r w:rsidRPr="00576E58">
        <w:rPr>
          <w:lang w:eastAsia="ja-JP"/>
        </w:rPr>
        <w:t xml:space="preserve">Identifique los </w:t>
      </w:r>
      <w:r w:rsidR="00D86488" w:rsidRPr="00576E58">
        <w:rPr>
          <w:lang w:eastAsia="ja-JP"/>
        </w:rPr>
        <w:t>acrónimos</w:t>
      </w:r>
      <w:r w:rsidRPr="00576E58">
        <w:rPr>
          <w:lang w:eastAsia="ja-JP"/>
        </w:rPr>
        <w:t xml:space="preserve"> usados en su document</w:t>
      </w:r>
      <w:r w:rsidR="00D86488" w:rsidRPr="00576E58">
        <w:rPr>
          <w:lang w:eastAsia="ja-JP"/>
        </w:rPr>
        <w:t>o</w:t>
      </w:r>
      <w:r w:rsidRPr="00576E58">
        <w:rPr>
          <w:lang w:eastAsia="ja-JP"/>
        </w:rPr>
        <w:t>.</w:t>
      </w:r>
    </w:p>
    <w:p w14:paraId="00542B3B" w14:textId="77777777" w:rsidR="00AE6F2B" w:rsidRPr="00576E58" w:rsidRDefault="00AE6F2B" w:rsidP="00AE6F2B">
      <w:pPr>
        <w:rPr>
          <w:lang w:eastAsia="ja-JP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7920"/>
      </w:tblGrid>
      <w:tr w:rsidR="00AE6F2B" w:rsidRPr="00576E58" w14:paraId="4B439AE1" w14:textId="77777777" w:rsidTr="00E05939">
        <w:tc>
          <w:tcPr>
            <w:tcW w:w="1560" w:type="dxa"/>
          </w:tcPr>
          <w:p w14:paraId="380B17A1" w14:textId="77777777" w:rsidR="00AE6F2B" w:rsidRPr="00576E58" w:rsidRDefault="00AE6F2B" w:rsidP="00591041">
            <w:pPr>
              <w:pStyle w:val="TABLETXTCENPARAv4"/>
              <w:rPr>
                <w:rFonts w:eastAsia="Batang"/>
                <w:lang w:eastAsia="ko-KR"/>
              </w:rPr>
            </w:pPr>
            <w:r w:rsidRPr="00576E58">
              <w:rPr>
                <w:rFonts w:eastAsia="Batang"/>
                <w:lang w:eastAsia="ko-KR"/>
              </w:rPr>
              <w:t>UART</w:t>
            </w:r>
          </w:p>
        </w:tc>
        <w:tc>
          <w:tcPr>
            <w:tcW w:w="7920" w:type="dxa"/>
          </w:tcPr>
          <w:p w14:paraId="1C9640E0" w14:textId="77777777" w:rsidR="00AE6F2B" w:rsidRPr="00576E58" w:rsidRDefault="00AE6F2B" w:rsidP="00591041">
            <w:pPr>
              <w:pStyle w:val="TABLETXTCENPARAv4"/>
              <w:rPr>
                <w:rFonts w:eastAsia="Batang"/>
                <w:lang w:eastAsia="ko-KR"/>
              </w:rPr>
            </w:pPr>
            <w:r w:rsidRPr="00576E58">
              <w:rPr>
                <w:rFonts w:eastAsia="Batang"/>
                <w:lang w:eastAsia="ko-KR"/>
              </w:rPr>
              <w:t>Universal Asynchronous Receiver Transmitter</w:t>
            </w:r>
          </w:p>
        </w:tc>
      </w:tr>
      <w:tr w:rsidR="008B5E69" w:rsidRPr="00576E58" w14:paraId="0F9B3F8D" w14:textId="77777777" w:rsidTr="00E05939">
        <w:tc>
          <w:tcPr>
            <w:tcW w:w="1560" w:type="dxa"/>
          </w:tcPr>
          <w:p w14:paraId="7B998AD8" w14:textId="77777777" w:rsidR="008B5E69" w:rsidRPr="00576E58" w:rsidRDefault="008B5E69" w:rsidP="00C7226A">
            <w:pPr>
              <w:pStyle w:val="TABLETXTCENPARAv4"/>
            </w:pPr>
          </w:p>
        </w:tc>
        <w:tc>
          <w:tcPr>
            <w:tcW w:w="7920" w:type="dxa"/>
          </w:tcPr>
          <w:p w14:paraId="4C7069E4" w14:textId="77777777" w:rsidR="008B5E69" w:rsidRPr="00576E58" w:rsidRDefault="008B5E69" w:rsidP="00F4591C">
            <w:pPr>
              <w:pStyle w:val="TABLETXTCENPARAv4"/>
            </w:pPr>
          </w:p>
        </w:tc>
      </w:tr>
      <w:tr w:rsidR="00B60AF4" w:rsidRPr="00576E58" w14:paraId="7BBF1F25" w14:textId="77777777" w:rsidTr="00E05939">
        <w:tc>
          <w:tcPr>
            <w:tcW w:w="1560" w:type="dxa"/>
          </w:tcPr>
          <w:p w14:paraId="51E1B107" w14:textId="77777777" w:rsidR="00B60AF4" w:rsidRPr="00576E58" w:rsidRDefault="00B60AF4" w:rsidP="00C7226A">
            <w:pPr>
              <w:pStyle w:val="TABLETXTCENPARAv4"/>
            </w:pPr>
          </w:p>
        </w:tc>
        <w:tc>
          <w:tcPr>
            <w:tcW w:w="7920" w:type="dxa"/>
          </w:tcPr>
          <w:p w14:paraId="5A514B35" w14:textId="77777777" w:rsidR="00B60AF4" w:rsidRPr="00576E58" w:rsidRDefault="00B60AF4" w:rsidP="00F4591C">
            <w:pPr>
              <w:pStyle w:val="TABLETXTCENPARAv4"/>
            </w:pPr>
          </w:p>
        </w:tc>
      </w:tr>
      <w:tr w:rsidR="005F08C3" w:rsidRPr="00576E58" w14:paraId="115A16FF" w14:textId="77777777" w:rsidTr="00E05939">
        <w:tc>
          <w:tcPr>
            <w:tcW w:w="1560" w:type="dxa"/>
          </w:tcPr>
          <w:p w14:paraId="6E1AC80C" w14:textId="77777777" w:rsidR="005F08C3" w:rsidRPr="00576E58" w:rsidRDefault="005F08C3" w:rsidP="00B35677">
            <w:pPr>
              <w:pStyle w:val="TABLETXTCENPARAv4"/>
            </w:pPr>
          </w:p>
        </w:tc>
        <w:tc>
          <w:tcPr>
            <w:tcW w:w="7920" w:type="dxa"/>
          </w:tcPr>
          <w:p w14:paraId="14796D12" w14:textId="77777777" w:rsidR="005F08C3" w:rsidRPr="00576E58" w:rsidRDefault="005F08C3" w:rsidP="00B35677">
            <w:pPr>
              <w:pStyle w:val="TABLETXTCENPARAv4"/>
            </w:pPr>
          </w:p>
        </w:tc>
      </w:tr>
      <w:tr w:rsidR="000A5C73" w:rsidRPr="00576E58" w14:paraId="7BDA978F" w14:textId="77777777" w:rsidTr="00E05939">
        <w:tc>
          <w:tcPr>
            <w:tcW w:w="1560" w:type="dxa"/>
          </w:tcPr>
          <w:p w14:paraId="4830E4BE" w14:textId="77777777" w:rsidR="000A5C73" w:rsidRPr="00576E58" w:rsidRDefault="000A5C73" w:rsidP="00B35677">
            <w:pPr>
              <w:pStyle w:val="TABLETXTCENPARAv4"/>
            </w:pPr>
          </w:p>
        </w:tc>
        <w:tc>
          <w:tcPr>
            <w:tcW w:w="7920" w:type="dxa"/>
          </w:tcPr>
          <w:p w14:paraId="16C41808" w14:textId="77777777" w:rsidR="000A5C73" w:rsidRPr="00576E58" w:rsidRDefault="000A5C73" w:rsidP="00B35677">
            <w:pPr>
              <w:pStyle w:val="TABLETXTCENPARAv4"/>
            </w:pPr>
          </w:p>
        </w:tc>
      </w:tr>
      <w:tr w:rsidR="008B5E69" w:rsidRPr="00576E58" w14:paraId="03D740F0" w14:textId="77777777" w:rsidTr="00E05939">
        <w:tc>
          <w:tcPr>
            <w:tcW w:w="1560" w:type="dxa"/>
          </w:tcPr>
          <w:p w14:paraId="0BF5530C" w14:textId="77777777" w:rsidR="008B5E69" w:rsidRPr="00576E58" w:rsidRDefault="008B5E69" w:rsidP="00C7226A">
            <w:pPr>
              <w:pStyle w:val="TABLETXTCENPARAv4"/>
              <w:rPr>
                <w:rFonts w:eastAsia="Batang"/>
                <w:lang w:eastAsia="ko-KR"/>
              </w:rPr>
            </w:pPr>
          </w:p>
        </w:tc>
        <w:tc>
          <w:tcPr>
            <w:tcW w:w="7920" w:type="dxa"/>
          </w:tcPr>
          <w:p w14:paraId="5D7F9DD8" w14:textId="77777777" w:rsidR="008B5E69" w:rsidRPr="00576E58" w:rsidRDefault="008B5E69" w:rsidP="00C7226A">
            <w:pPr>
              <w:pStyle w:val="TABLETXTCENPARAv4"/>
              <w:rPr>
                <w:rFonts w:eastAsia="Batang"/>
                <w:lang w:eastAsia="ko-KR"/>
              </w:rPr>
            </w:pPr>
          </w:p>
        </w:tc>
      </w:tr>
      <w:tr w:rsidR="00914C2B" w:rsidRPr="00576E58" w14:paraId="0C06A922" w14:textId="77777777" w:rsidTr="00E05939">
        <w:tc>
          <w:tcPr>
            <w:tcW w:w="1560" w:type="dxa"/>
          </w:tcPr>
          <w:p w14:paraId="73E2E604" w14:textId="77777777" w:rsidR="00914C2B" w:rsidRPr="00576E58" w:rsidRDefault="00914C2B" w:rsidP="00C7226A">
            <w:pPr>
              <w:pStyle w:val="TABLETXTCENPARAv4"/>
            </w:pPr>
          </w:p>
        </w:tc>
        <w:tc>
          <w:tcPr>
            <w:tcW w:w="7920" w:type="dxa"/>
          </w:tcPr>
          <w:p w14:paraId="629F1572" w14:textId="77777777" w:rsidR="00914C2B" w:rsidRPr="00576E58" w:rsidRDefault="00914C2B" w:rsidP="00C7226A">
            <w:pPr>
              <w:pStyle w:val="TABLETXTCENPARAv4"/>
            </w:pPr>
          </w:p>
        </w:tc>
      </w:tr>
      <w:tr w:rsidR="00914C2B" w:rsidRPr="00576E58" w14:paraId="6B8BD843" w14:textId="77777777" w:rsidTr="00E05939">
        <w:tc>
          <w:tcPr>
            <w:tcW w:w="1560" w:type="dxa"/>
          </w:tcPr>
          <w:p w14:paraId="76933459" w14:textId="77777777" w:rsidR="00914C2B" w:rsidRPr="00576E58" w:rsidRDefault="00914C2B" w:rsidP="00C7226A">
            <w:pPr>
              <w:pStyle w:val="TABLETXTCENPARAv4"/>
            </w:pPr>
          </w:p>
        </w:tc>
        <w:tc>
          <w:tcPr>
            <w:tcW w:w="7920" w:type="dxa"/>
          </w:tcPr>
          <w:p w14:paraId="084C209D" w14:textId="77777777" w:rsidR="00914C2B" w:rsidRPr="00576E58" w:rsidRDefault="00914C2B" w:rsidP="00904CFD">
            <w:pPr>
              <w:pStyle w:val="TABLETXTCENPARAv4"/>
            </w:pPr>
          </w:p>
        </w:tc>
      </w:tr>
      <w:tr w:rsidR="00E05939" w:rsidRPr="00576E58" w14:paraId="0DA67227" w14:textId="77777777" w:rsidTr="00E05939">
        <w:tc>
          <w:tcPr>
            <w:tcW w:w="1560" w:type="dxa"/>
          </w:tcPr>
          <w:p w14:paraId="6EF46924" w14:textId="77777777" w:rsidR="00E05939" w:rsidRPr="00576E58" w:rsidRDefault="00E05939" w:rsidP="00C7226A">
            <w:pPr>
              <w:pStyle w:val="TABLETXTCENPARAv4"/>
              <w:rPr>
                <w:rFonts w:eastAsia="Batang"/>
                <w:lang w:eastAsia="ko-KR"/>
              </w:rPr>
            </w:pPr>
          </w:p>
        </w:tc>
        <w:tc>
          <w:tcPr>
            <w:tcW w:w="7920" w:type="dxa"/>
          </w:tcPr>
          <w:p w14:paraId="31726C03" w14:textId="77777777" w:rsidR="00E05939" w:rsidRPr="00576E58" w:rsidRDefault="00E05939" w:rsidP="00C7226A">
            <w:pPr>
              <w:pStyle w:val="TABLETXTCENPARAv4"/>
              <w:rPr>
                <w:rFonts w:eastAsia="Batang"/>
                <w:lang w:eastAsia="ko-KR"/>
              </w:rPr>
            </w:pPr>
          </w:p>
        </w:tc>
      </w:tr>
      <w:tr w:rsidR="00347253" w:rsidRPr="00576E58" w14:paraId="4EF29A9B" w14:textId="77777777" w:rsidTr="00E05939">
        <w:tc>
          <w:tcPr>
            <w:tcW w:w="1560" w:type="dxa"/>
          </w:tcPr>
          <w:p w14:paraId="45760B73" w14:textId="77777777" w:rsidR="00347253" w:rsidRPr="00576E58" w:rsidRDefault="00347253" w:rsidP="00C7226A">
            <w:pPr>
              <w:pStyle w:val="TABLETXTCENPARAv4"/>
              <w:rPr>
                <w:rFonts w:eastAsia="Batang"/>
                <w:lang w:eastAsia="ko-KR"/>
              </w:rPr>
            </w:pPr>
          </w:p>
        </w:tc>
        <w:tc>
          <w:tcPr>
            <w:tcW w:w="7920" w:type="dxa"/>
          </w:tcPr>
          <w:p w14:paraId="5CA206FA" w14:textId="77777777" w:rsidR="00347253" w:rsidRPr="00576E58" w:rsidRDefault="00347253" w:rsidP="00C7226A">
            <w:pPr>
              <w:pStyle w:val="TABLETXTCENPARAv4"/>
              <w:rPr>
                <w:rFonts w:eastAsia="Batang"/>
                <w:lang w:eastAsia="ko-KR"/>
              </w:rPr>
            </w:pPr>
          </w:p>
        </w:tc>
      </w:tr>
      <w:tr w:rsidR="00347253" w:rsidRPr="00576E58" w14:paraId="73599888" w14:textId="77777777" w:rsidTr="00E05939">
        <w:tc>
          <w:tcPr>
            <w:tcW w:w="1560" w:type="dxa"/>
          </w:tcPr>
          <w:p w14:paraId="4C221AD4" w14:textId="77777777" w:rsidR="00347253" w:rsidRPr="00576E58" w:rsidRDefault="00347253" w:rsidP="00C7226A">
            <w:pPr>
              <w:pStyle w:val="TABLETXTCENPARAv4"/>
              <w:rPr>
                <w:rFonts w:eastAsia="Batang"/>
                <w:lang w:eastAsia="ko-KR"/>
              </w:rPr>
            </w:pPr>
          </w:p>
        </w:tc>
        <w:tc>
          <w:tcPr>
            <w:tcW w:w="7920" w:type="dxa"/>
          </w:tcPr>
          <w:p w14:paraId="536C0DC8" w14:textId="77777777" w:rsidR="00347253" w:rsidRPr="00576E58" w:rsidRDefault="00347253" w:rsidP="00347253">
            <w:pPr>
              <w:pStyle w:val="TABLETXTCENPARAv4"/>
              <w:rPr>
                <w:rFonts w:eastAsia="Batang"/>
                <w:lang w:eastAsia="ko-KR"/>
              </w:rPr>
            </w:pPr>
          </w:p>
        </w:tc>
      </w:tr>
    </w:tbl>
    <w:p w14:paraId="4F3D824E" w14:textId="77777777" w:rsidR="00071A14" w:rsidRPr="00576E58" w:rsidRDefault="00071A14" w:rsidP="00F57C5D">
      <w:pPr>
        <w:pStyle w:val="Ttulo2"/>
        <w:rPr>
          <w:lang w:val="es-ES"/>
        </w:rPr>
      </w:pPr>
      <w:bookmarkStart w:id="7" w:name="_Toc88129294"/>
      <w:r w:rsidRPr="00576E58">
        <w:rPr>
          <w:lang w:val="es-ES"/>
        </w:rPr>
        <w:t>Tiempo empleado en la realización de la práctica.</w:t>
      </w:r>
      <w:bookmarkEnd w:id="7"/>
    </w:p>
    <w:p w14:paraId="05BCCF91" w14:textId="77777777" w:rsidR="00071A14" w:rsidRPr="00576E58" w:rsidRDefault="00071A14" w:rsidP="00071A14">
      <w:pPr>
        <w:rPr>
          <w:lang w:eastAsia="ja-JP"/>
        </w:rPr>
      </w:pPr>
      <w:r w:rsidRPr="00576E58">
        <w:rPr>
          <w:lang w:eastAsia="ja-JP"/>
        </w:rPr>
        <w:t>Debe realizar una descripción sencilla del tiempo que ha dedicado a la realización de las actividades relacionadas con la práctica.</w:t>
      </w:r>
    </w:p>
    <w:tbl>
      <w:tblPr>
        <w:tblpPr w:leftFromText="181" w:rightFromText="181" w:topFromText="142" w:bottomFromText="142" w:vertAnchor="text" w:horzAnchor="page" w:tblpX="1549" w:tblpY="160"/>
        <w:tblOverlap w:val="never"/>
        <w:tblW w:w="0" w:type="auto"/>
        <w:tblBorders>
          <w:top w:val="single" w:sz="4" w:space="0" w:color="auto"/>
          <w:bottom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101"/>
        <w:gridCol w:w="8063"/>
      </w:tblGrid>
      <w:tr w:rsidR="00071A14" w:rsidRPr="00576E58" w14:paraId="2E86D74D" w14:textId="77777777" w:rsidTr="00591041">
        <w:tc>
          <w:tcPr>
            <w:tcW w:w="1101" w:type="dxa"/>
            <w:shd w:val="clear" w:color="auto" w:fill="F2F2F2"/>
          </w:tcPr>
          <w:p w14:paraId="3773B05D" w14:textId="77777777" w:rsidR="00071A14" w:rsidRPr="00576E58" w:rsidRDefault="00871BBC" w:rsidP="00591041">
            <w:pPr>
              <w:rPr>
                <w:b/>
                <w:lang w:eastAsia="ja-JP"/>
              </w:rPr>
            </w:pPr>
            <w:r w:rsidRPr="00576E58">
              <w:rPr>
                <w:b/>
                <w:lang w:eastAsia="es-ES"/>
              </w:rPr>
              <w:drawing>
                <wp:inline distT="0" distB="0" distL="0" distR="0" wp14:anchorId="6A74A01F" wp14:editId="172FB5CF">
                  <wp:extent cx="542925" cy="542925"/>
                  <wp:effectExtent l="0" t="0" r="0" b="9525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63" w:type="dxa"/>
            <w:shd w:val="clear" w:color="auto" w:fill="F2F2F2"/>
            <w:vAlign w:val="center"/>
          </w:tcPr>
          <w:p w14:paraId="6C41AC96" w14:textId="77777777" w:rsidR="00071A14" w:rsidRPr="00576E58" w:rsidRDefault="00071A14" w:rsidP="00D86488">
            <w:pPr>
              <w:rPr>
                <w:lang w:eastAsia="ja-JP"/>
              </w:rPr>
            </w:pPr>
            <w:r w:rsidRPr="00576E58">
              <w:rPr>
                <w:b/>
                <w:u w:val="single"/>
                <w:lang w:eastAsia="ja-JP"/>
              </w:rPr>
              <w:t>[Tiempo empleado para realizer la práctica]:</w:t>
            </w:r>
            <w:r w:rsidRPr="00576E58">
              <w:rPr>
                <w:lang w:eastAsia="ja-JP"/>
              </w:rPr>
              <w:t xml:space="preserve"> </w:t>
            </w:r>
            <w:r w:rsidRPr="00576E58">
              <w:rPr>
                <w:lang w:eastAsia="ko-KR"/>
              </w:rPr>
              <w:t>El tiempo total empleado ha sido de x horas.</w:t>
            </w:r>
          </w:p>
        </w:tc>
      </w:tr>
    </w:tbl>
    <w:p w14:paraId="05FE7287" w14:textId="77777777" w:rsidR="00071A14" w:rsidRPr="00576E58" w:rsidRDefault="00071A14" w:rsidP="00071A14">
      <w:pPr>
        <w:rPr>
          <w:lang w:eastAsia="ja-JP"/>
        </w:rPr>
      </w:pPr>
    </w:p>
    <w:p w14:paraId="0D7C5872" w14:textId="77777777" w:rsidR="00FA330B" w:rsidRPr="00576E58" w:rsidRDefault="00AE6F2B" w:rsidP="00F57C5D">
      <w:pPr>
        <w:pStyle w:val="Ttulo2"/>
        <w:rPr>
          <w:lang w:val="es-ES"/>
        </w:rPr>
      </w:pPr>
      <w:bookmarkStart w:id="8" w:name="_Toc88129295"/>
      <w:r w:rsidRPr="00576E58">
        <w:rPr>
          <w:lang w:val="es-ES"/>
        </w:rPr>
        <w:t>Bibliografía utilizada</w:t>
      </w:r>
      <w:bookmarkEnd w:id="8"/>
    </w:p>
    <w:p w14:paraId="7659D81D" w14:textId="77777777" w:rsidR="00250EAE" w:rsidRPr="00576E58" w:rsidRDefault="00D86488" w:rsidP="00250EAE">
      <w:pPr>
        <w:pStyle w:val="RD-REFDOCv4"/>
      </w:pPr>
      <w:r w:rsidRPr="00576E58">
        <w:t>Hoja de catalogo xxxx, libro, manual de usuario, etc</w:t>
      </w:r>
      <w:r w:rsidR="00250EAE" w:rsidRPr="00576E58">
        <w:t xml:space="preserve"> </w:t>
      </w:r>
    </w:p>
    <w:p w14:paraId="6FC4D468" w14:textId="77777777" w:rsidR="00071A14" w:rsidRPr="00576E58" w:rsidRDefault="00071A14" w:rsidP="00071A14">
      <w:pPr>
        <w:pStyle w:val="Ttulo2"/>
        <w:rPr>
          <w:lang w:val="es-ES"/>
        </w:rPr>
      </w:pPr>
      <w:bookmarkStart w:id="9" w:name="_Toc88129296"/>
      <w:r w:rsidRPr="00576E58">
        <w:rPr>
          <w:lang w:val="es-ES"/>
        </w:rPr>
        <w:t>Autoevaluación.</w:t>
      </w:r>
      <w:bookmarkEnd w:id="9"/>
    </w:p>
    <w:p w14:paraId="6D158DFE" w14:textId="77777777" w:rsidR="00FA330B" w:rsidRPr="00576E58" w:rsidRDefault="00D86488" w:rsidP="00AE6F2B">
      <w:pPr>
        <w:pStyle w:val="RD-REFDOCv4"/>
        <w:numPr>
          <w:ilvl w:val="0"/>
          <w:numId w:val="0"/>
        </w:numPr>
        <w:rPr>
          <w:rFonts w:asciiTheme="minorHAnsi" w:hAnsiTheme="minorHAnsi" w:cstheme="minorHAnsi"/>
          <w:szCs w:val="22"/>
        </w:rPr>
      </w:pPr>
      <w:r w:rsidRPr="00576E58">
        <w:rPr>
          <w:rFonts w:asciiTheme="minorHAnsi" w:hAnsiTheme="minorHAnsi" w:cstheme="minorHAnsi"/>
          <w:szCs w:val="22"/>
        </w:rPr>
        <w:t>Autoevalúese comprobando los objetivos de aprendizaje indicados en la guía de la asignatura. Compruebe si supera los objetivos de adquisición obligatoria.</w:t>
      </w:r>
      <w:r w:rsidR="00327566" w:rsidRPr="00576E58">
        <w:rPr>
          <w:rFonts w:asciiTheme="minorHAnsi" w:hAnsiTheme="minorHAnsi" w:cstheme="minorHAnsi"/>
          <w:szCs w:val="22"/>
        </w:rPr>
        <w:t xml:space="preserve"> Si ha encontrado dificultades en la realización de la práctica indicelo.</w:t>
      </w:r>
    </w:p>
    <w:p w14:paraId="6EF53EFC" w14:textId="77777777" w:rsidR="00FA330B" w:rsidRPr="00576E58" w:rsidRDefault="00FA330B" w:rsidP="0057695F">
      <w:pPr>
        <w:rPr>
          <w:rFonts w:eastAsia="Batang"/>
          <w:lang w:eastAsia="ko-KR"/>
        </w:rPr>
      </w:pPr>
    </w:p>
    <w:p w14:paraId="517E312C" w14:textId="77777777" w:rsidR="00B92E96" w:rsidRPr="00576E58" w:rsidRDefault="00AE6F2B" w:rsidP="00D86488">
      <w:pPr>
        <w:pStyle w:val="Ttulo1"/>
        <w:ind w:left="0" w:firstLine="0"/>
        <w:rPr>
          <w:lang w:eastAsia="ja-JP"/>
        </w:rPr>
      </w:pPr>
      <w:bookmarkStart w:id="10" w:name="_Toc88129297"/>
      <w:r w:rsidRPr="00576E58">
        <w:rPr>
          <w:lang w:eastAsia="ko-KR"/>
        </w:rPr>
        <w:lastRenderedPageBreak/>
        <w:t>RECURSOS UTILIZADOS DEL MICROCONTROLADOR</w:t>
      </w:r>
      <w:bookmarkEnd w:id="10"/>
    </w:p>
    <w:p w14:paraId="713146EA" w14:textId="77777777" w:rsidR="007761F3" w:rsidRPr="00576E58" w:rsidRDefault="00AE6F2B" w:rsidP="00F57C5D">
      <w:pPr>
        <w:pStyle w:val="Ttulo2"/>
        <w:rPr>
          <w:lang w:val="es-ES"/>
        </w:rPr>
      </w:pPr>
      <w:bookmarkStart w:id="11" w:name="_Toc88129298"/>
      <w:r w:rsidRPr="00576E58">
        <w:rPr>
          <w:lang w:val="es-ES"/>
        </w:rPr>
        <w:t xml:space="preserve">Diagrama de bloques </w:t>
      </w:r>
      <w:r w:rsidR="00203630" w:rsidRPr="00576E58">
        <w:rPr>
          <w:lang w:val="es-ES"/>
        </w:rPr>
        <w:t>hardware del sistema</w:t>
      </w:r>
      <w:r w:rsidR="00881861" w:rsidRPr="00576E58">
        <w:rPr>
          <w:lang w:val="es-ES"/>
        </w:rPr>
        <w:t>.</w:t>
      </w:r>
      <w:bookmarkEnd w:id="11"/>
    </w:p>
    <w:p w14:paraId="0A7A685C" w14:textId="732EE757" w:rsidR="00E30C69" w:rsidRPr="00576E58" w:rsidRDefault="00AE6F2B" w:rsidP="00AE6F2B">
      <w:pPr>
        <w:rPr>
          <w:lang w:eastAsia="ko-KR"/>
        </w:rPr>
      </w:pPr>
      <w:r w:rsidRPr="00576E58">
        <w:rPr>
          <w:lang w:eastAsia="ko-KR"/>
        </w:rPr>
        <w:t>Este apartado debe contener un diagrama de bloques donde se identifiquen claramente los elementos utilizados en el diseño o ejercicio.</w:t>
      </w:r>
      <w:r w:rsidR="00D86488" w:rsidRPr="00576E58">
        <w:rPr>
          <w:lang w:eastAsia="ko-KR"/>
        </w:rPr>
        <w:t xml:space="preserve"> Debe elaborar una figura que muestre todos los elementos </w:t>
      </w:r>
      <w:r w:rsidR="00203630" w:rsidRPr="00576E58">
        <w:rPr>
          <w:lang w:eastAsia="ko-KR"/>
        </w:rPr>
        <w:t xml:space="preserve">utilizados de la tarjeta </w:t>
      </w:r>
      <w:r w:rsidR="00713365" w:rsidRPr="00576E58">
        <w:rPr>
          <w:lang w:eastAsia="ko-KR"/>
        </w:rPr>
        <w:t>NUCLEO STM32F429ZI</w:t>
      </w:r>
      <w:r w:rsidR="00203630" w:rsidRPr="00576E58">
        <w:rPr>
          <w:lang w:eastAsia="ko-KR"/>
        </w:rPr>
        <w:t xml:space="preserve"> y su interconexión con los elementos externos (tarjeta de aplicaciones, sensores, etc.)</w:t>
      </w:r>
      <w:r w:rsidR="00D86488" w:rsidRPr="00576E58">
        <w:rPr>
          <w:lang w:eastAsia="ko-KR"/>
        </w:rPr>
        <w:t>.</w:t>
      </w:r>
    </w:p>
    <w:p w14:paraId="150253E3" w14:textId="77777777" w:rsidR="00AE6F2B" w:rsidRPr="00576E58" w:rsidRDefault="00AE6F2B" w:rsidP="00AE6F2B">
      <w:pPr>
        <w:rPr>
          <w:lang w:eastAsia="ko-KR"/>
        </w:rPr>
      </w:pPr>
    </w:p>
    <w:p w14:paraId="1558E35D" w14:textId="77777777" w:rsidR="007E3617" w:rsidRPr="00576E58" w:rsidRDefault="007E3617" w:rsidP="00E30C69">
      <w:pPr>
        <w:rPr>
          <w:lang w:eastAsia="ko-KR"/>
        </w:rPr>
      </w:pPr>
    </w:p>
    <w:p w14:paraId="0E172D99" w14:textId="77777777" w:rsidR="00AA3E19" w:rsidRPr="00576E58" w:rsidRDefault="002E7E6C" w:rsidP="00F57C5D">
      <w:pPr>
        <w:pStyle w:val="Ttulo2"/>
        <w:rPr>
          <w:lang w:val="es-ES"/>
        </w:rPr>
      </w:pPr>
      <w:bookmarkStart w:id="12" w:name="_Toc88129299"/>
      <w:r w:rsidRPr="00576E58">
        <w:rPr>
          <w:lang w:val="es-ES"/>
        </w:rPr>
        <w:t>Cálculos realizados y justificación de la solución adoptada.</w:t>
      </w:r>
      <w:bookmarkEnd w:id="12"/>
    </w:p>
    <w:p w14:paraId="2A3CECA6" w14:textId="77777777" w:rsidR="002E7E6C" w:rsidRPr="00576E58" w:rsidRDefault="002E7E6C" w:rsidP="002E7E6C">
      <w:pPr>
        <w:rPr>
          <w:lang w:eastAsia="ja-JP"/>
        </w:rPr>
      </w:pPr>
      <w:r w:rsidRPr="00576E58">
        <w:rPr>
          <w:lang w:eastAsia="ja-JP"/>
        </w:rPr>
        <w:t>En este punto debe describir como ha configurado cada uno de los recursos del microcontrolador, los cálculos que haya realizado y los valores programados en los registros más significativos.</w:t>
      </w:r>
    </w:p>
    <w:p w14:paraId="7E4F5A44" w14:textId="77777777" w:rsidR="002E7E6C" w:rsidRPr="00576E58" w:rsidRDefault="002E7E6C" w:rsidP="00D86488">
      <w:pPr>
        <w:pStyle w:val="Ttulo1"/>
        <w:ind w:left="0" w:firstLine="0"/>
        <w:rPr>
          <w:lang w:eastAsia="ja-JP"/>
        </w:rPr>
      </w:pPr>
      <w:bookmarkStart w:id="13" w:name="_Toc88129300"/>
      <w:r w:rsidRPr="00576E58">
        <w:rPr>
          <w:lang w:eastAsia="ja-JP"/>
        </w:rPr>
        <w:lastRenderedPageBreak/>
        <w:t>SOFTWARE</w:t>
      </w:r>
      <w:bookmarkEnd w:id="13"/>
    </w:p>
    <w:p w14:paraId="02F711A1" w14:textId="6DFD6506" w:rsidR="0055651B" w:rsidRPr="00576E58" w:rsidRDefault="0055651B" w:rsidP="0055651B">
      <w:pPr>
        <w:pStyle w:val="Ttulo2"/>
        <w:rPr>
          <w:lang w:val="es-ES"/>
        </w:rPr>
      </w:pPr>
      <w:bookmarkStart w:id="14" w:name="_Toc88129301"/>
      <w:r w:rsidRPr="00576E58">
        <w:rPr>
          <w:lang w:val="es-ES"/>
        </w:rPr>
        <w:t>Descripción de cada uno de los módulos del sistema</w:t>
      </w:r>
      <w:bookmarkEnd w:id="14"/>
    </w:p>
    <w:p w14:paraId="345F3BE9" w14:textId="77777777" w:rsidR="008208B8" w:rsidRPr="00576E58" w:rsidRDefault="008208B8" w:rsidP="008208B8">
      <w:pPr>
        <w:rPr>
          <w:lang w:eastAsia="ja-JP"/>
        </w:rPr>
      </w:pPr>
    </w:p>
    <w:p w14:paraId="20F3546A" w14:textId="77777777" w:rsidR="008208B8" w:rsidRPr="00576E58" w:rsidRDefault="008208B8" w:rsidP="008208B8">
      <w:pPr>
        <w:rPr>
          <w:b/>
          <w:bCs/>
          <w:lang w:eastAsia="ja-JP"/>
        </w:rPr>
      </w:pPr>
      <w:r w:rsidRPr="00576E58">
        <w:rPr>
          <w:b/>
          <w:bCs/>
          <w:lang w:eastAsia="ja-JP"/>
        </w:rPr>
        <w:t>3.1.1 Módulo joy.c y joy.h</w:t>
      </w:r>
    </w:p>
    <w:p w14:paraId="31FA1B8F" w14:textId="77777777" w:rsidR="008208B8" w:rsidRPr="00576E58" w:rsidRDefault="008208B8" w:rsidP="008208B8">
      <w:pPr>
        <w:rPr>
          <w:lang w:eastAsia="ja-JP"/>
        </w:rPr>
      </w:pPr>
      <w:r w:rsidRPr="00576E58">
        <w:rPr>
          <w:lang w:eastAsia="ja-JP"/>
        </w:rPr>
        <w:t>El módulo joy gestiona las pulsaciones del joystick, identificando la dirección (UP, DOWN, LEFT, RIGHT, MIDDLE) y la duración (corta o larga). La información se envía mediante una cola de mensajes al sistema.</w:t>
      </w:r>
    </w:p>
    <w:p w14:paraId="63000780" w14:textId="77777777" w:rsidR="008208B8" w:rsidRPr="00576E58" w:rsidRDefault="008208B8" w:rsidP="008208B8">
      <w:pPr>
        <w:rPr>
          <w:lang w:eastAsia="ja-JP"/>
        </w:rPr>
      </w:pPr>
    </w:p>
    <w:p w14:paraId="132CAF71" w14:textId="77777777" w:rsidR="008208B8" w:rsidRPr="00576E58" w:rsidRDefault="008208B8" w:rsidP="008208B8">
      <w:pPr>
        <w:rPr>
          <w:b/>
          <w:bCs/>
          <w:lang w:eastAsia="ja-JP"/>
        </w:rPr>
      </w:pPr>
      <w:r w:rsidRPr="00576E58">
        <w:rPr>
          <w:b/>
          <w:bCs/>
          <w:lang w:eastAsia="ja-JP"/>
        </w:rPr>
        <w:t>Funcionamiento</w:t>
      </w:r>
    </w:p>
    <w:p w14:paraId="345331C8" w14:textId="77777777" w:rsidR="008208B8" w:rsidRPr="00576E58" w:rsidRDefault="008208B8" w:rsidP="008208B8">
      <w:pPr>
        <w:numPr>
          <w:ilvl w:val="0"/>
          <w:numId w:val="65"/>
        </w:numPr>
        <w:rPr>
          <w:lang w:eastAsia="ja-JP"/>
        </w:rPr>
      </w:pPr>
      <w:r w:rsidRPr="00576E58">
        <w:rPr>
          <w:b/>
          <w:bCs/>
          <w:lang w:eastAsia="ja-JP"/>
        </w:rPr>
        <w:t>Inicialización</w:t>
      </w:r>
      <w:r w:rsidRPr="00576E58">
        <w:rPr>
          <w:lang w:eastAsia="ja-JP"/>
        </w:rPr>
        <w:t>:</w:t>
      </w:r>
    </w:p>
    <w:p w14:paraId="76A9942E" w14:textId="77777777" w:rsidR="008208B8" w:rsidRPr="00576E58" w:rsidRDefault="008208B8" w:rsidP="008208B8">
      <w:pPr>
        <w:numPr>
          <w:ilvl w:val="1"/>
          <w:numId w:val="65"/>
        </w:numPr>
        <w:rPr>
          <w:lang w:eastAsia="ja-JP"/>
        </w:rPr>
      </w:pPr>
      <w:r w:rsidRPr="00576E58">
        <w:rPr>
          <w:b/>
          <w:bCs/>
          <w:lang w:eastAsia="ja-JP"/>
        </w:rPr>
        <w:t>init_Th_joy</w:t>
      </w:r>
      <w:r w:rsidRPr="00576E58">
        <w:rPr>
          <w:lang w:eastAsia="ja-JP"/>
        </w:rPr>
        <w:t>: Crea el hilo del joystick y una cola de mensajes (id_MsgQueue_joy).</w:t>
      </w:r>
    </w:p>
    <w:p w14:paraId="62A69056" w14:textId="77777777" w:rsidR="008208B8" w:rsidRPr="00576E58" w:rsidRDefault="008208B8" w:rsidP="008208B8">
      <w:pPr>
        <w:numPr>
          <w:ilvl w:val="1"/>
          <w:numId w:val="65"/>
        </w:numPr>
        <w:rPr>
          <w:lang w:eastAsia="ja-JP"/>
        </w:rPr>
      </w:pPr>
      <w:r w:rsidRPr="00576E58">
        <w:rPr>
          <w:b/>
          <w:bCs/>
          <w:lang w:eastAsia="ja-JP"/>
        </w:rPr>
        <w:t>init_joy</w:t>
      </w:r>
      <w:r w:rsidRPr="00576E58">
        <w:rPr>
          <w:lang w:eastAsia="ja-JP"/>
        </w:rPr>
        <w:t>: Configura los pines GPIO como interrupciones para las direcciones del joystick.</w:t>
      </w:r>
    </w:p>
    <w:p w14:paraId="2AFC152D" w14:textId="77777777" w:rsidR="008208B8" w:rsidRPr="00576E58" w:rsidRDefault="008208B8" w:rsidP="008208B8">
      <w:pPr>
        <w:numPr>
          <w:ilvl w:val="0"/>
          <w:numId w:val="65"/>
        </w:numPr>
        <w:rPr>
          <w:lang w:eastAsia="ja-JP"/>
        </w:rPr>
      </w:pPr>
      <w:r w:rsidRPr="00576E58">
        <w:rPr>
          <w:b/>
          <w:bCs/>
          <w:lang w:eastAsia="ja-JP"/>
        </w:rPr>
        <w:t>Hilo del joystick (Th_joy)</w:t>
      </w:r>
      <w:r w:rsidRPr="00576E58">
        <w:rPr>
          <w:lang w:eastAsia="ja-JP"/>
        </w:rPr>
        <w:t>:</w:t>
      </w:r>
    </w:p>
    <w:p w14:paraId="23C52256" w14:textId="77777777" w:rsidR="008208B8" w:rsidRPr="00576E58" w:rsidRDefault="008208B8" w:rsidP="008208B8">
      <w:pPr>
        <w:numPr>
          <w:ilvl w:val="1"/>
          <w:numId w:val="65"/>
        </w:numPr>
        <w:rPr>
          <w:lang w:eastAsia="ja-JP"/>
        </w:rPr>
      </w:pPr>
      <w:r w:rsidRPr="00576E58">
        <w:rPr>
          <w:lang w:eastAsia="ja-JP"/>
        </w:rPr>
        <w:t xml:space="preserve">Procesa las interrupciones y clasifica la pulsación: </w:t>
      </w:r>
    </w:p>
    <w:p w14:paraId="5CC2FF8D" w14:textId="77777777" w:rsidR="008208B8" w:rsidRPr="00576E58" w:rsidRDefault="008208B8" w:rsidP="008208B8">
      <w:pPr>
        <w:numPr>
          <w:ilvl w:val="2"/>
          <w:numId w:val="65"/>
        </w:numPr>
        <w:rPr>
          <w:lang w:eastAsia="ja-JP"/>
        </w:rPr>
      </w:pPr>
      <w:r w:rsidRPr="00576E58">
        <w:rPr>
          <w:b/>
          <w:bCs/>
          <w:lang w:eastAsia="ja-JP"/>
        </w:rPr>
        <w:t>Antirrebote (REB)</w:t>
      </w:r>
      <w:r w:rsidRPr="00576E58">
        <w:rPr>
          <w:lang w:eastAsia="ja-JP"/>
        </w:rPr>
        <w:t>: Usa un temporizador de 50 ms (tim_reb) para eliminar falsos positivos.</w:t>
      </w:r>
    </w:p>
    <w:p w14:paraId="3FD2BAE9" w14:textId="77777777" w:rsidR="008208B8" w:rsidRPr="00576E58" w:rsidRDefault="008208B8" w:rsidP="008208B8">
      <w:pPr>
        <w:numPr>
          <w:ilvl w:val="2"/>
          <w:numId w:val="65"/>
        </w:numPr>
        <w:rPr>
          <w:lang w:eastAsia="ja-JP"/>
        </w:rPr>
      </w:pPr>
      <w:r w:rsidRPr="00576E58">
        <w:rPr>
          <w:b/>
          <w:bCs/>
          <w:lang w:eastAsia="ja-JP"/>
        </w:rPr>
        <w:t>Duración (CHECK)</w:t>
      </w:r>
      <w:r w:rsidRPr="00576E58">
        <w:rPr>
          <w:lang w:eastAsia="ja-JP"/>
        </w:rPr>
        <w:t>: Usa un temporizador periódico (tim_pul) para medir si la pulsación es corta (&lt;1s) o larga (≥1s).</w:t>
      </w:r>
    </w:p>
    <w:p w14:paraId="12594BB2" w14:textId="77777777" w:rsidR="008208B8" w:rsidRPr="00576E58" w:rsidRDefault="008208B8" w:rsidP="008208B8">
      <w:pPr>
        <w:numPr>
          <w:ilvl w:val="1"/>
          <w:numId w:val="65"/>
        </w:numPr>
        <w:rPr>
          <w:lang w:eastAsia="ja-JP"/>
        </w:rPr>
      </w:pPr>
      <w:r w:rsidRPr="00576E58">
        <w:rPr>
          <w:lang w:eastAsia="ja-JP"/>
        </w:rPr>
        <w:t>Envía un mensaje a la cola con la dirección y duración detectadas.</w:t>
      </w:r>
    </w:p>
    <w:p w14:paraId="06B9B758" w14:textId="77777777" w:rsidR="008208B8" w:rsidRPr="00576E58" w:rsidRDefault="008208B8" w:rsidP="008208B8">
      <w:pPr>
        <w:numPr>
          <w:ilvl w:val="0"/>
          <w:numId w:val="65"/>
        </w:numPr>
        <w:rPr>
          <w:lang w:eastAsia="ja-JP"/>
        </w:rPr>
      </w:pPr>
      <w:r w:rsidRPr="00576E58">
        <w:rPr>
          <w:b/>
          <w:bCs/>
          <w:lang w:eastAsia="ja-JP"/>
        </w:rPr>
        <w:t>Interrupciones</w:t>
      </w:r>
      <w:r w:rsidRPr="00576E58">
        <w:rPr>
          <w:lang w:eastAsia="ja-JP"/>
        </w:rPr>
        <w:t>:</w:t>
      </w:r>
    </w:p>
    <w:p w14:paraId="1DBB6FFB" w14:textId="77777777" w:rsidR="008208B8" w:rsidRPr="00576E58" w:rsidRDefault="008208B8" w:rsidP="008208B8">
      <w:pPr>
        <w:numPr>
          <w:ilvl w:val="1"/>
          <w:numId w:val="65"/>
        </w:numPr>
        <w:rPr>
          <w:lang w:eastAsia="ja-JP"/>
        </w:rPr>
      </w:pPr>
      <w:r w:rsidRPr="00576E58">
        <w:rPr>
          <w:b/>
          <w:bCs/>
          <w:lang w:eastAsia="ja-JP"/>
        </w:rPr>
        <w:t>EXTI15_10_IRQHandler</w:t>
      </w:r>
      <w:r w:rsidRPr="00576E58">
        <w:rPr>
          <w:lang w:eastAsia="ja-JP"/>
        </w:rPr>
        <w:t>: Detecta la pulsación y llama a HAL_GPIO_EXTI_Callback.</w:t>
      </w:r>
    </w:p>
    <w:p w14:paraId="3AC3AED3" w14:textId="77777777" w:rsidR="008208B8" w:rsidRPr="00576E58" w:rsidRDefault="008208B8" w:rsidP="008208B8">
      <w:pPr>
        <w:numPr>
          <w:ilvl w:val="1"/>
          <w:numId w:val="65"/>
        </w:numPr>
        <w:rPr>
          <w:lang w:eastAsia="ja-JP"/>
        </w:rPr>
      </w:pPr>
      <w:r w:rsidRPr="00576E58">
        <w:rPr>
          <w:b/>
          <w:bCs/>
          <w:lang w:eastAsia="ja-JP"/>
        </w:rPr>
        <w:t>HAL_GPIO_EXTI_Callback</w:t>
      </w:r>
      <w:r w:rsidRPr="00576E58">
        <w:rPr>
          <w:lang w:eastAsia="ja-JP"/>
        </w:rPr>
        <w:t>: Determina la dirección usando comprobarPines y activa el hilo con la bandera IRQ.</w:t>
      </w:r>
    </w:p>
    <w:p w14:paraId="0016A8CD" w14:textId="77777777" w:rsidR="008208B8" w:rsidRPr="00576E58" w:rsidRDefault="008208B8" w:rsidP="008208B8">
      <w:pPr>
        <w:numPr>
          <w:ilvl w:val="0"/>
          <w:numId w:val="65"/>
        </w:numPr>
        <w:rPr>
          <w:lang w:eastAsia="ja-JP"/>
        </w:rPr>
      </w:pPr>
      <w:r w:rsidRPr="00576E58">
        <w:rPr>
          <w:b/>
          <w:bCs/>
          <w:lang w:eastAsia="ja-JP"/>
        </w:rPr>
        <w:t>Temporizadores</w:t>
      </w:r>
      <w:r w:rsidRPr="00576E58">
        <w:rPr>
          <w:lang w:eastAsia="ja-JP"/>
        </w:rPr>
        <w:t>:</w:t>
      </w:r>
    </w:p>
    <w:p w14:paraId="00567347" w14:textId="77777777" w:rsidR="008208B8" w:rsidRPr="00576E58" w:rsidRDefault="008208B8" w:rsidP="008208B8">
      <w:pPr>
        <w:numPr>
          <w:ilvl w:val="1"/>
          <w:numId w:val="65"/>
        </w:numPr>
        <w:rPr>
          <w:lang w:eastAsia="ja-JP"/>
        </w:rPr>
      </w:pPr>
      <w:r w:rsidRPr="00576E58">
        <w:rPr>
          <w:b/>
          <w:bCs/>
          <w:lang w:eastAsia="ja-JP"/>
        </w:rPr>
        <w:t>tim_reb</w:t>
      </w:r>
      <w:r w:rsidRPr="00576E58">
        <w:rPr>
          <w:lang w:eastAsia="ja-JP"/>
        </w:rPr>
        <w:t>: Antirrebote (50 ms).</w:t>
      </w:r>
    </w:p>
    <w:p w14:paraId="0F91241E" w14:textId="77777777" w:rsidR="008208B8" w:rsidRPr="00576E58" w:rsidRDefault="008208B8" w:rsidP="008208B8">
      <w:pPr>
        <w:numPr>
          <w:ilvl w:val="1"/>
          <w:numId w:val="65"/>
        </w:numPr>
        <w:rPr>
          <w:lang w:eastAsia="ja-JP"/>
        </w:rPr>
      </w:pPr>
      <w:r w:rsidRPr="00576E58">
        <w:rPr>
          <w:b/>
          <w:bCs/>
          <w:lang w:eastAsia="ja-JP"/>
        </w:rPr>
        <w:t>tim_pul</w:t>
      </w:r>
      <w:r w:rsidRPr="00576E58">
        <w:rPr>
          <w:lang w:eastAsia="ja-JP"/>
        </w:rPr>
        <w:t>: Mide duración de la pulsación.</w:t>
      </w:r>
    </w:p>
    <w:p w14:paraId="4E23524E" w14:textId="77777777" w:rsidR="008208B8" w:rsidRPr="00576E58" w:rsidRDefault="008208B8" w:rsidP="008208B8">
      <w:pPr>
        <w:rPr>
          <w:lang w:eastAsia="ja-JP"/>
        </w:rPr>
      </w:pPr>
    </w:p>
    <w:p w14:paraId="3C196316" w14:textId="77777777" w:rsidR="008208B8" w:rsidRPr="00576E58" w:rsidRDefault="008208B8" w:rsidP="008208B8">
      <w:pPr>
        <w:pStyle w:val="Prrafodelista"/>
        <w:numPr>
          <w:ilvl w:val="0"/>
          <w:numId w:val="65"/>
        </w:numPr>
        <w:rPr>
          <w:b/>
          <w:bCs/>
          <w:lang w:eastAsia="ja-JP"/>
        </w:rPr>
      </w:pPr>
      <w:r w:rsidRPr="00576E58">
        <w:rPr>
          <w:b/>
          <w:bCs/>
          <w:lang w:eastAsia="ja-JP"/>
        </w:rPr>
        <w:t>Estructuras</w:t>
      </w:r>
    </w:p>
    <w:p w14:paraId="34FB1A49" w14:textId="77777777" w:rsidR="008208B8" w:rsidRPr="00576E58" w:rsidRDefault="008208B8" w:rsidP="008208B8">
      <w:pPr>
        <w:numPr>
          <w:ilvl w:val="0"/>
          <w:numId w:val="66"/>
        </w:numPr>
        <w:rPr>
          <w:lang w:eastAsia="ja-JP"/>
        </w:rPr>
      </w:pPr>
      <w:r w:rsidRPr="00576E58">
        <w:rPr>
          <w:b/>
          <w:bCs/>
          <w:lang w:eastAsia="ja-JP"/>
        </w:rPr>
        <w:t>MSGQUEUE_OBJ_JOY</w:t>
      </w:r>
      <w:r w:rsidRPr="00576E58">
        <w:rPr>
          <w:lang w:eastAsia="ja-JP"/>
        </w:rPr>
        <w:t xml:space="preserve">: </w:t>
      </w:r>
    </w:p>
    <w:p w14:paraId="202C2D73" w14:textId="77777777" w:rsidR="008208B8" w:rsidRPr="00576E58" w:rsidRDefault="008208B8" w:rsidP="008208B8">
      <w:pPr>
        <w:numPr>
          <w:ilvl w:val="1"/>
          <w:numId w:val="66"/>
        </w:numPr>
        <w:rPr>
          <w:lang w:eastAsia="ja-JP"/>
        </w:rPr>
      </w:pPr>
      <w:r w:rsidRPr="00576E58">
        <w:rPr>
          <w:lang w:eastAsia="ja-JP"/>
        </w:rPr>
        <w:t>dir_t dir: Dirección detectada.</w:t>
      </w:r>
    </w:p>
    <w:p w14:paraId="59D860D4" w14:textId="77777777" w:rsidR="008208B8" w:rsidRPr="00576E58" w:rsidRDefault="008208B8" w:rsidP="008208B8">
      <w:pPr>
        <w:numPr>
          <w:ilvl w:val="1"/>
          <w:numId w:val="66"/>
        </w:numPr>
        <w:rPr>
          <w:lang w:eastAsia="ja-JP"/>
        </w:rPr>
      </w:pPr>
      <w:r w:rsidRPr="00576E58">
        <w:rPr>
          <w:lang w:eastAsia="ja-JP"/>
        </w:rPr>
        <w:t>uint8_t dur: 0 (corta), 1 (larga).</w:t>
      </w:r>
    </w:p>
    <w:p w14:paraId="1EDC8117" w14:textId="77777777" w:rsidR="008208B8" w:rsidRPr="00576E58" w:rsidRDefault="008208B8" w:rsidP="008208B8">
      <w:pPr>
        <w:rPr>
          <w:b/>
          <w:bCs/>
          <w:lang w:eastAsia="ja-JP"/>
        </w:rPr>
      </w:pPr>
    </w:p>
    <w:p w14:paraId="1F50243A" w14:textId="77777777" w:rsidR="008208B8" w:rsidRPr="00576E58" w:rsidRDefault="008208B8" w:rsidP="008208B8">
      <w:pPr>
        <w:rPr>
          <w:b/>
          <w:bCs/>
          <w:lang w:eastAsia="ja-JP"/>
        </w:rPr>
      </w:pPr>
    </w:p>
    <w:p w14:paraId="19F82518" w14:textId="0C512048" w:rsidR="008208B8" w:rsidRPr="00576E58" w:rsidRDefault="008208B8" w:rsidP="008208B8">
      <w:pPr>
        <w:rPr>
          <w:b/>
          <w:bCs/>
          <w:lang w:eastAsia="ja-JP"/>
        </w:rPr>
      </w:pPr>
      <w:r w:rsidRPr="00576E58">
        <w:rPr>
          <w:b/>
          <w:bCs/>
          <w:lang w:eastAsia="ja-JP"/>
        </w:rPr>
        <w:t>3.1.2 Módulo hora.c y hora.h</w:t>
      </w:r>
    </w:p>
    <w:p w14:paraId="5FB3D193" w14:textId="77777777" w:rsidR="008208B8" w:rsidRPr="00576E58" w:rsidRDefault="008208B8" w:rsidP="008208B8">
      <w:pPr>
        <w:rPr>
          <w:lang w:eastAsia="ja-JP"/>
        </w:rPr>
      </w:pPr>
      <w:r w:rsidRPr="00576E58">
        <w:rPr>
          <w:lang w:eastAsia="ja-JP"/>
        </w:rPr>
        <w:t xml:space="preserve">Este módulo implementa un reloj digital que actualiza y muestra la hora en formato </w:t>
      </w:r>
      <w:r w:rsidRPr="00576E58">
        <w:rPr>
          <w:b/>
          <w:bCs/>
          <w:lang w:eastAsia="ja-JP"/>
        </w:rPr>
        <w:t>HH:MM:SS</w:t>
      </w:r>
      <w:r w:rsidRPr="00576E58">
        <w:rPr>
          <w:lang w:eastAsia="ja-JP"/>
        </w:rPr>
        <w:t>. Utiliza un hilo (Th_hora) y un temporizador periódico de 1 segundo para gestionar el conteo de segundos, minutos y horas.</w:t>
      </w:r>
    </w:p>
    <w:p w14:paraId="107BD5AA" w14:textId="379A8D74" w:rsidR="008208B8" w:rsidRPr="00576E58" w:rsidRDefault="008208B8" w:rsidP="008208B8">
      <w:pPr>
        <w:rPr>
          <w:lang w:eastAsia="ja-JP"/>
        </w:rPr>
      </w:pPr>
    </w:p>
    <w:p w14:paraId="79C08564" w14:textId="77777777" w:rsidR="008208B8" w:rsidRPr="00576E58" w:rsidRDefault="008208B8" w:rsidP="008208B8">
      <w:pPr>
        <w:rPr>
          <w:b/>
          <w:bCs/>
          <w:lang w:eastAsia="ja-JP"/>
        </w:rPr>
      </w:pPr>
      <w:r w:rsidRPr="00576E58">
        <w:rPr>
          <w:b/>
          <w:bCs/>
          <w:lang w:eastAsia="ja-JP"/>
        </w:rPr>
        <w:t>Funcionamiento</w:t>
      </w:r>
    </w:p>
    <w:p w14:paraId="69CA34BA" w14:textId="77777777" w:rsidR="008208B8" w:rsidRPr="00576E58" w:rsidRDefault="008208B8" w:rsidP="008208B8">
      <w:pPr>
        <w:numPr>
          <w:ilvl w:val="0"/>
          <w:numId w:val="67"/>
        </w:numPr>
        <w:rPr>
          <w:lang w:eastAsia="ja-JP"/>
        </w:rPr>
      </w:pPr>
      <w:r w:rsidRPr="00576E58">
        <w:rPr>
          <w:b/>
          <w:bCs/>
          <w:lang w:eastAsia="ja-JP"/>
        </w:rPr>
        <w:t>Inicialización</w:t>
      </w:r>
      <w:r w:rsidRPr="00576E58">
        <w:rPr>
          <w:lang w:eastAsia="ja-JP"/>
        </w:rPr>
        <w:t>:</w:t>
      </w:r>
    </w:p>
    <w:p w14:paraId="0D55B6E3" w14:textId="77777777" w:rsidR="008208B8" w:rsidRPr="00576E58" w:rsidRDefault="008208B8" w:rsidP="008208B8">
      <w:pPr>
        <w:numPr>
          <w:ilvl w:val="1"/>
          <w:numId w:val="67"/>
        </w:numPr>
        <w:rPr>
          <w:lang w:eastAsia="ja-JP"/>
        </w:rPr>
      </w:pPr>
      <w:r w:rsidRPr="00576E58">
        <w:rPr>
          <w:b/>
          <w:bCs/>
          <w:lang w:eastAsia="ja-JP"/>
        </w:rPr>
        <w:t>Init_Th_hora</w:t>
      </w:r>
      <w:r w:rsidRPr="00576E58">
        <w:rPr>
          <w:lang w:eastAsia="ja-JP"/>
        </w:rPr>
        <w:t>: Crea el hilo Th_hora, encargado de manejar la lógica del reloj.</w:t>
      </w:r>
    </w:p>
    <w:p w14:paraId="2C55EAD9" w14:textId="77777777" w:rsidR="008208B8" w:rsidRPr="00576E58" w:rsidRDefault="008208B8" w:rsidP="008208B8">
      <w:pPr>
        <w:numPr>
          <w:ilvl w:val="1"/>
          <w:numId w:val="67"/>
        </w:numPr>
        <w:rPr>
          <w:lang w:eastAsia="ja-JP"/>
        </w:rPr>
      </w:pPr>
      <w:r w:rsidRPr="00576E58">
        <w:rPr>
          <w:b/>
          <w:bCs/>
          <w:lang w:eastAsia="ja-JP"/>
        </w:rPr>
        <w:t>timer_seg</w:t>
      </w:r>
      <w:r w:rsidRPr="00576E58">
        <w:rPr>
          <w:lang w:eastAsia="ja-JP"/>
        </w:rPr>
        <w:t>: Temporizador periódico que genera una interrupción cada segundo y activa el hilo mediante la bandera SEG.</w:t>
      </w:r>
    </w:p>
    <w:p w14:paraId="771F4C23" w14:textId="77777777" w:rsidR="008208B8" w:rsidRPr="00576E58" w:rsidRDefault="008208B8" w:rsidP="008208B8">
      <w:pPr>
        <w:numPr>
          <w:ilvl w:val="0"/>
          <w:numId w:val="67"/>
        </w:numPr>
        <w:rPr>
          <w:lang w:eastAsia="ja-JP"/>
        </w:rPr>
      </w:pPr>
      <w:r w:rsidRPr="00576E58">
        <w:rPr>
          <w:b/>
          <w:bCs/>
          <w:lang w:eastAsia="ja-JP"/>
        </w:rPr>
        <w:t>Hilo del reloj (Th_hora)</w:t>
      </w:r>
      <w:r w:rsidRPr="00576E58">
        <w:rPr>
          <w:lang w:eastAsia="ja-JP"/>
        </w:rPr>
        <w:t>:</w:t>
      </w:r>
    </w:p>
    <w:p w14:paraId="06B8DB98" w14:textId="77777777" w:rsidR="008208B8" w:rsidRPr="00576E58" w:rsidRDefault="008208B8" w:rsidP="008208B8">
      <w:pPr>
        <w:numPr>
          <w:ilvl w:val="1"/>
          <w:numId w:val="67"/>
        </w:numPr>
        <w:rPr>
          <w:lang w:eastAsia="ja-JP"/>
        </w:rPr>
      </w:pPr>
      <w:r w:rsidRPr="00576E58">
        <w:rPr>
          <w:b/>
          <w:bCs/>
          <w:lang w:eastAsia="ja-JP"/>
        </w:rPr>
        <w:t>Inicio del reloj</w:t>
      </w:r>
      <w:r w:rsidRPr="00576E58">
        <w:rPr>
          <w:lang w:eastAsia="ja-JP"/>
        </w:rPr>
        <w:t>: Configura la pantalla LCD para mostrar el tiempo.</w:t>
      </w:r>
    </w:p>
    <w:p w14:paraId="7CCD19E0" w14:textId="77777777" w:rsidR="008208B8" w:rsidRPr="00576E58" w:rsidRDefault="008208B8" w:rsidP="008208B8">
      <w:pPr>
        <w:numPr>
          <w:ilvl w:val="1"/>
          <w:numId w:val="67"/>
        </w:numPr>
        <w:rPr>
          <w:lang w:eastAsia="ja-JP"/>
        </w:rPr>
      </w:pPr>
      <w:r w:rsidRPr="00576E58">
        <w:rPr>
          <w:b/>
          <w:bCs/>
          <w:lang w:eastAsia="ja-JP"/>
        </w:rPr>
        <w:t>Ciclo principal</w:t>
      </w:r>
      <w:r w:rsidRPr="00576E58">
        <w:rPr>
          <w:lang w:eastAsia="ja-JP"/>
        </w:rPr>
        <w:t xml:space="preserve">: Espera la bandera SEG para ejecutar la lógica del reloj: </w:t>
      </w:r>
    </w:p>
    <w:p w14:paraId="6366A766" w14:textId="77777777" w:rsidR="008208B8" w:rsidRPr="00576E58" w:rsidRDefault="008208B8" w:rsidP="008208B8">
      <w:pPr>
        <w:numPr>
          <w:ilvl w:val="2"/>
          <w:numId w:val="67"/>
        </w:numPr>
        <w:rPr>
          <w:lang w:eastAsia="ja-JP"/>
        </w:rPr>
      </w:pPr>
      <w:r w:rsidRPr="00576E58">
        <w:rPr>
          <w:lang w:eastAsia="ja-JP"/>
        </w:rPr>
        <w:t xml:space="preserve">Incrementa los </w:t>
      </w:r>
      <w:r w:rsidRPr="00576E58">
        <w:rPr>
          <w:b/>
          <w:bCs/>
          <w:lang w:eastAsia="ja-JP"/>
        </w:rPr>
        <w:t>segundos</w:t>
      </w:r>
      <w:r w:rsidRPr="00576E58">
        <w:rPr>
          <w:lang w:eastAsia="ja-JP"/>
        </w:rPr>
        <w:t>, habilitando un incremento de minutos cuando llega a 59.</w:t>
      </w:r>
    </w:p>
    <w:p w14:paraId="7430EC29" w14:textId="77777777" w:rsidR="008208B8" w:rsidRPr="00576E58" w:rsidRDefault="008208B8" w:rsidP="008208B8">
      <w:pPr>
        <w:numPr>
          <w:ilvl w:val="2"/>
          <w:numId w:val="67"/>
        </w:numPr>
        <w:rPr>
          <w:lang w:eastAsia="ja-JP"/>
        </w:rPr>
      </w:pPr>
      <w:r w:rsidRPr="00576E58">
        <w:rPr>
          <w:lang w:eastAsia="ja-JP"/>
        </w:rPr>
        <w:lastRenderedPageBreak/>
        <w:t xml:space="preserve">Incrementa los </w:t>
      </w:r>
      <w:r w:rsidRPr="00576E58">
        <w:rPr>
          <w:b/>
          <w:bCs/>
          <w:lang w:eastAsia="ja-JP"/>
        </w:rPr>
        <w:t>minutos</w:t>
      </w:r>
      <w:r w:rsidRPr="00576E58">
        <w:rPr>
          <w:lang w:eastAsia="ja-JP"/>
        </w:rPr>
        <w:t>, habilitando un incremento de horas cuando llega a 59.</w:t>
      </w:r>
    </w:p>
    <w:p w14:paraId="13E0E79E" w14:textId="77777777" w:rsidR="008208B8" w:rsidRPr="00576E58" w:rsidRDefault="008208B8" w:rsidP="008208B8">
      <w:pPr>
        <w:numPr>
          <w:ilvl w:val="2"/>
          <w:numId w:val="67"/>
        </w:numPr>
        <w:rPr>
          <w:lang w:eastAsia="ja-JP"/>
        </w:rPr>
      </w:pPr>
      <w:r w:rsidRPr="00576E58">
        <w:rPr>
          <w:lang w:eastAsia="ja-JP"/>
        </w:rPr>
        <w:t xml:space="preserve">Incrementa las </w:t>
      </w:r>
      <w:r w:rsidRPr="00576E58">
        <w:rPr>
          <w:b/>
          <w:bCs/>
          <w:lang w:eastAsia="ja-JP"/>
        </w:rPr>
        <w:t>horas</w:t>
      </w:r>
      <w:r w:rsidRPr="00576E58">
        <w:rPr>
          <w:lang w:eastAsia="ja-JP"/>
        </w:rPr>
        <w:t>, reiniciándolas a 0 al alcanzar 23.</w:t>
      </w:r>
    </w:p>
    <w:p w14:paraId="362262A7" w14:textId="77777777" w:rsidR="008208B8" w:rsidRPr="00576E58" w:rsidRDefault="008208B8" w:rsidP="008208B8">
      <w:pPr>
        <w:numPr>
          <w:ilvl w:val="2"/>
          <w:numId w:val="67"/>
        </w:numPr>
        <w:rPr>
          <w:lang w:eastAsia="ja-JP"/>
        </w:rPr>
      </w:pPr>
      <w:r w:rsidRPr="00576E58">
        <w:rPr>
          <w:lang w:eastAsia="ja-JP"/>
        </w:rPr>
        <w:t>Resetea el reloj si se activa la señal hab_reset.</w:t>
      </w:r>
    </w:p>
    <w:p w14:paraId="602F7ABB" w14:textId="77777777" w:rsidR="008208B8" w:rsidRPr="00576E58" w:rsidRDefault="008208B8" w:rsidP="008208B8">
      <w:pPr>
        <w:numPr>
          <w:ilvl w:val="1"/>
          <w:numId w:val="67"/>
        </w:numPr>
        <w:rPr>
          <w:lang w:eastAsia="ja-JP"/>
        </w:rPr>
      </w:pPr>
      <w:r w:rsidRPr="00576E58">
        <w:rPr>
          <w:b/>
          <w:bCs/>
          <w:lang w:eastAsia="ja-JP"/>
        </w:rPr>
        <w:t>Actualización del display</w:t>
      </w:r>
      <w:r w:rsidRPr="00576E58">
        <w:rPr>
          <w:lang w:eastAsia="ja-JP"/>
        </w:rPr>
        <w:t>: Muestra la hora actual en la pantalla LCD mediante dataToBuffer.</w:t>
      </w:r>
    </w:p>
    <w:p w14:paraId="18843E83" w14:textId="7E024193" w:rsidR="008208B8" w:rsidRPr="00576E58" w:rsidRDefault="008208B8" w:rsidP="008208B8">
      <w:pPr>
        <w:rPr>
          <w:lang w:eastAsia="ja-JP"/>
        </w:rPr>
      </w:pPr>
    </w:p>
    <w:p w14:paraId="245EF49E" w14:textId="6932B66D" w:rsidR="008208B8" w:rsidRPr="00576E58" w:rsidRDefault="008208B8" w:rsidP="008208B8">
      <w:pPr>
        <w:pStyle w:val="Prrafodelista"/>
        <w:numPr>
          <w:ilvl w:val="0"/>
          <w:numId w:val="67"/>
        </w:numPr>
        <w:rPr>
          <w:b/>
          <w:bCs/>
          <w:lang w:eastAsia="ja-JP"/>
        </w:rPr>
      </w:pPr>
      <w:r w:rsidRPr="00576E58">
        <w:rPr>
          <w:b/>
          <w:bCs/>
          <w:lang w:eastAsia="ja-JP"/>
        </w:rPr>
        <w:t>Estructuras y Variables</w:t>
      </w:r>
    </w:p>
    <w:p w14:paraId="69DB20BF" w14:textId="77777777" w:rsidR="008208B8" w:rsidRPr="00576E58" w:rsidRDefault="008208B8" w:rsidP="008208B8">
      <w:pPr>
        <w:numPr>
          <w:ilvl w:val="0"/>
          <w:numId w:val="68"/>
        </w:numPr>
        <w:rPr>
          <w:lang w:eastAsia="ja-JP"/>
        </w:rPr>
      </w:pPr>
      <w:r w:rsidRPr="00576E58">
        <w:rPr>
          <w:b/>
          <w:bCs/>
          <w:lang w:eastAsia="ja-JP"/>
        </w:rPr>
        <w:t>Variables globales</w:t>
      </w:r>
      <w:r w:rsidRPr="00576E58">
        <w:rPr>
          <w:lang w:eastAsia="ja-JP"/>
        </w:rPr>
        <w:t>:</w:t>
      </w:r>
    </w:p>
    <w:p w14:paraId="168426F1" w14:textId="77777777" w:rsidR="008208B8" w:rsidRPr="00576E58" w:rsidRDefault="008208B8" w:rsidP="008208B8">
      <w:pPr>
        <w:numPr>
          <w:ilvl w:val="1"/>
          <w:numId w:val="68"/>
        </w:numPr>
        <w:rPr>
          <w:lang w:eastAsia="ja-JP"/>
        </w:rPr>
      </w:pPr>
      <w:r w:rsidRPr="00576E58">
        <w:rPr>
          <w:lang w:eastAsia="ja-JP"/>
        </w:rPr>
        <w:t>seg, min, hor: Almacenan los valores actuales de segundos, minutos y horas.</w:t>
      </w:r>
    </w:p>
    <w:p w14:paraId="66D6A013" w14:textId="77777777" w:rsidR="008208B8" w:rsidRPr="00576E58" w:rsidRDefault="008208B8" w:rsidP="008208B8">
      <w:pPr>
        <w:numPr>
          <w:ilvl w:val="1"/>
          <w:numId w:val="68"/>
        </w:numPr>
        <w:rPr>
          <w:lang w:eastAsia="ja-JP"/>
        </w:rPr>
      </w:pPr>
      <w:r w:rsidRPr="00576E58">
        <w:rPr>
          <w:lang w:eastAsia="ja-JP"/>
        </w:rPr>
        <w:t>hab_min, hab_hor, hab_reset: Señales para controlar el fin de cada unidad de tiempo y reiniciar el reloj.</w:t>
      </w:r>
    </w:p>
    <w:p w14:paraId="52C7DF67" w14:textId="77777777" w:rsidR="008208B8" w:rsidRPr="00576E58" w:rsidRDefault="008208B8" w:rsidP="008208B8">
      <w:pPr>
        <w:numPr>
          <w:ilvl w:val="0"/>
          <w:numId w:val="68"/>
        </w:numPr>
        <w:rPr>
          <w:lang w:eastAsia="ja-JP"/>
        </w:rPr>
      </w:pPr>
      <w:r w:rsidRPr="00576E58">
        <w:rPr>
          <w:b/>
          <w:bCs/>
          <w:lang w:eastAsia="ja-JP"/>
        </w:rPr>
        <w:t>Temporizador (timer_seg)</w:t>
      </w:r>
      <w:r w:rsidRPr="00576E58">
        <w:rPr>
          <w:lang w:eastAsia="ja-JP"/>
        </w:rPr>
        <w:t>:</w:t>
      </w:r>
    </w:p>
    <w:p w14:paraId="58D25ED7" w14:textId="77777777" w:rsidR="008208B8" w:rsidRPr="00576E58" w:rsidRDefault="008208B8" w:rsidP="008208B8">
      <w:pPr>
        <w:numPr>
          <w:ilvl w:val="1"/>
          <w:numId w:val="68"/>
        </w:numPr>
        <w:rPr>
          <w:lang w:eastAsia="ja-JP"/>
        </w:rPr>
      </w:pPr>
      <w:r w:rsidRPr="00576E58">
        <w:rPr>
          <w:lang w:eastAsia="ja-JP"/>
        </w:rPr>
        <w:t>Genera una interrupción cada 1 segundo para avanzar el tiempo.</w:t>
      </w:r>
    </w:p>
    <w:p w14:paraId="198D3194" w14:textId="77777777" w:rsidR="008208B8" w:rsidRPr="00576E58" w:rsidRDefault="008208B8" w:rsidP="008208B8">
      <w:pPr>
        <w:numPr>
          <w:ilvl w:val="0"/>
          <w:numId w:val="68"/>
        </w:numPr>
        <w:rPr>
          <w:lang w:eastAsia="ja-JP"/>
        </w:rPr>
      </w:pPr>
      <w:r w:rsidRPr="00576E58">
        <w:rPr>
          <w:b/>
          <w:bCs/>
          <w:lang w:eastAsia="ja-JP"/>
        </w:rPr>
        <w:t>Pantalla LCD</w:t>
      </w:r>
      <w:r w:rsidRPr="00576E58">
        <w:rPr>
          <w:lang w:eastAsia="ja-JP"/>
        </w:rPr>
        <w:t>:</w:t>
      </w:r>
    </w:p>
    <w:p w14:paraId="58B3BB94" w14:textId="77777777" w:rsidR="008208B8" w:rsidRPr="00576E58" w:rsidRDefault="008208B8" w:rsidP="008208B8">
      <w:pPr>
        <w:numPr>
          <w:ilvl w:val="1"/>
          <w:numId w:val="68"/>
        </w:numPr>
        <w:rPr>
          <w:lang w:eastAsia="ja-JP"/>
        </w:rPr>
      </w:pPr>
      <w:r w:rsidRPr="00576E58">
        <w:rPr>
          <w:lang w:eastAsia="ja-JP"/>
        </w:rPr>
        <w:t>linea1 y linea2: Buffers para el texto que se muestra en el display.</w:t>
      </w:r>
    </w:p>
    <w:p w14:paraId="73AFC5FC" w14:textId="77777777" w:rsidR="00576E58" w:rsidRPr="00576E58" w:rsidRDefault="00576E58" w:rsidP="008208B8">
      <w:pPr>
        <w:numPr>
          <w:ilvl w:val="1"/>
          <w:numId w:val="68"/>
        </w:numPr>
        <w:rPr>
          <w:lang w:eastAsia="ja-JP"/>
        </w:rPr>
      </w:pPr>
    </w:p>
    <w:p w14:paraId="7F6884A8" w14:textId="42E9C7AD" w:rsidR="00576E58" w:rsidRPr="003D01C8" w:rsidRDefault="00576E58" w:rsidP="00576E58">
      <w:pPr>
        <w:rPr>
          <w:b/>
          <w:bCs/>
          <w:lang w:eastAsia="ja-JP"/>
        </w:rPr>
      </w:pPr>
      <w:r w:rsidRPr="003D01C8">
        <w:rPr>
          <w:b/>
          <w:bCs/>
          <w:lang w:eastAsia="ja-JP"/>
        </w:rPr>
        <w:t xml:space="preserve">3.1.3 Módulo </w:t>
      </w:r>
      <w:r w:rsidR="003D01C8">
        <w:rPr>
          <w:b/>
          <w:bCs/>
          <w:lang w:eastAsia="ja-JP"/>
        </w:rPr>
        <w:t>ace.c y ace.h</w:t>
      </w:r>
    </w:p>
    <w:p w14:paraId="1F36F2BF" w14:textId="77777777" w:rsidR="00576E58" w:rsidRPr="00576E58" w:rsidRDefault="00576E58" w:rsidP="00576E58">
      <w:pPr>
        <w:rPr>
          <w:lang w:eastAsia="ja-JP"/>
        </w:rPr>
      </w:pPr>
    </w:p>
    <w:p w14:paraId="3BA3A209" w14:textId="784B852F" w:rsidR="00576E58" w:rsidRDefault="00576E58" w:rsidP="00576E58">
      <w:pPr>
        <w:rPr>
          <w:lang w:eastAsia="ja-JP"/>
        </w:rPr>
      </w:pPr>
      <w:r w:rsidRPr="00576E58">
        <w:rPr>
          <w:lang w:eastAsia="ja-JP"/>
        </w:rPr>
        <w:t xml:space="preserve">El módulo </w:t>
      </w:r>
      <w:r w:rsidRPr="00576E58">
        <w:rPr>
          <w:b/>
          <w:bCs/>
          <w:lang w:eastAsia="ja-JP"/>
        </w:rPr>
        <w:t>ace</w:t>
      </w:r>
      <w:r w:rsidRPr="00576E58">
        <w:rPr>
          <w:lang w:eastAsia="ja-JP"/>
        </w:rPr>
        <w:t xml:space="preserve"> gestiona la comunicación I2C con un acelerómetro y un sensor de temperatura, midiendo las aceleraciones en los ejes X, Y</w:t>
      </w:r>
      <w:r>
        <w:rPr>
          <w:lang w:eastAsia="ja-JP"/>
        </w:rPr>
        <w:t>,</w:t>
      </w:r>
      <w:r w:rsidRPr="00576E58">
        <w:rPr>
          <w:lang w:eastAsia="ja-JP"/>
        </w:rPr>
        <w:t xml:space="preserve"> Z, y la temperatura cada segundo. Los datos se envían mediante una cola de mensajes al sistema.</w:t>
      </w:r>
    </w:p>
    <w:p w14:paraId="581F5CC0" w14:textId="77777777" w:rsidR="00576E58" w:rsidRDefault="00576E58" w:rsidP="00576E58">
      <w:pPr>
        <w:rPr>
          <w:lang w:eastAsia="ja-JP"/>
        </w:rPr>
      </w:pPr>
    </w:p>
    <w:p w14:paraId="68277F0F" w14:textId="77777777" w:rsidR="00576E58" w:rsidRPr="00576E58" w:rsidRDefault="00576E58" w:rsidP="00576E58">
      <w:pPr>
        <w:rPr>
          <w:b/>
          <w:bCs/>
          <w:lang w:val="es-ES_tradnl" w:eastAsia="ja-JP"/>
        </w:rPr>
      </w:pPr>
      <w:r w:rsidRPr="00576E58">
        <w:rPr>
          <w:b/>
          <w:bCs/>
          <w:lang w:val="es-ES_tradnl" w:eastAsia="ja-JP"/>
        </w:rPr>
        <w:t>Funcionamiento</w:t>
      </w:r>
    </w:p>
    <w:p w14:paraId="4B239657" w14:textId="0ADD4AA2" w:rsidR="00576E58" w:rsidRPr="00576E58" w:rsidRDefault="00576E58" w:rsidP="00576E58">
      <w:pPr>
        <w:pStyle w:val="Prrafodelista"/>
        <w:numPr>
          <w:ilvl w:val="0"/>
          <w:numId w:val="71"/>
        </w:numPr>
        <w:rPr>
          <w:b/>
          <w:bCs/>
          <w:lang w:val="es-ES_tradnl" w:eastAsia="ja-JP"/>
        </w:rPr>
      </w:pPr>
      <w:r w:rsidRPr="00576E58">
        <w:rPr>
          <w:b/>
          <w:bCs/>
          <w:lang w:val="es-ES_tradnl" w:eastAsia="ja-JP"/>
        </w:rPr>
        <w:t>Inicialización</w:t>
      </w:r>
      <w:r>
        <w:rPr>
          <w:b/>
          <w:bCs/>
          <w:lang w:val="es-ES_tradnl" w:eastAsia="ja-JP"/>
        </w:rPr>
        <w:t>:</w:t>
      </w:r>
    </w:p>
    <w:p w14:paraId="63FA9066" w14:textId="77777777" w:rsidR="00576E58" w:rsidRPr="00576E58" w:rsidRDefault="00576E58" w:rsidP="00576E58">
      <w:pPr>
        <w:numPr>
          <w:ilvl w:val="0"/>
          <w:numId w:val="70"/>
        </w:numPr>
        <w:rPr>
          <w:lang w:val="es-ES_tradnl" w:eastAsia="ja-JP"/>
        </w:rPr>
      </w:pPr>
      <w:r w:rsidRPr="00576E58">
        <w:rPr>
          <w:b/>
          <w:bCs/>
          <w:lang w:val="es-ES_tradnl" w:eastAsia="ja-JP"/>
        </w:rPr>
        <w:t>init_Th_ace</w:t>
      </w:r>
      <w:r w:rsidRPr="00576E58">
        <w:rPr>
          <w:lang w:val="es-ES_tradnl" w:eastAsia="ja-JP"/>
        </w:rPr>
        <w:t>:</w:t>
      </w:r>
    </w:p>
    <w:p w14:paraId="1E82815B" w14:textId="77777777" w:rsidR="00576E58" w:rsidRPr="00576E58" w:rsidRDefault="00576E58" w:rsidP="00576E58">
      <w:pPr>
        <w:numPr>
          <w:ilvl w:val="1"/>
          <w:numId w:val="70"/>
        </w:numPr>
        <w:rPr>
          <w:lang w:val="es-ES_tradnl" w:eastAsia="ja-JP"/>
        </w:rPr>
      </w:pPr>
      <w:r w:rsidRPr="00576E58">
        <w:rPr>
          <w:lang w:val="es-ES_tradnl" w:eastAsia="ja-JP"/>
        </w:rPr>
        <w:t>Inicializa el periférico I2C mediante la función init_i2c.</w:t>
      </w:r>
    </w:p>
    <w:p w14:paraId="0FA953E8" w14:textId="77777777" w:rsidR="00576E58" w:rsidRPr="00576E58" w:rsidRDefault="00576E58" w:rsidP="00576E58">
      <w:pPr>
        <w:numPr>
          <w:ilvl w:val="1"/>
          <w:numId w:val="70"/>
        </w:numPr>
        <w:rPr>
          <w:lang w:val="es-ES_tradnl" w:eastAsia="ja-JP"/>
        </w:rPr>
      </w:pPr>
      <w:r w:rsidRPr="00576E58">
        <w:rPr>
          <w:lang w:val="es-ES_tradnl" w:eastAsia="ja-JP"/>
        </w:rPr>
        <w:t>Crea el hilo principal para la gestión del acelerómetro (id_Th_ace).</w:t>
      </w:r>
    </w:p>
    <w:p w14:paraId="6E04A892" w14:textId="77777777" w:rsidR="00576E58" w:rsidRPr="00576E58" w:rsidRDefault="00576E58" w:rsidP="00576E58">
      <w:pPr>
        <w:numPr>
          <w:ilvl w:val="1"/>
          <w:numId w:val="70"/>
        </w:numPr>
        <w:rPr>
          <w:lang w:val="es-ES_tradnl" w:eastAsia="ja-JP"/>
        </w:rPr>
      </w:pPr>
      <w:r w:rsidRPr="00576E58">
        <w:rPr>
          <w:lang w:val="es-ES_tradnl" w:eastAsia="ja-JP"/>
        </w:rPr>
        <w:t>Crea una cola de mensajes para enviar los datos (id_MsgQueue_ace).</w:t>
      </w:r>
    </w:p>
    <w:p w14:paraId="43C3D935" w14:textId="77777777" w:rsidR="00576E58" w:rsidRPr="00576E58" w:rsidRDefault="00576E58" w:rsidP="00576E58">
      <w:pPr>
        <w:numPr>
          <w:ilvl w:val="0"/>
          <w:numId w:val="70"/>
        </w:numPr>
        <w:rPr>
          <w:lang w:val="es-ES_tradnl" w:eastAsia="ja-JP"/>
        </w:rPr>
      </w:pPr>
      <w:r w:rsidRPr="00576E58">
        <w:rPr>
          <w:b/>
          <w:bCs/>
          <w:lang w:val="es-ES_tradnl" w:eastAsia="ja-JP"/>
        </w:rPr>
        <w:t>init_i2c</w:t>
      </w:r>
      <w:r w:rsidRPr="00576E58">
        <w:rPr>
          <w:lang w:val="es-ES_tradnl" w:eastAsia="ja-JP"/>
        </w:rPr>
        <w:t>:</w:t>
      </w:r>
      <w:r w:rsidRPr="00576E58">
        <w:rPr>
          <w:lang w:val="es-ES_tradnl" w:eastAsia="ja-JP"/>
        </w:rPr>
        <w:br/>
        <w:t>Configura y prepara el periférico I2C para la comunicación:</w:t>
      </w:r>
    </w:p>
    <w:p w14:paraId="4B709CF2" w14:textId="77777777" w:rsidR="00576E58" w:rsidRPr="00576E58" w:rsidRDefault="00576E58" w:rsidP="00576E58">
      <w:pPr>
        <w:numPr>
          <w:ilvl w:val="1"/>
          <w:numId w:val="70"/>
        </w:numPr>
        <w:rPr>
          <w:lang w:val="es-ES_tradnl" w:eastAsia="ja-JP"/>
        </w:rPr>
      </w:pPr>
      <w:r w:rsidRPr="00576E58">
        <w:rPr>
          <w:lang w:val="es-ES_tradnl" w:eastAsia="ja-JP"/>
        </w:rPr>
        <w:t>Define un callback para notificaciones (i2c_Callback).</w:t>
      </w:r>
    </w:p>
    <w:p w14:paraId="3A41CFD3" w14:textId="77777777" w:rsidR="00576E58" w:rsidRPr="00576E58" w:rsidRDefault="00576E58" w:rsidP="00576E58">
      <w:pPr>
        <w:numPr>
          <w:ilvl w:val="1"/>
          <w:numId w:val="70"/>
        </w:numPr>
        <w:rPr>
          <w:lang w:val="es-ES_tradnl" w:eastAsia="ja-JP"/>
        </w:rPr>
      </w:pPr>
      <w:r w:rsidRPr="00576E58">
        <w:rPr>
          <w:lang w:val="es-ES_tradnl" w:eastAsia="ja-JP"/>
        </w:rPr>
        <w:t>Inicializa el controlador I2C (Initialize).</w:t>
      </w:r>
    </w:p>
    <w:p w14:paraId="09CE9850" w14:textId="77777777" w:rsidR="00576E58" w:rsidRPr="00576E58" w:rsidRDefault="00576E58" w:rsidP="00576E58">
      <w:pPr>
        <w:numPr>
          <w:ilvl w:val="1"/>
          <w:numId w:val="70"/>
        </w:numPr>
        <w:rPr>
          <w:lang w:val="es-ES_tradnl" w:eastAsia="ja-JP"/>
        </w:rPr>
      </w:pPr>
      <w:r w:rsidRPr="00576E58">
        <w:rPr>
          <w:lang w:val="es-ES_tradnl" w:eastAsia="ja-JP"/>
        </w:rPr>
        <w:t>Configura el modo de operación, velocidad estándar y limpia posibles errores en el bus.</w:t>
      </w:r>
    </w:p>
    <w:p w14:paraId="137B0361" w14:textId="52D7FFBC" w:rsidR="00576E58" w:rsidRDefault="00576E58" w:rsidP="00576E58">
      <w:pPr>
        <w:numPr>
          <w:ilvl w:val="1"/>
          <w:numId w:val="70"/>
        </w:numPr>
        <w:rPr>
          <w:lang w:val="es-ES_tradnl" w:eastAsia="ja-JP"/>
        </w:rPr>
      </w:pPr>
      <w:r w:rsidRPr="00576E58">
        <w:rPr>
          <w:lang w:val="es-ES_tradnl" w:eastAsia="ja-JP"/>
        </w:rPr>
        <w:t>Establece la dirección del esclavo (0x68).</w:t>
      </w:r>
    </w:p>
    <w:p w14:paraId="52C8E01F" w14:textId="77777777" w:rsidR="00576E58" w:rsidRDefault="00576E58" w:rsidP="00576E58">
      <w:pPr>
        <w:rPr>
          <w:lang w:val="es-ES_tradnl" w:eastAsia="ja-JP"/>
        </w:rPr>
      </w:pPr>
    </w:p>
    <w:p w14:paraId="0F97A141" w14:textId="4498091C" w:rsidR="00576E58" w:rsidRPr="00576E58" w:rsidRDefault="00576E58" w:rsidP="00576E58">
      <w:pPr>
        <w:ind w:firstLine="720"/>
        <w:rPr>
          <w:b/>
          <w:bCs/>
          <w:lang w:val="es-ES_tradnl" w:eastAsia="ja-JP"/>
        </w:rPr>
      </w:pPr>
      <w:r w:rsidRPr="00576E58">
        <w:rPr>
          <w:b/>
          <w:bCs/>
          <w:lang w:val="es-ES_tradnl" w:eastAsia="ja-JP"/>
        </w:rPr>
        <w:t>2. Hilo del Acelerómetro (Th_ace)</w:t>
      </w:r>
      <w:r>
        <w:rPr>
          <w:b/>
          <w:bCs/>
          <w:lang w:val="es-ES_tradnl" w:eastAsia="ja-JP"/>
        </w:rPr>
        <w:t>:</w:t>
      </w:r>
    </w:p>
    <w:p w14:paraId="4711F4C2" w14:textId="77777777" w:rsidR="00576E58" w:rsidRDefault="00576E58" w:rsidP="00576E58">
      <w:pPr>
        <w:ind w:firstLine="720"/>
        <w:rPr>
          <w:lang w:val="es-ES_tradnl" w:eastAsia="ja-JP"/>
        </w:rPr>
      </w:pPr>
      <w:r w:rsidRPr="00576E58">
        <w:rPr>
          <w:lang w:val="es-ES_tradnl" w:eastAsia="ja-JP"/>
        </w:rPr>
        <w:t>Realiza las siguientes tareas en bucle:</w:t>
      </w:r>
    </w:p>
    <w:p w14:paraId="491BF0FC" w14:textId="77777777" w:rsidR="00576E58" w:rsidRPr="00576E58" w:rsidRDefault="00576E58" w:rsidP="00576E58">
      <w:pPr>
        <w:ind w:firstLine="360"/>
        <w:rPr>
          <w:lang w:val="es-ES_tradnl" w:eastAsia="ja-JP"/>
        </w:rPr>
      </w:pPr>
    </w:p>
    <w:p w14:paraId="16E78E85" w14:textId="77777777" w:rsidR="00576E58" w:rsidRPr="00576E58" w:rsidRDefault="00576E58" w:rsidP="00576E58">
      <w:pPr>
        <w:numPr>
          <w:ilvl w:val="0"/>
          <w:numId w:val="72"/>
        </w:numPr>
        <w:rPr>
          <w:lang w:val="es-ES_tradnl" w:eastAsia="ja-JP"/>
        </w:rPr>
      </w:pPr>
      <w:r w:rsidRPr="00576E58">
        <w:rPr>
          <w:b/>
          <w:bCs/>
          <w:lang w:val="es-ES_tradnl" w:eastAsia="ja-JP"/>
        </w:rPr>
        <w:t>Configuración inicial del dispositivo</w:t>
      </w:r>
      <w:r w:rsidRPr="00576E58">
        <w:rPr>
          <w:lang w:val="es-ES_tradnl" w:eastAsia="ja-JP"/>
        </w:rPr>
        <w:t>:</w:t>
      </w:r>
    </w:p>
    <w:p w14:paraId="4C534833" w14:textId="77777777" w:rsidR="00576E58" w:rsidRPr="00576E58" w:rsidRDefault="00576E58" w:rsidP="00576E58">
      <w:pPr>
        <w:numPr>
          <w:ilvl w:val="1"/>
          <w:numId w:val="72"/>
        </w:numPr>
        <w:rPr>
          <w:lang w:val="es-ES_tradnl" w:eastAsia="ja-JP"/>
        </w:rPr>
      </w:pPr>
      <w:r w:rsidRPr="00576E58">
        <w:rPr>
          <w:lang w:val="es-ES_tradnl" w:eastAsia="ja-JP"/>
        </w:rPr>
        <w:t>Escribe valores en registros específicos para activar el sensor (PWR_MGMT_1) y configurar el rango del acelerómetro (ACCEL_CONFIG).</w:t>
      </w:r>
    </w:p>
    <w:p w14:paraId="3205BC19" w14:textId="77777777" w:rsidR="00576E58" w:rsidRPr="00576E58" w:rsidRDefault="00576E58" w:rsidP="00576E58">
      <w:pPr>
        <w:numPr>
          <w:ilvl w:val="0"/>
          <w:numId w:val="72"/>
        </w:numPr>
        <w:rPr>
          <w:lang w:val="es-ES_tradnl" w:eastAsia="ja-JP"/>
        </w:rPr>
      </w:pPr>
      <w:r w:rsidRPr="00576E58">
        <w:rPr>
          <w:b/>
          <w:bCs/>
          <w:lang w:val="es-ES_tradnl" w:eastAsia="ja-JP"/>
        </w:rPr>
        <w:t>Adquisición de datos</w:t>
      </w:r>
      <w:r w:rsidRPr="00576E58">
        <w:rPr>
          <w:lang w:val="es-ES_tradnl" w:eastAsia="ja-JP"/>
        </w:rPr>
        <w:t>:</w:t>
      </w:r>
    </w:p>
    <w:p w14:paraId="210DD051" w14:textId="398AE277" w:rsidR="00576E58" w:rsidRPr="00576E58" w:rsidRDefault="00576E58" w:rsidP="00576E58">
      <w:pPr>
        <w:numPr>
          <w:ilvl w:val="1"/>
          <w:numId w:val="72"/>
        </w:numPr>
        <w:rPr>
          <w:lang w:val="es-ES_tradnl" w:eastAsia="ja-JP"/>
        </w:rPr>
      </w:pPr>
      <w:r w:rsidRPr="00576E58">
        <w:rPr>
          <w:lang w:val="es-ES_tradnl" w:eastAsia="ja-JP"/>
        </w:rPr>
        <w:t>Solicita y lee las aceleraciones en los ejes X, Y</w:t>
      </w:r>
      <w:r>
        <w:rPr>
          <w:lang w:val="es-ES_tradnl" w:eastAsia="ja-JP"/>
        </w:rPr>
        <w:t xml:space="preserve">, </w:t>
      </w:r>
      <w:r w:rsidRPr="00576E58">
        <w:rPr>
          <w:lang w:val="es-ES_tradnl" w:eastAsia="ja-JP"/>
        </w:rPr>
        <w:t>Z, y los datos de temperatura desde los registros del esclavo I2C.</w:t>
      </w:r>
    </w:p>
    <w:p w14:paraId="29FD86F9" w14:textId="77777777" w:rsidR="00576E58" w:rsidRPr="00576E58" w:rsidRDefault="00576E58" w:rsidP="00576E58">
      <w:pPr>
        <w:numPr>
          <w:ilvl w:val="0"/>
          <w:numId w:val="72"/>
        </w:numPr>
        <w:rPr>
          <w:lang w:val="es-ES_tradnl" w:eastAsia="ja-JP"/>
        </w:rPr>
      </w:pPr>
      <w:r w:rsidRPr="00576E58">
        <w:rPr>
          <w:b/>
          <w:bCs/>
          <w:lang w:val="es-ES_tradnl" w:eastAsia="ja-JP"/>
        </w:rPr>
        <w:t>Procesamiento de datos</w:t>
      </w:r>
      <w:r w:rsidRPr="00576E58">
        <w:rPr>
          <w:lang w:val="es-ES_tradnl" w:eastAsia="ja-JP"/>
        </w:rPr>
        <w:t>:</w:t>
      </w:r>
    </w:p>
    <w:p w14:paraId="7E2FC63C" w14:textId="77777777" w:rsidR="00576E58" w:rsidRPr="00576E58" w:rsidRDefault="00576E58" w:rsidP="00576E58">
      <w:pPr>
        <w:numPr>
          <w:ilvl w:val="1"/>
          <w:numId w:val="72"/>
        </w:numPr>
        <w:rPr>
          <w:lang w:val="es-ES_tradnl" w:eastAsia="ja-JP"/>
        </w:rPr>
      </w:pPr>
      <w:r w:rsidRPr="00576E58">
        <w:rPr>
          <w:lang w:val="es-ES_tradnl" w:eastAsia="ja-JP"/>
        </w:rPr>
        <w:t>Convierte los datos crudos del sensor a valores de aceleración física (g) y temperatura en grados Celsius.</w:t>
      </w:r>
    </w:p>
    <w:p w14:paraId="09D4EC74" w14:textId="77777777" w:rsidR="00576E58" w:rsidRPr="00576E58" w:rsidRDefault="00576E58" w:rsidP="00576E58">
      <w:pPr>
        <w:numPr>
          <w:ilvl w:val="0"/>
          <w:numId w:val="72"/>
        </w:numPr>
        <w:rPr>
          <w:lang w:val="es-ES_tradnl" w:eastAsia="ja-JP"/>
        </w:rPr>
      </w:pPr>
      <w:r w:rsidRPr="00576E58">
        <w:rPr>
          <w:b/>
          <w:bCs/>
          <w:lang w:val="es-ES_tradnl" w:eastAsia="ja-JP"/>
        </w:rPr>
        <w:t>Temporización</w:t>
      </w:r>
      <w:r w:rsidRPr="00576E58">
        <w:rPr>
          <w:lang w:val="es-ES_tradnl" w:eastAsia="ja-JP"/>
        </w:rPr>
        <w:t>:</w:t>
      </w:r>
    </w:p>
    <w:p w14:paraId="487FCCF8" w14:textId="77777777" w:rsidR="00576E58" w:rsidRPr="00576E58" w:rsidRDefault="00576E58" w:rsidP="00576E58">
      <w:pPr>
        <w:numPr>
          <w:ilvl w:val="1"/>
          <w:numId w:val="72"/>
        </w:numPr>
        <w:rPr>
          <w:lang w:val="es-ES_tradnl" w:eastAsia="ja-JP"/>
        </w:rPr>
      </w:pPr>
      <w:r w:rsidRPr="00576E58">
        <w:rPr>
          <w:lang w:val="es-ES_tradnl" w:eastAsia="ja-JP"/>
        </w:rPr>
        <w:t>Usa un temporizador (tim_1seg) para asegurarse de realizar las mediciones cada segundo.</w:t>
      </w:r>
    </w:p>
    <w:p w14:paraId="69E73416" w14:textId="77777777" w:rsidR="00576E58" w:rsidRPr="00576E58" w:rsidRDefault="00576E58" w:rsidP="00576E58">
      <w:pPr>
        <w:numPr>
          <w:ilvl w:val="0"/>
          <w:numId w:val="72"/>
        </w:numPr>
        <w:rPr>
          <w:lang w:val="es-ES_tradnl" w:eastAsia="ja-JP"/>
        </w:rPr>
      </w:pPr>
      <w:r w:rsidRPr="00576E58">
        <w:rPr>
          <w:b/>
          <w:bCs/>
          <w:lang w:val="es-ES_tradnl" w:eastAsia="ja-JP"/>
        </w:rPr>
        <w:t>Comunicación</w:t>
      </w:r>
      <w:r w:rsidRPr="00576E58">
        <w:rPr>
          <w:lang w:val="es-ES_tradnl" w:eastAsia="ja-JP"/>
        </w:rPr>
        <w:t>:</w:t>
      </w:r>
    </w:p>
    <w:p w14:paraId="65C622B5" w14:textId="77777777" w:rsidR="00576E58" w:rsidRDefault="00576E58" w:rsidP="00576E58">
      <w:pPr>
        <w:numPr>
          <w:ilvl w:val="1"/>
          <w:numId w:val="72"/>
        </w:numPr>
        <w:rPr>
          <w:lang w:val="es-ES_tradnl" w:eastAsia="ja-JP"/>
        </w:rPr>
      </w:pPr>
      <w:r w:rsidRPr="00576E58">
        <w:rPr>
          <w:lang w:val="es-ES_tradnl" w:eastAsia="ja-JP"/>
        </w:rPr>
        <w:lastRenderedPageBreak/>
        <w:t>Envía los datos procesados a través de la cola de mensajes (id_MsgQueue_ace).</w:t>
      </w:r>
    </w:p>
    <w:p w14:paraId="58B581F8" w14:textId="77777777" w:rsidR="00576E58" w:rsidRDefault="00576E58" w:rsidP="00576E58">
      <w:pPr>
        <w:rPr>
          <w:lang w:val="es-ES_tradnl" w:eastAsia="ja-JP"/>
        </w:rPr>
      </w:pPr>
    </w:p>
    <w:p w14:paraId="29E8130A" w14:textId="2C3688D9" w:rsidR="00576E58" w:rsidRPr="00576E58" w:rsidRDefault="00576E58" w:rsidP="00576E58">
      <w:pPr>
        <w:ind w:firstLine="360"/>
        <w:rPr>
          <w:b/>
          <w:bCs/>
          <w:lang w:val="es-ES_tradnl" w:eastAsia="ja-JP"/>
        </w:rPr>
      </w:pPr>
      <w:r w:rsidRPr="00576E58">
        <w:rPr>
          <w:b/>
          <w:bCs/>
          <w:lang w:val="es-ES_tradnl" w:eastAsia="ja-JP"/>
        </w:rPr>
        <w:t>3. Interrupciones</w:t>
      </w:r>
      <w:r>
        <w:rPr>
          <w:b/>
          <w:bCs/>
          <w:lang w:val="es-ES_tradnl" w:eastAsia="ja-JP"/>
        </w:rPr>
        <w:t>:</w:t>
      </w:r>
    </w:p>
    <w:p w14:paraId="472F3FB9" w14:textId="77777777" w:rsidR="00576E58" w:rsidRPr="00576E58" w:rsidRDefault="00576E58" w:rsidP="00576E58">
      <w:pPr>
        <w:numPr>
          <w:ilvl w:val="0"/>
          <w:numId w:val="73"/>
        </w:numPr>
        <w:rPr>
          <w:lang w:val="it-IT" w:eastAsia="ja-JP"/>
        </w:rPr>
      </w:pPr>
      <w:r w:rsidRPr="00576E58">
        <w:rPr>
          <w:b/>
          <w:bCs/>
          <w:lang w:val="it-IT" w:eastAsia="ja-JP"/>
        </w:rPr>
        <w:t>Callback de I2C (i2c_Callback)</w:t>
      </w:r>
      <w:r w:rsidRPr="00576E58">
        <w:rPr>
          <w:lang w:val="it-IT" w:eastAsia="ja-JP"/>
        </w:rPr>
        <w:t>:</w:t>
      </w:r>
    </w:p>
    <w:p w14:paraId="7AAC74EB" w14:textId="77777777" w:rsidR="00576E58" w:rsidRPr="00576E58" w:rsidRDefault="00576E58" w:rsidP="00576E58">
      <w:pPr>
        <w:numPr>
          <w:ilvl w:val="1"/>
          <w:numId w:val="73"/>
        </w:numPr>
        <w:rPr>
          <w:lang w:val="es-ES_tradnl" w:eastAsia="ja-JP"/>
        </w:rPr>
      </w:pPr>
      <w:r w:rsidRPr="00576E58">
        <w:rPr>
          <w:lang w:val="es-ES_tradnl" w:eastAsia="ja-JP"/>
        </w:rPr>
        <w:t>Notifica al hilo del acelerómetro cuando una transacción I2C se completa, usando banderas (I2C).</w:t>
      </w:r>
    </w:p>
    <w:p w14:paraId="450E5DF9" w14:textId="77777777" w:rsidR="00576E58" w:rsidRPr="00576E58" w:rsidRDefault="00576E58" w:rsidP="00576E58">
      <w:pPr>
        <w:numPr>
          <w:ilvl w:val="0"/>
          <w:numId w:val="73"/>
        </w:numPr>
        <w:rPr>
          <w:lang w:val="es-ES_tradnl" w:eastAsia="ja-JP"/>
        </w:rPr>
      </w:pPr>
      <w:r w:rsidRPr="00576E58">
        <w:rPr>
          <w:b/>
          <w:bCs/>
          <w:lang w:val="es-ES_tradnl" w:eastAsia="ja-JP"/>
        </w:rPr>
        <w:t>Callback del temporizador (tim_1seg_Callback)</w:t>
      </w:r>
      <w:r w:rsidRPr="00576E58">
        <w:rPr>
          <w:lang w:val="es-ES_tradnl" w:eastAsia="ja-JP"/>
        </w:rPr>
        <w:t>:</w:t>
      </w:r>
    </w:p>
    <w:p w14:paraId="5337E403" w14:textId="77777777" w:rsidR="00576E58" w:rsidRPr="00576E58" w:rsidRDefault="00576E58" w:rsidP="00576E58">
      <w:pPr>
        <w:numPr>
          <w:ilvl w:val="1"/>
          <w:numId w:val="73"/>
        </w:numPr>
        <w:rPr>
          <w:lang w:val="es-ES_tradnl" w:eastAsia="ja-JP"/>
        </w:rPr>
      </w:pPr>
      <w:r w:rsidRPr="00576E58">
        <w:rPr>
          <w:lang w:val="es-ES_tradnl" w:eastAsia="ja-JP"/>
        </w:rPr>
        <w:t>Notifica al hilo para que realice una nueva medición después de un segundo, usando banderas (TIM).</w:t>
      </w:r>
    </w:p>
    <w:p w14:paraId="4E64C44E" w14:textId="77777777" w:rsidR="00576E58" w:rsidRDefault="00576E58" w:rsidP="00576E58">
      <w:pPr>
        <w:rPr>
          <w:lang w:val="es-ES_tradnl" w:eastAsia="ja-JP"/>
        </w:rPr>
      </w:pPr>
    </w:p>
    <w:p w14:paraId="33794935" w14:textId="5ACF8F23" w:rsidR="00576E58" w:rsidRPr="00576E58" w:rsidRDefault="00576E58" w:rsidP="00576E58">
      <w:pPr>
        <w:ind w:firstLine="360"/>
        <w:rPr>
          <w:b/>
          <w:bCs/>
          <w:lang w:val="es-ES_tradnl" w:eastAsia="ja-JP"/>
        </w:rPr>
      </w:pPr>
      <w:r w:rsidRPr="00576E58">
        <w:rPr>
          <w:b/>
          <w:bCs/>
          <w:lang w:val="es-ES_tradnl" w:eastAsia="ja-JP"/>
        </w:rPr>
        <w:t>4. Temporizadores</w:t>
      </w:r>
      <w:r>
        <w:rPr>
          <w:b/>
          <w:bCs/>
          <w:lang w:val="es-ES_tradnl" w:eastAsia="ja-JP"/>
        </w:rPr>
        <w:t>:</w:t>
      </w:r>
    </w:p>
    <w:p w14:paraId="4EFA43BB" w14:textId="77777777" w:rsidR="00576E58" w:rsidRPr="00576E58" w:rsidRDefault="00576E58" w:rsidP="00576E58">
      <w:pPr>
        <w:numPr>
          <w:ilvl w:val="0"/>
          <w:numId w:val="74"/>
        </w:numPr>
        <w:rPr>
          <w:lang w:val="es-ES_tradnl" w:eastAsia="ja-JP"/>
        </w:rPr>
      </w:pPr>
      <w:r w:rsidRPr="00576E58">
        <w:rPr>
          <w:b/>
          <w:bCs/>
          <w:lang w:val="es-ES_tradnl" w:eastAsia="ja-JP"/>
        </w:rPr>
        <w:t>tim_1seg</w:t>
      </w:r>
      <w:r w:rsidRPr="00576E58">
        <w:rPr>
          <w:lang w:val="es-ES_tradnl" w:eastAsia="ja-JP"/>
        </w:rPr>
        <w:t>:</w:t>
      </w:r>
    </w:p>
    <w:p w14:paraId="5F63E37E" w14:textId="4A4923D6" w:rsidR="00576E58" w:rsidRPr="00576E58" w:rsidRDefault="00576E58" w:rsidP="00576E58">
      <w:pPr>
        <w:numPr>
          <w:ilvl w:val="1"/>
          <w:numId w:val="74"/>
        </w:numPr>
        <w:rPr>
          <w:lang w:val="es-ES_tradnl" w:eastAsia="ja-JP"/>
        </w:rPr>
      </w:pPr>
      <w:r w:rsidRPr="00576E58">
        <w:rPr>
          <w:lang w:val="es-ES_tradnl" w:eastAsia="ja-JP"/>
        </w:rPr>
        <w:t>Temporizador que asegura que las mediciones se realicen cada segundo.</w:t>
      </w:r>
    </w:p>
    <w:p w14:paraId="2D5D381B" w14:textId="77777777" w:rsidR="00576E58" w:rsidRPr="00576E58" w:rsidRDefault="00576E58" w:rsidP="00576E58">
      <w:pPr>
        <w:rPr>
          <w:lang w:val="es-ES_tradnl" w:eastAsia="ja-JP"/>
        </w:rPr>
      </w:pPr>
    </w:p>
    <w:p w14:paraId="28C66FA5" w14:textId="77777777" w:rsidR="00576E58" w:rsidRPr="00576E58" w:rsidRDefault="00576E58" w:rsidP="00576E58">
      <w:pPr>
        <w:ind w:firstLine="360"/>
        <w:rPr>
          <w:b/>
          <w:bCs/>
          <w:lang w:val="es-ES_tradnl" w:eastAsia="ja-JP"/>
        </w:rPr>
      </w:pPr>
      <w:r w:rsidRPr="00576E58">
        <w:rPr>
          <w:b/>
          <w:bCs/>
          <w:lang w:val="es-ES_tradnl" w:eastAsia="ja-JP"/>
        </w:rPr>
        <w:t>5. Estructuras</w:t>
      </w:r>
    </w:p>
    <w:p w14:paraId="5FB5C822" w14:textId="77777777" w:rsidR="00576E58" w:rsidRPr="00576E58" w:rsidRDefault="00576E58" w:rsidP="00576E58">
      <w:pPr>
        <w:numPr>
          <w:ilvl w:val="0"/>
          <w:numId w:val="75"/>
        </w:numPr>
        <w:rPr>
          <w:lang w:val="es-ES_tradnl" w:eastAsia="ja-JP"/>
        </w:rPr>
      </w:pPr>
      <w:r w:rsidRPr="00576E58">
        <w:rPr>
          <w:b/>
          <w:bCs/>
          <w:lang w:val="es-ES_tradnl" w:eastAsia="ja-JP"/>
        </w:rPr>
        <w:t>MSGQUEUE_OBJ_ACE</w:t>
      </w:r>
      <w:r w:rsidRPr="00576E58">
        <w:rPr>
          <w:lang w:val="es-ES_tradnl" w:eastAsia="ja-JP"/>
        </w:rPr>
        <w:t>:</w:t>
      </w:r>
      <w:r w:rsidRPr="00576E58">
        <w:rPr>
          <w:lang w:val="es-ES_tradnl" w:eastAsia="ja-JP"/>
        </w:rPr>
        <w:br/>
        <w:t>Almacena los datos a enviar a través de la cola de mensajes:</w:t>
      </w:r>
    </w:p>
    <w:p w14:paraId="5BCBAD39" w14:textId="77777777" w:rsidR="00576E58" w:rsidRPr="00576E58" w:rsidRDefault="00576E58" w:rsidP="00576E58">
      <w:pPr>
        <w:numPr>
          <w:ilvl w:val="1"/>
          <w:numId w:val="75"/>
        </w:numPr>
        <w:rPr>
          <w:lang w:val="es-ES_tradnl" w:eastAsia="ja-JP"/>
        </w:rPr>
      </w:pPr>
      <w:r w:rsidRPr="00576E58">
        <w:rPr>
          <w:b/>
          <w:bCs/>
          <w:lang w:val="es-ES_tradnl" w:eastAsia="ja-JP"/>
        </w:rPr>
        <w:t>ox, oy, oz</w:t>
      </w:r>
      <w:r w:rsidRPr="00576E58">
        <w:rPr>
          <w:lang w:val="es-ES_tradnl" w:eastAsia="ja-JP"/>
        </w:rPr>
        <w:t>: Aceleraciones en los ejes X, Y y Z en unidades de g.</w:t>
      </w:r>
    </w:p>
    <w:p w14:paraId="4948D0C7" w14:textId="76CE6990" w:rsidR="00576E58" w:rsidRPr="00576E58" w:rsidRDefault="00576E58" w:rsidP="00576E58">
      <w:pPr>
        <w:numPr>
          <w:ilvl w:val="1"/>
          <w:numId w:val="75"/>
        </w:numPr>
        <w:rPr>
          <w:lang w:val="es-ES_tradnl" w:eastAsia="ja-JP"/>
        </w:rPr>
      </w:pPr>
      <w:r w:rsidRPr="00576E58">
        <w:rPr>
          <w:b/>
          <w:bCs/>
          <w:lang w:val="es-ES_tradnl" w:eastAsia="ja-JP"/>
        </w:rPr>
        <w:t>temp</w:t>
      </w:r>
      <w:r w:rsidRPr="00576E58">
        <w:rPr>
          <w:lang w:val="es-ES_tradnl" w:eastAsia="ja-JP"/>
        </w:rPr>
        <w:t>: Temperatura en grados Celsius.</w:t>
      </w:r>
    </w:p>
    <w:p w14:paraId="638DA6F5" w14:textId="77777777" w:rsidR="008208B8" w:rsidRPr="00576E58" w:rsidRDefault="008208B8" w:rsidP="008208B8">
      <w:pPr>
        <w:rPr>
          <w:lang w:eastAsia="ja-JP"/>
        </w:rPr>
      </w:pPr>
    </w:p>
    <w:p w14:paraId="4546EB39" w14:textId="16A284DC" w:rsidR="002E7E6C" w:rsidRPr="00576E58" w:rsidRDefault="009A2EDC" w:rsidP="002E7E6C">
      <w:pPr>
        <w:pStyle w:val="Ttulo2"/>
        <w:rPr>
          <w:lang w:val="es-ES"/>
        </w:rPr>
      </w:pPr>
      <w:bookmarkStart w:id="15" w:name="_Toc88129302"/>
      <w:r w:rsidRPr="00576E58">
        <w:rPr>
          <w:lang w:val="es-ES"/>
        </w:rPr>
        <w:t xml:space="preserve">Descripción global del funcionamiento de la aplicación. </w:t>
      </w:r>
      <w:r w:rsidR="002E7E6C" w:rsidRPr="00576E58">
        <w:rPr>
          <w:lang w:val="es-ES"/>
        </w:rPr>
        <w:t>Descripción del autómata con el comportamiento del software (si procede)</w:t>
      </w:r>
      <w:bookmarkEnd w:id="15"/>
    </w:p>
    <w:p w14:paraId="4CBAC1BF" w14:textId="79AEE6EF" w:rsidR="009A2EDC" w:rsidRPr="00576E58" w:rsidRDefault="009A2EDC" w:rsidP="009A2EDC">
      <w:pPr>
        <w:rPr>
          <w:lang w:eastAsia="ja-JP"/>
        </w:rPr>
      </w:pPr>
      <w:r w:rsidRPr="00576E58">
        <w:rPr>
          <w:lang w:eastAsia="ja-JP"/>
        </w:rPr>
        <w:t>En este punto debe explicar el funcionamiento completo de su aplicación. Debe aportar detalles de todos los elementos que forman la aplicación y de cómo interaccionan entre sí.</w:t>
      </w:r>
      <w:r w:rsidR="00D86488" w:rsidRPr="00576E58">
        <w:rPr>
          <w:lang w:eastAsia="ja-JP"/>
        </w:rPr>
        <w:t xml:space="preserve"> </w:t>
      </w:r>
      <w:r w:rsidR="000C0452" w:rsidRPr="00576E58">
        <w:rPr>
          <w:lang w:eastAsia="ja-JP"/>
        </w:rPr>
        <w:t xml:space="preserve">Puede </w:t>
      </w:r>
      <w:r w:rsidR="00D86488" w:rsidRPr="00576E58">
        <w:rPr>
          <w:lang w:eastAsia="ja-JP"/>
        </w:rPr>
        <w:t>utilizar autómatas para describir el funcionamiento del software.</w:t>
      </w:r>
    </w:p>
    <w:p w14:paraId="33A7A6A3" w14:textId="77777777" w:rsidR="002E7E6C" w:rsidRPr="00576E58" w:rsidRDefault="009A2EDC" w:rsidP="002E7E6C">
      <w:pPr>
        <w:pStyle w:val="Ttulo2"/>
        <w:rPr>
          <w:lang w:val="es-ES"/>
        </w:rPr>
      </w:pPr>
      <w:bookmarkStart w:id="16" w:name="_Toc88129303"/>
      <w:r w:rsidRPr="00576E58">
        <w:rPr>
          <w:lang w:val="es-ES"/>
        </w:rPr>
        <w:t>Descripción</w:t>
      </w:r>
      <w:r w:rsidR="002E7E6C" w:rsidRPr="00576E58">
        <w:rPr>
          <w:lang w:val="es-ES"/>
        </w:rPr>
        <w:t xml:space="preserve"> de las rutinas más significativas que ha implementado.</w:t>
      </w:r>
      <w:bookmarkEnd w:id="16"/>
    </w:p>
    <w:p w14:paraId="41B0846C" w14:textId="77777777" w:rsidR="009A2EDC" w:rsidRPr="00576E58" w:rsidRDefault="009A2EDC" w:rsidP="009A2EDC">
      <w:pPr>
        <w:rPr>
          <w:lang w:eastAsia="ja-JP"/>
        </w:rPr>
      </w:pPr>
      <w:r w:rsidRPr="00576E58">
        <w:rPr>
          <w:lang w:eastAsia="ja-JP"/>
        </w:rPr>
        <w:t>En este punto debe enumerar y describir la funcionalidad de las rutinas más importantes que ha implementado.</w:t>
      </w:r>
    </w:p>
    <w:p w14:paraId="2BD4E878" w14:textId="77777777" w:rsidR="009A2EDC" w:rsidRPr="00576E58" w:rsidRDefault="009A2EDC" w:rsidP="00D86488">
      <w:pPr>
        <w:pStyle w:val="Ttulo1"/>
        <w:ind w:left="0" w:firstLine="0"/>
        <w:rPr>
          <w:lang w:eastAsia="ja-JP"/>
        </w:rPr>
      </w:pPr>
      <w:bookmarkStart w:id="17" w:name="_Toc88129304"/>
      <w:r w:rsidRPr="00576E58">
        <w:rPr>
          <w:lang w:eastAsia="ja-JP"/>
        </w:rPr>
        <w:lastRenderedPageBreak/>
        <w:t>DEPURACION Y TEST</w:t>
      </w:r>
      <w:bookmarkEnd w:id="17"/>
    </w:p>
    <w:p w14:paraId="21E71724" w14:textId="77777777" w:rsidR="009A2EDC" w:rsidRPr="00576E58" w:rsidRDefault="009A2EDC" w:rsidP="009A2EDC">
      <w:pPr>
        <w:pStyle w:val="Ttulo2"/>
        <w:rPr>
          <w:lang w:val="es-ES"/>
        </w:rPr>
      </w:pPr>
      <w:bookmarkStart w:id="18" w:name="_Toc88129305"/>
      <w:r w:rsidRPr="00576E58">
        <w:rPr>
          <w:lang w:val="es-ES"/>
        </w:rPr>
        <w:t>Pruebas realizadas.</w:t>
      </w:r>
      <w:bookmarkEnd w:id="18"/>
    </w:p>
    <w:p w14:paraId="396F87DC" w14:textId="77777777" w:rsidR="009A2EDC" w:rsidRPr="00576E58" w:rsidRDefault="009A2EDC" w:rsidP="009A2EDC">
      <w:r w:rsidRPr="00576E58">
        <w:t>Descripción del método de prueba utilizado para comprobar que las rutinas funcionan adecuadamente. Resultados de los tests. Indicación explicita de si el test es correcto o incorrecto.</w:t>
      </w:r>
      <w:r w:rsidR="00D86488" w:rsidRPr="00576E58">
        <w:t xml:space="preserve"> En este punto debe hace especial hincapié en definir:</w:t>
      </w:r>
    </w:p>
    <w:p w14:paraId="06BBDD37" w14:textId="59456C85" w:rsidR="00D86488" w:rsidRPr="00576E58" w:rsidRDefault="00D86488" w:rsidP="00D86488">
      <w:pPr>
        <w:numPr>
          <w:ilvl w:val="0"/>
          <w:numId w:val="64"/>
        </w:numPr>
      </w:pPr>
      <w:r w:rsidRPr="00576E58">
        <w:t>Cuál es el objetivo de la prueba</w:t>
      </w:r>
      <w:r w:rsidR="00045021" w:rsidRPr="00576E58">
        <w:t>, indicando los módulos implicados</w:t>
      </w:r>
    </w:p>
    <w:p w14:paraId="7C8CEA53" w14:textId="5FC972ED" w:rsidR="0097690C" w:rsidRPr="00576E58" w:rsidRDefault="0097690C" w:rsidP="00D86488">
      <w:pPr>
        <w:numPr>
          <w:ilvl w:val="0"/>
          <w:numId w:val="64"/>
        </w:numPr>
      </w:pPr>
      <w:r w:rsidRPr="00576E58">
        <w:t>Cuál es el proyecto de Keil que permite realizar la prueba</w:t>
      </w:r>
    </w:p>
    <w:p w14:paraId="702235BC" w14:textId="77777777" w:rsidR="00D86488" w:rsidRPr="00576E58" w:rsidRDefault="00D86488" w:rsidP="00D86488">
      <w:pPr>
        <w:numPr>
          <w:ilvl w:val="0"/>
          <w:numId w:val="64"/>
        </w:numPr>
      </w:pPr>
      <w:r w:rsidRPr="00576E58">
        <w:t>Cuáles son las condiciones de entrada que permiten ejecutar la prueba</w:t>
      </w:r>
    </w:p>
    <w:p w14:paraId="6B745452" w14:textId="77777777" w:rsidR="00D86488" w:rsidRPr="00576E58" w:rsidRDefault="00D86488" w:rsidP="00D86488">
      <w:pPr>
        <w:numPr>
          <w:ilvl w:val="0"/>
          <w:numId w:val="64"/>
        </w:numPr>
      </w:pPr>
      <w:r w:rsidRPr="00576E58">
        <w:t>Cuáles son los resultados que se esperan y cuáles son los realmente obtenidos.</w:t>
      </w:r>
    </w:p>
    <w:p w14:paraId="68D3C4B3" w14:textId="77777777" w:rsidR="00071A14" w:rsidRPr="00576E58" w:rsidRDefault="00071A14" w:rsidP="009A2EDC"/>
    <w:p w14:paraId="1F2DEB0F" w14:textId="77777777" w:rsidR="009A2EDC" w:rsidRPr="00576E58" w:rsidRDefault="009A2EDC" w:rsidP="009A2EDC">
      <w:pPr>
        <w:rPr>
          <w:lang w:eastAsia="ja-JP"/>
        </w:rPr>
      </w:pPr>
    </w:p>
    <w:p w14:paraId="3F9F64BB" w14:textId="77777777" w:rsidR="009A2EDC" w:rsidRPr="00071A14" w:rsidRDefault="009A2EDC" w:rsidP="009A2EDC">
      <w:pPr>
        <w:rPr>
          <w:lang w:val="es-ES_tradnl" w:eastAsia="ja-JP"/>
        </w:rPr>
      </w:pPr>
    </w:p>
    <w:sectPr w:rsidR="009A2EDC" w:rsidRPr="00071A14" w:rsidSect="008B2C92">
      <w:headerReference w:type="even" r:id="rId13"/>
      <w:headerReference w:type="default" r:id="rId14"/>
      <w:footerReference w:type="even" r:id="rId15"/>
      <w:footerReference w:type="default" r:id="rId16"/>
      <w:type w:val="continuous"/>
      <w:pgSz w:w="11907" w:h="16840" w:code="9"/>
      <w:pgMar w:top="1134" w:right="1134" w:bottom="1134" w:left="1134" w:header="720" w:footer="646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3241BB" w14:textId="77777777" w:rsidR="00F24A67" w:rsidRPr="00576E58" w:rsidRDefault="00F24A67" w:rsidP="00C7226A">
      <w:r w:rsidRPr="00576E58">
        <w:separator/>
      </w:r>
    </w:p>
    <w:p w14:paraId="08105D4E" w14:textId="77777777" w:rsidR="00F24A67" w:rsidRPr="00576E58" w:rsidRDefault="00F24A67" w:rsidP="00C7226A"/>
    <w:p w14:paraId="76D83FEA" w14:textId="77777777" w:rsidR="00F24A67" w:rsidRPr="00576E58" w:rsidRDefault="00F24A67" w:rsidP="00C7226A"/>
    <w:p w14:paraId="6118F841" w14:textId="77777777" w:rsidR="00F24A67" w:rsidRPr="00576E58" w:rsidRDefault="00F24A67" w:rsidP="00C7226A"/>
    <w:p w14:paraId="15F8C662" w14:textId="77777777" w:rsidR="00F24A67" w:rsidRPr="00576E58" w:rsidRDefault="00F24A67" w:rsidP="00C7226A"/>
    <w:p w14:paraId="03DF5F3E" w14:textId="77777777" w:rsidR="00F24A67" w:rsidRPr="00576E58" w:rsidRDefault="00F24A67" w:rsidP="00C7226A"/>
    <w:p w14:paraId="2B55857F" w14:textId="77777777" w:rsidR="00F24A67" w:rsidRPr="00576E58" w:rsidRDefault="00F24A67" w:rsidP="00C7226A"/>
    <w:p w14:paraId="0AEF26EA" w14:textId="77777777" w:rsidR="00F24A67" w:rsidRPr="00576E58" w:rsidRDefault="00F24A67" w:rsidP="00C7226A"/>
    <w:p w14:paraId="13B4A751" w14:textId="77777777" w:rsidR="00F24A67" w:rsidRPr="00576E58" w:rsidRDefault="00F24A67" w:rsidP="00C7226A"/>
    <w:p w14:paraId="14838CC5" w14:textId="77777777" w:rsidR="00F24A67" w:rsidRPr="00576E58" w:rsidRDefault="00F24A67" w:rsidP="00C7226A"/>
    <w:p w14:paraId="15BC19D7" w14:textId="77777777" w:rsidR="00F24A67" w:rsidRPr="00576E58" w:rsidRDefault="00F24A67" w:rsidP="00C7226A"/>
    <w:p w14:paraId="6C381064" w14:textId="77777777" w:rsidR="00F24A67" w:rsidRPr="00576E58" w:rsidRDefault="00F24A67" w:rsidP="00C7226A"/>
    <w:p w14:paraId="3DD9AA83" w14:textId="77777777" w:rsidR="00F24A67" w:rsidRPr="00576E58" w:rsidRDefault="00F24A67" w:rsidP="00C7226A"/>
    <w:p w14:paraId="626F49DD" w14:textId="77777777" w:rsidR="00F24A67" w:rsidRPr="00576E58" w:rsidRDefault="00F24A67" w:rsidP="00C7226A"/>
    <w:p w14:paraId="6271A12A" w14:textId="77777777" w:rsidR="00F24A67" w:rsidRPr="00576E58" w:rsidRDefault="00F24A67" w:rsidP="00C7226A"/>
    <w:p w14:paraId="3C40A817" w14:textId="77777777" w:rsidR="00F24A67" w:rsidRPr="00576E58" w:rsidRDefault="00F24A67" w:rsidP="00C7226A"/>
    <w:p w14:paraId="177D6069" w14:textId="77777777" w:rsidR="00F24A67" w:rsidRPr="00576E58" w:rsidRDefault="00F24A67" w:rsidP="00C7226A"/>
    <w:p w14:paraId="3FE85EC2" w14:textId="77777777" w:rsidR="00F24A67" w:rsidRPr="00576E58" w:rsidRDefault="00F24A67" w:rsidP="00C7226A"/>
    <w:p w14:paraId="5087FE4F" w14:textId="77777777" w:rsidR="00F24A67" w:rsidRPr="00576E58" w:rsidRDefault="00F24A67" w:rsidP="00C7226A"/>
    <w:p w14:paraId="0C3401A2" w14:textId="77777777" w:rsidR="00F24A67" w:rsidRPr="00576E58" w:rsidRDefault="00F24A67" w:rsidP="00C7226A"/>
    <w:p w14:paraId="422F4AAA" w14:textId="77777777" w:rsidR="00F24A67" w:rsidRPr="00576E58" w:rsidRDefault="00F24A67" w:rsidP="00C7226A"/>
    <w:p w14:paraId="2B50390C" w14:textId="77777777" w:rsidR="00F24A67" w:rsidRPr="00576E58" w:rsidRDefault="00F24A67" w:rsidP="00C7226A"/>
    <w:p w14:paraId="3FA93A4E" w14:textId="77777777" w:rsidR="00F24A67" w:rsidRPr="00576E58" w:rsidRDefault="00F24A67" w:rsidP="00C7226A"/>
    <w:p w14:paraId="5A2E9DF9" w14:textId="77777777" w:rsidR="00F24A67" w:rsidRPr="00576E58" w:rsidRDefault="00F24A67" w:rsidP="00C7226A"/>
    <w:p w14:paraId="496F38EA" w14:textId="77777777" w:rsidR="00F24A67" w:rsidRPr="00576E58" w:rsidRDefault="00F24A67" w:rsidP="00C7226A"/>
    <w:p w14:paraId="4AE75295" w14:textId="77777777" w:rsidR="00F24A67" w:rsidRPr="00576E58" w:rsidRDefault="00F24A67" w:rsidP="00C7226A"/>
    <w:p w14:paraId="2757F559" w14:textId="77777777" w:rsidR="00F24A67" w:rsidRPr="00576E58" w:rsidRDefault="00F24A67" w:rsidP="00C7226A"/>
    <w:p w14:paraId="746C1B4A" w14:textId="77777777" w:rsidR="00F24A67" w:rsidRPr="00576E58" w:rsidRDefault="00F24A67" w:rsidP="00C7226A"/>
    <w:p w14:paraId="725FDC6B" w14:textId="77777777" w:rsidR="00F24A67" w:rsidRPr="00576E58" w:rsidRDefault="00F24A67" w:rsidP="00C7226A"/>
    <w:p w14:paraId="6297DC7F" w14:textId="77777777" w:rsidR="00F24A67" w:rsidRPr="00576E58" w:rsidRDefault="00F24A67" w:rsidP="00C7226A"/>
    <w:p w14:paraId="76F2D611" w14:textId="77777777" w:rsidR="00F24A67" w:rsidRPr="00576E58" w:rsidRDefault="00F24A67" w:rsidP="00C7226A"/>
    <w:p w14:paraId="5D0B3386" w14:textId="77777777" w:rsidR="00F24A67" w:rsidRPr="00576E58" w:rsidRDefault="00F24A67" w:rsidP="00C7226A"/>
    <w:p w14:paraId="11C48482" w14:textId="77777777" w:rsidR="00F24A67" w:rsidRPr="00576E58" w:rsidRDefault="00F24A67" w:rsidP="00C7226A"/>
    <w:p w14:paraId="3B1C2720" w14:textId="77777777" w:rsidR="00F24A67" w:rsidRPr="00576E58" w:rsidRDefault="00F24A67" w:rsidP="00C7226A"/>
    <w:p w14:paraId="4215BD6F" w14:textId="77777777" w:rsidR="00F24A67" w:rsidRPr="00576E58" w:rsidRDefault="00F24A67" w:rsidP="00C7226A"/>
    <w:p w14:paraId="571117C0" w14:textId="77777777" w:rsidR="00F24A67" w:rsidRPr="00576E58" w:rsidRDefault="00F24A67" w:rsidP="00C7226A"/>
    <w:p w14:paraId="45C90514" w14:textId="77777777" w:rsidR="00F24A67" w:rsidRPr="00576E58" w:rsidRDefault="00F24A67" w:rsidP="00C7226A"/>
    <w:p w14:paraId="4BD4B26C" w14:textId="77777777" w:rsidR="00F24A67" w:rsidRPr="00576E58" w:rsidRDefault="00F24A67" w:rsidP="00C7226A"/>
    <w:p w14:paraId="39CDB120" w14:textId="77777777" w:rsidR="00F24A67" w:rsidRPr="00576E58" w:rsidRDefault="00F24A67" w:rsidP="00C7226A"/>
    <w:p w14:paraId="2310F4F0" w14:textId="77777777" w:rsidR="00F24A67" w:rsidRPr="00576E58" w:rsidRDefault="00F24A67" w:rsidP="00C7226A"/>
    <w:p w14:paraId="5C916CA2" w14:textId="77777777" w:rsidR="00F24A67" w:rsidRPr="00576E58" w:rsidRDefault="00F24A67" w:rsidP="00C7226A"/>
    <w:p w14:paraId="52016DB3" w14:textId="77777777" w:rsidR="00F24A67" w:rsidRPr="00576E58" w:rsidRDefault="00F24A67" w:rsidP="00C7226A"/>
    <w:p w14:paraId="1BDA469E" w14:textId="77777777" w:rsidR="00F24A67" w:rsidRPr="00576E58" w:rsidRDefault="00F24A67" w:rsidP="00C7226A"/>
    <w:p w14:paraId="1FD3E608" w14:textId="77777777" w:rsidR="00F24A67" w:rsidRPr="00576E58" w:rsidRDefault="00F24A67" w:rsidP="00C7226A"/>
    <w:p w14:paraId="1F2C7116" w14:textId="77777777" w:rsidR="00F24A67" w:rsidRPr="00576E58" w:rsidRDefault="00F24A67" w:rsidP="00C7226A"/>
    <w:p w14:paraId="06FB2AF8" w14:textId="77777777" w:rsidR="00F24A67" w:rsidRPr="00576E58" w:rsidRDefault="00F24A67" w:rsidP="00C7226A"/>
    <w:p w14:paraId="6CAC14A1" w14:textId="77777777" w:rsidR="00F24A67" w:rsidRPr="00576E58" w:rsidRDefault="00F24A67" w:rsidP="00C7226A"/>
    <w:p w14:paraId="20A04898" w14:textId="77777777" w:rsidR="00F24A67" w:rsidRPr="00576E58" w:rsidRDefault="00F24A67" w:rsidP="00C7226A"/>
    <w:p w14:paraId="400DBC78" w14:textId="77777777" w:rsidR="00F24A67" w:rsidRPr="00576E58" w:rsidRDefault="00F24A67" w:rsidP="00C7226A"/>
    <w:p w14:paraId="6A042BD8" w14:textId="77777777" w:rsidR="00F24A67" w:rsidRPr="00576E58" w:rsidRDefault="00F24A67" w:rsidP="00C7226A"/>
    <w:p w14:paraId="3D12FF05" w14:textId="77777777" w:rsidR="00F24A67" w:rsidRPr="00576E58" w:rsidRDefault="00F24A67" w:rsidP="00C7226A"/>
    <w:p w14:paraId="1CCE3ED5" w14:textId="77777777" w:rsidR="00F24A67" w:rsidRPr="00576E58" w:rsidRDefault="00F24A67" w:rsidP="00C7226A"/>
    <w:p w14:paraId="2F4D26F4" w14:textId="77777777" w:rsidR="00F24A67" w:rsidRPr="00576E58" w:rsidRDefault="00F24A67" w:rsidP="00C7226A"/>
    <w:p w14:paraId="3DDC339C" w14:textId="77777777" w:rsidR="00F24A67" w:rsidRPr="00576E58" w:rsidRDefault="00F24A67" w:rsidP="00C7226A"/>
    <w:p w14:paraId="43B4C0C3" w14:textId="77777777" w:rsidR="00F24A67" w:rsidRPr="00576E58" w:rsidRDefault="00F24A67" w:rsidP="00C7226A"/>
    <w:p w14:paraId="0853D18F" w14:textId="77777777" w:rsidR="00F24A67" w:rsidRPr="00576E58" w:rsidRDefault="00F24A67" w:rsidP="00C7226A"/>
    <w:p w14:paraId="129B10D3" w14:textId="77777777" w:rsidR="00F24A67" w:rsidRPr="00576E58" w:rsidRDefault="00F24A67" w:rsidP="00C7226A"/>
    <w:p w14:paraId="61E13921" w14:textId="77777777" w:rsidR="00F24A67" w:rsidRPr="00576E58" w:rsidRDefault="00F24A67" w:rsidP="00C7226A"/>
    <w:p w14:paraId="185995F6" w14:textId="77777777" w:rsidR="00F24A67" w:rsidRPr="00576E58" w:rsidRDefault="00F24A67" w:rsidP="00C7226A"/>
    <w:p w14:paraId="3FDAB238" w14:textId="77777777" w:rsidR="00F24A67" w:rsidRPr="00576E58" w:rsidRDefault="00F24A67" w:rsidP="00C7226A"/>
    <w:p w14:paraId="43F3DC7E" w14:textId="77777777" w:rsidR="00F24A67" w:rsidRPr="00576E58" w:rsidRDefault="00F24A67" w:rsidP="00C7226A"/>
    <w:p w14:paraId="7D5EB8EB" w14:textId="77777777" w:rsidR="00F24A67" w:rsidRPr="00576E58" w:rsidRDefault="00F24A67" w:rsidP="00C7226A"/>
    <w:p w14:paraId="35E905D5" w14:textId="77777777" w:rsidR="00F24A67" w:rsidRPr="00576E58" w:rsidRDefault="00F24A67" w:rsidP="00C7226A"/>
    <w:p w14:paraId="47919CF6" w14:textId="77777777" w:rsidR="00F24A67" w:rsidRPr="00576E58" w:rsidRDefault="00F24A67" w:rsidP="00C7226A"/>
    <w:p w14:paraId="383F6861" w14:textId="77777777" w:rsidR="00F24A67" w:rsidRPr="00576E58" w:rsidRDefault="00F24A67" w:rsidP="00C7226A"/>
    <w:p w14:paraId="73941100" w14:textId="77777777" w:rsidR="00F24A67" w:rsidRPr="00576E58" w:rsidRDefault="00F24A67" w:rsidP="00C7226A"/>
    <w:p w14:paraId="125D1CF2" w14:textId="77777777" w:rsidR="00F24A67" w:rsidRPr="00576E58" w:rsidRDefault="00F24A67" w:rsidP="00C7226A"/>
    <w:p w14:paraId="192C31C7" w14:textId="77777777" w:rsidR="00F24A67" w:rsidRPr="00576E58" w:rsidRDefault="00F24A67" w:rsidP="00C7226A"/>
    <w:p w14:paraId="4F7E6C2B" w14:textId="77777777" w:rsidR="00F24A67" w:rsidRPr="00576E58" w:rsidRDefault="00F24A67" w:rsidP="00C7226A"/>
    <w:p w14:paraId="40089566" w14:textId="77777777" w:rsidR="00F24A67" w:rsidRPr="00576E58" w:rsidRDefault="00F24A67" w:rsidP="00C7226A"/>
    <w:p w14:paraId="2458337D" w14:textId="77777777" w:rsidR="00F24A67" w:rsidRPr="00576E58" w:rsidRDefault="00F24A67" w:rsidP="00C7226A"/>
    <w:p w14:paraId="66BBF62F" w14:textId="77777777" w:rsidR="00F24A67" w:rsidRPr="00576E58" w:rsidRDefault="00F24A67" w:rsidP="00C7226A"/>
    <w:p w14:paraId="53E0569E" w14:textId="77777777" w:rsidR="00F24A67" w:rsidRPr="00576E58" w:rsidRDefault="00F24A67" w:rsidP="00C7226A"/>
    <w:p w14:paraId="6067DAAA" w14:textId="77777777" w:rsidR="00F24A67" w:rsidRPr="00576E58" w:rsidRDefault="00F24A67" w:rsidP="00C7226A"/>
    <w:p w14:paraId="0B3CA1D9" w14:textId="77777777" w:rsidR="00F24A67" w:rsidRPr="00576E58" w:rsidRDefault="00F24A67" w:rsidP="00C7226A"/>
    <w:p w14:paraId="3019BF80" w14:textId="77777777" w:rsidR="00F24A67" w:rsidRPr="00576E58" w:rsidRDefault="00F24A67" w:rsidP="00C7226A"/>
    <w:p w14:paraId="66D457C8" w14:textId="77777777" w:rsidR="00F24A67" w:rsidRPr="00576E58" w:rsidRDefault="00F24A67" w:rsidP="00C7226A"/>
    <w:p w14:paraId="7B387C07" w14:textId="77777777" w:rsidR="00F24A67" w:rsidRPr="00576E58" w:rsidRDefault="00F24A67" w:rsidP="00C7226A"/>
    <w:p w14:paraId="40FB19B8" w14:textId="77777777" w:rsidR="00F24A67" w:rsidRPr="00576E58" w:rsidRDefault="00F24A67" w:rsidP="00C7226A"/>
    <w:p w14:paraId="7C168760" w14:textId="77777777" w:rsidR="00F24A67" w:rsidRPr="00576E58" w:rsidRDefault="00F24A67" w:rsidP="00C7226A"/>
    <w:p w14:paraId="07545E6C" w14:textId="77777777" w:rsidR="00F24A67" w:rsidRPr="00576E58" w:rsidRDefault="00F24A67" w:rsidP="00C7226A"/>
    <w:p w14:paraId="4AB7021E" w14:textId="77777777" w:rsidR="00F24A67" w:rsidRPr="00576E58" w:rsidRDefault="00F24A67" w:rsidP="00C7226A"/>
    <w:p w14:paraId="69D90B2B" w14:textId="77777777" w:rsidR="00F24A67" w:rsidRPr="00576E58" w:rsidRDefault="00F24A67" w:rsidP="00C7226A"/>
    <w:p w14:paraId="468E5B65" w14:textId="77777777" w:rsidR="00F24A67" w:rsidRPr="00576E58" w:rsidRDefault="00F24A67" w:rsidP="00C7226A"/>
    <w:p w14:paraId="5E55054F" w14:textId="77777777" w:rsidR="00F24A67" w:rsidRPr="00576E58" w:rsidRDefault="00F24A67"/>
    <w:p w14:paraId="7EB99CCF" w14:textId="77777777" w:rsidR="00F24A67" w:rsidRPr="00576E58" w:rsidRDefault="00F24A67" w:rsidP="00486017"/>
    <w:p w14:paraId="31C1ADBB" w14:textId="77777777" w:rsidR="00F24A67" w:rsidRPr="00576E58" w:rsidRDefault="00F24A67"/>
  </w:endnote>
  <w:endnote w:type="continuationSeparator" w:id="0">
    <w:p w14:paraId="2A465CD8" w14:textId="77777777" w:rsidR="00F24A67" w:rsidRPr="00576E58" w:rsidRDefault="00F24A67" w:rsidP="00C7226A">
      <w:r w:rsidRPr="00576E58">
        <w:continuationSeparator/>
      </w:r>
    </w:p>
    <w:p w14:paraId="6864A49B" w14:textId="77777777" w:rsidR="00F24A67" w:rsidRPr="00576E58" w:rsidRDefault="00F24A67" w:rsidP="00C7226A"/>
    <w:p w14:paraId="780BBBDA" w14:textId="77777777" w:rsidR="00F24A67" w:rsidRPr="00576E58" w:rsidRDefault="00F24A67" w:rsidP="00C7226A"/>
    <w:p w14:paraId="75328976" w14:textId="77777777" w:rsidR="00F24A67" w:rsidRPr="00576E58" w:rsidRDefault="00F24A67" w:rsidP="00C7226A"/>
    <w:p w14:paraId="2ED06A08" w14:textId="77777777" w:rsidR="00F24A67" w:rsidRPr="00576E58" w:rsidRDefault="00F24A67" w:rsidP="00C7226A"/>
    <w:p w14:paraId="0C80799E" w14:textId="77777777" w:rsidR="00F24A67" w:rsidRPr="00576E58" w:rsidRDefault="00F24A67" w:rsidP="00C7226A"/>
    <w:p w14:paraId="37C66B87" w14:textId="77777777" w:rsidR="00F24A67" w:rsidRPr="00576E58" w:rsidRDefault="00F24A67" w:rsidP="00C7226A"/>
    <w:p w14:paraId="5217FEAC" w14:textId="77777777" w:rsidR="00F24A67" w:rsidRPr="00576E58" w:rsidRDefault="00F24A67" w:rsidP="00C7226A"/>
    <w:p w14:paraId="7D91E426" w14:textId="77777777" w:rsidR="00F24A67" w:rsidRPr="00576E58" w:rsidRDefault="00F24A67" w:rsidP="00C7226A"/>
    <w:p w14:paraId="60EA7393" w14:textId="77777777" w:rsidR="00F24A67" w:rsidRPr="00576E58" w:rsidRDefault="00F24A67" w:rsidP="00C7226A"/>
    <w:p w14:paraId="1D60AC4A" w14:textId="77777777" w:rsidR="00F24A67" w:rsidRPr="00576E58" w:rsidRDefault="00F24A67" w:rsidP="00C7226A"/>
    <w:p w14:paraId="20BE5D37" w14:textId="77777777" w:rsidR="00F24A67" w:rsidRPr="00576E58" w:rsidRDefault="00F24A67" w:rsidP="00C7226A"/>
    <w:p w14:paraId="420AC1A6" w14:textId="77777777" w:rsidR="00F24A67" w:rsidRPr="00576E58" w:rsidRDefault="00F24A67" w:rsidP="00C7226A"/>
    <w:p w14:paraId="31B3DFC3" w14:textId="77777777" w:rsidR="00F24A67" w:rsidRPr="00576E58" w:rsidRDefault="00F24A67" w:rsidP="00C7226A"/>
    <w:p w14:paraId="5C9C093D" w14:textId="77777777" w:rsidR="00F24A67" w:rsidRPr="00576E58" w:rsidRDefault="00F24A67" w:rsidP="00C7226A"/>
    <w:p w14:paraId="691B5B59" w14:textId="77777777" w:rsidR="00F24A67" w:rsidRPr="00576E58" w:rsidRDefault="00F24A67" w:rsidP="00C7226A"/>
    <w:p w14:paraId="598C5EA4" w14:textId="77777777" w:rsidR="00F24A67" w:rsidRPr="00576E58" w:rsidRDefault="00F24A67" w:rsidP="00C7226A"/>
    <w:p w14:paraId="79179656" w14:textId="77777777" w:rsidR="00F24A67" w:rsidRPr="00576E58" w:rsidRDefault="00F24A67" w:rsidP="00C7226A"/>
    <w:p w14:paraId="18EF5C80" w14:textId="77777777" w:rsidR="00F24A67" w:rsidRPr="00576E58" w:rsidRDefault="00F24A67" w:rsidP="00C7226A"/>
    <w:p w14:paraId="31BC6CB3" w14:textId="77777777" w:rsidR="00F24A67" w:rsidRPr="00576E58" w:rsidRDefault="00F24A67" w:rsidP="00C7226A"/>
    <w:p w14:paraId="24A2CC78" w14:textId="77777777" w:rsidR="00F24A67" w:rsidRPr="00576E58" w:rsidRDefault="00F24A67" w:rsidP="00C7226A"/>
    <w:p w14:paraId="148AEF56" w14:textId="77777777" w:rsidR="00F24A67" w:rsidRPr="00576E58" w:rsidRDefault="00F24A67" w:rsidP="00C7226A"/>
    <w:p w14:paraId="310C849E" w14:textId="77777777" w:rsidR="00F24A67" w:rsidRPr="00576E58" w:rsidRDefault="00F24A67" w:rsidP="00C7226A"/>
    <w:p w14:paraId="48487B16" w14:textId="77777777" w:rsidR="00F24A67" w:rsidRPr="00576E58" w:rsidRDefault="00F24A67" w:rsidP="00C7226A"/>
    <w:p w14:paraId="1FA6E518" w14:textId="77777777" w:rsidR="00F24A67" w:rsidRPr="00576E58" w:rsidRDefault="00F24A67" w:rsidP="00C7226A"/>
    <w:p w14:paraId="60AF84FC" w14:textId="77777777" w:rsidR="00F24A67" w:rsidRPr="00576E58" w:rsidRDefault="00F24A67" w:rsidP="00C7226A"/>
    <w:p w14:paraId="488DAB63" w14:textId="77777777" w:rsidR="00F24A67" w:rsidRPr="00576E58" w:rsidRDefault="00F24A67" w:rsidP="00C7226A"/>
    <w:p w14:paraId="7DF4C7C2" w14:textId="77777777" w:rsidR="00F24A67" w:rsidRPr="00576E58" w:rsidRDefault="00F24A67" w:rsidP="00C7226A"/>
    <w:p w14:paraId="32A052AA" w14:textId="77777777" w:rsidR="00F24A67" w:rsidRPr="00576E58" w:rsidRDefault="00F24A67" w:rsidP="00C7226A"/>
    <w:p w14:paraId="4B9020E5" w14:textId="77777777" w:rsidR="00F24A67" w:rsidRPr="00576E58" w:rsidRDefault="00F24A67" w:rsidP="00C7226A"/>
    <w:p w14:paraId="734AC290" w14:textId="77777777" w:rsidR="00F24A67" w:rsidRPr="00576E58" w:rsidRDefault="00F24A67" w:rsidP="00C7226A"/>
    <w:p w14:paraId="1616F232" w14:textId="77777777" w:rsidR="00F24A67" w:rsidRPr="00576E58" w:rsidRDefault="00F24A67" w:rsidP="00C7226A"/>
    <w:p w14:paraId="09562097" w14:textId="77777777" w:rsidR="00F24A67" w:rsidRPr="00576E58" w:rsidRDefault="00F24A67" w:rsidP="00C7226A"/>
    <w:p w14:paraId="482CEBB7" w14:textId="77777777" w:rsidR="00F24A67" w:rsidRPr="00576E58" w:rsidRDefault="00F24A67" w:rsidP="00C7226A"/>
    <w:p w14:paraId="7E5BA16B" w14:textId="77777777" w:rsidR="00F24A67" w:rsidRPr="00576E58" w:rsidRDefault="00F24A67" w:rsidP="00C7226A"/>
    <w:p w14:paraId="1C4C9330" w14:textId="77777777" w:rsidR="00F24A67" w:rsidRPr="00576E58" w:rsidRDefault="00F24A67" w:rsidP="00C7226A"/>
    <w:p w14:paraId="40B76218" w14:textId="77777777" w:rsidR="00F24A67" w:rsidRPr="00576E58" w:rsidRDefault="00F24A67" w:rsidP="00C7226A"/>
    <w:p w14:paraId="563AFB66" w14:textId="77777777" w:rsidR="00F24A67" w:rsidRPr="00576E58" w:rsidRDefault="00F24A67" w:rsidP="00C7226A"/>
    <w:p w14:paraId="2FCB593D" w14:textId="77777777" w:rsidR="00F24A67" w:rsidRPr="00576E58" w:rsidRDefault="00F24A67" w:rsidP="00C7226A"/>
    <w:p w14:paraId="272B4331" w14:textId="77777777" w:rsidR="00F24A67" w:rsidRPr="00576E58" w:rsidRDefault="00F24A67" w:rsidP="00C7226A"/>
    <w:p w14:paraId="41BD73F6" w14:textId="77777777" w:rsidR="00F24A67" w:rsidRPr="00576E58" w:rsidRDefault="00F24A67" w:rsidP="00C7226A"/>
    <w:p w14:paraId="1C1670F2" w14:textId="77777777" w:rsidR="00F24A67" w:rsidRPr="00576E58" w:rsidRDefault="00F24A67" w:rsidP="00C7226A"/>
    <w:p w14:paraId="23F7BFD2" w14:textId="77777777" w:rsidR="00F24A67" w:rsidRPr="00576E58" w:rsidRDefault="00F24A67" w:rsidP="00C7226A"/>
    <w:p w14:paraId="72868ED6" w14:textId="77777777" w:rsidR="00F24A67" w:rsidRPr="00576E58" w:rsidRDefault="00F24A67" w:rsidP="00C7226A"/>
    <w:p w14:paraId="2F22A6BF" w14:textId="77777777" w:rsidR="00F24A67" w:rsidRPr="00576E58" w:rsidRDefault="00F24A67" w:rsidP="00C7226A"/>
    <w:p w14:paraId="5F63C2BA" w14:textId="77777777" w:rsidR="00F24A67" w:rsidRPr="00576E58" w:rsidRDefault="00F24A67" w:rsidP="00C7226A"/>
    <w:p w14:paraId="11325581" w14:textId="77777777" w:rsidR="00F24A67" w:rsidRPr="00576E58" w:rsidRDefault="00F24A67" w:rsidP="00C7226A"/>
    <w:p w14:paraId="5306F9F9" w14:textId="77777777" w:rsidR="00F24A67" w:rsidRPr="00576E58" w:rsidRDefault="00F24A67" w:rsidP="00C7226A"/>
    <w:p w14:paraId="4DB0A391" w14:textId="77777777" w:rsidR="00F24A67" w:rsidRPr="00576E58" w:rsidRDefault="00F24A67" w:rsidP="00C7226A"/>
    <w:p w14:paraId="0C7FD0EA" w14:textId="77777777" w:rsidR="00F24A67" w:rsidRPr="00576E58" w:rsidRDefault="00F24A67" w:rsidP="00C7226A"/>
    <w:p w14:paraId="1E7E4F51" w14:textId="77777777" w:rsidR="00F24A67" w:rsidRPr="00576E58" w:rsidRDefault="00F24A67" w:rsidP="00C7226A"/>
    <w:p w14:paraId="6EB593A4" w14:textId="77777777" w:rsidR="00F24A67" w:rsidRPr="00576E58" w:rsidRDefault="00F24A67" w:rsidP="00C7226A"/>
    <w:p w14:paraId="46EDE3C7" w14:textId="77777777" w:rsidR="00F24A67" w:rsidRPr="00576E58" w:rsidRDefault="00F24A67" w:rsidP="00C7226A"/>
    <w:p w14:paraId="2F482408" w14:textId="77777777" w:rsidR="00F24A67" w:rsidRPr="00576E58" w:rsidRDefault="00F24A67" w:rsidP="00C7226A"/>
    <w:p w14:paraId="7D9B1F78" w14:textId="77777777" w:rsidR="00F24A67" w:rsidRPr="00576E58" w:rsidRDefault="00F24A67" w:rsidP="00C7226A"/>
    <w:p w14:paraId="43133342" w14:textId="77777777" w:rsidR="00F24A67" w:rsidRPr="00576E58" w:rsidRDefault="00F24A67" w:rsidP="00C7226A"/>
    <w:p w14:paraId="52A23DC6" w14:textId="77777777" w:rsidR="00F24A67" w:rsidRPr="00576E58" w:rsidRDefault="00F24A67" w:rsidP="00C7226A"/>
    <w:p w14:paraId="3528A3C1" w14:textId="77777777" w:rsidR="00F24A67" w:rsidRPr="00576E58" w:rsidRDefault="00F24A67" w:rsidP="00C7226A"/>
    <w:p w14:paraId="731F003F" w14:textId="77777777" w:rsidR="00F24A67" w:rsidRPr="00576E58" w:rsidRDefault="00F24A67" w:rsidP="00C7226A"/>
    <w:p w14:paraId="075968A0" w14:textId="77777777" w:rsidR="00F24A67" w:rsidRPr="00576E58" w:rsidRDefault="00F24A67" w:rsidP="00C7226A"/>
    <w:p w14:paraId="0C0F7FCB" w14:textId="77777777" w:rsidR="00F24A67" w:rsidRPr="00576E58" w:rsidRDefault="00F24A67" w:rsidP="00C7226A"/>
    <w:p w14:paraId="49A65507" w14:textId="77777777" w:rsidR="00F24A67" w:rsidRPr="00576E58" w:rsidRDefault="00F24A67" w:rsidP="00C7226A"/>
    <w:p w14:paraId="0D18D5EC" w14:textId="77777777" w:rsidR="00F24A67" w:rsidRPr="00576E58" w:rsidRDefault="00F24A67" w:rsidP="00C7226A"/>
    <w:p w14:paraId="0CD37330" w14:textId="77777777" w:rsidR="00F24A67" w:rsidRPr="00576E58" w:rsidRDefault="00F24A67" w:rsidP="00C7226A"/>
    <w:p w14:paraId="26F6B19C" w14:textId="77777777" w:rsidR="00F24A67" w:rsidRPr="00576E58" w:rsidRDefault="00F24A67" w:rsidP="00C7226A"/>
    <w:p w14:paraId="610877D9" w14:textId="77777777" w:rsidR="00F24A67" w:rsidRPr="00576E58" w:rsidRDefault="00F24A67" w:rsidP="00C7226A"/>
    <w:p w14:paraId="1CEAB94B" w14:textId="77777777" w:rsidR="00F24A67" w:rsidRPr="00576E58" w:rsidRDefault="00F24A67" w:rsidP="00C7226A"/>
    <w:p w14:paraId="73D33694" w14:textId="77777777" w:rsidR="00F24A67" w:rsidRPr="00576E58" w:rsidRDefault="00F24A67" w:rsidP="00C7226A"/>
    <w:p w14:paraId="08E1BEC9" w14:textId="77777777" w:rsidR="00F24A67" w:rsidRPr="00576E58" w:rsidRDefault="00F24A67" w:rsidP="00C7226A"/>
    <w:p w14:paraId="5760D19A" w14:textId="77777777" w:rsidR="00F24A67" w:rsidRPr="00576E58" w:rsidRDefault="00F24A67" w:rsidP="00C7226A"/>
    <w:p w14:paraId="3855DDB5" w14:textId="77777777" w:rsidR="00F24A67" w:rsidRPr="00576E58" w:rsidRDefault="00F24A67" w:rsidP="00C7226A"/>
    <w:p w14:paraId="51273DA6" w14:textId="77777777" w:rsidR="00F24A67" w:rsidRPr="00576E58" w:rsidRDefault="00F24A67" w:rsidP="00C7226A"/>
    <w:p w14:paraId="6974DB6D" w14:textId="77777777" w:rsidR="00F24A67" w:rsidRPr="00576E58" w:rsidRDefault="00F24A67" w:rsidP="00C7226A"/>
    <w:p w14:paraId="4312C16F" w14:textId="77777777" w:rsidR="00F24A67" w:rsidRPr="00576E58" w:rsidRDefault="00F24A67" w:rsidP="00C7226A"/>
    <w:p w14:paraId="41939B30" w14:textId="77777777" w:rsidR="00F24A67" w:rsidRPr="00576E58" w:rsidRDefault="00F24A67" w:rsidP="00C7226A"/>
    <w:p w14:paraId="56B54E70" w14:textId="77777777" w:rsidR="00F24A67" w:rsidRPr="00576E58" w:rsidRDefault="00F24A67" w:rsidP="00C7226A"/>
    <w:p w14:paraId="048EFBE7" w14:textId="77777777" w:rsidR="00F24A67" w:rsidRPr="00576E58" w:rsidRDefault="00F24A67" w:rsidP="00C7226A"/>
    <w:p w14:paraId="7C627EE4" w14:textId="77777777" w:rsidR="00F24A67" w:rsidRPr="00576E58" w:rsidRDefault="00F24A67" w:rsidP="00C7226A"/>
    <w:p w14:paraId="69AAF6F3" w14:textId="77777777" w:rsidR="00F24A67" w:rsidRPr="00576E58" w:rsidRDefault="00F24A67" w:rsidP="00C7226A"/>
    <w:p w14:paraId="5ED0A782" w14:textId="77777777" w:rsidR="00F24A67" w:rsidRPr="00576E58" w:rsidRDefault="00F24A67" w:rsidP="00C7226A"/>
    <w:p w14:paraId="05B72143" w14:textId="77777777" w:rsidR="00F24A67" w:rsidRPr="00576E58" w:rsidRDefault="00F24A67" w:rsidP="00C7226A"/>
    <w:p w14:paraId="5D83C48E" w14:textId="77777777" w:rsidR="00F24A67" w:rsidRPr="00576E58" w:rsidRDefault="00F24A67" w:rsidP="00C7226A"/>
    <w:p w14:paraId="231864CA" w14:textId="77777777" w:rsidR="00F24A67" w:rsidRPr="00576E58" w:rsidRDefault="00F24A67" w:rsidP="00C7226A"/>
    <w:p w14:paraId="79DF4DC1" w14:textId="77777777" w:rsidR="00F24A67" w:rsidRPr="00576E58" w:rsidRDefault="00F24A67" w:rsidP="00C7226A"/>
    <w:p w14:paraId="06B6E40C" w14:textId="77777777" w:rsidR="00F24A67" w:rsidRPr="00576E58" w:rsidRDefault="00F24A67"/>
    <w:p w14:paraId="31574872" w14:textId="77777777" w:rsidR="00F24A67" w:rsidRPr="00576E58" w:rsidRDefault="00F24A67" w:rsidP="00486017"/>
    <w:p w14:paraId="7C831E11" w14:textId="77777777" w:rsidR="00F24A67" w:rsidRPr="00576E58" w:rsidRDefault="00F24A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平成明朝">
    <w:altName w:val="Yu Gothic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 Bold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0"/>
    <w:family w:val="roman"/>
    <w:pitch w:val="variable"/>
  </w:font>
  <w:font w:name="Lohit Devanagar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73685" w14:textId="77777777" w:rsidR="00A00D13" w:rsidRPr="00576E58" w:rsidRDefault="00A00D13" w:rsidP="00C7226A">
    <w:pPr>
      <w:pStyle w:val="Piedepgina"/>
      <w:rPr>
        <w:lang w:val="es-ES"/>
      </w:rPr>
    </w:pPr>
  </w:p>
  <w:p w14:paraId="01937F09" w14:textId="77777777" w:rsidR="00A00D13" w:rsidRPr="00576E58" w:rsidRDefault="00A00D13" w:rsidP="00C7226A"/>
  <w:p w14:paraId="127D3345" w14:textId="77777777" w:rsidR="00A00D13" w:rsidRPr="00576E58" w:rsidRDefault="00A00D13" w:rsidP="00C7226A"/>
  <w:p w14:paraId="68249DFB" w14:textId="77777777" w:rsidR="00A00D13" w:rsidRPr="00576E58" w:rsidRDefault="00A00D13" w:rsidP="00C7226A"/>
  <w:p w14:paraId="5FCD8933" w14:textId="77777777" w:rsidR="00A00D13" w:rsidRPr="00576E58" w:rsidRDefault="00A00D13" w:rsidP="00C7226A"/>
  <w:p w14:paraId="6B1557F8" w14:textId="77777777" w:rsidR="00A00D13" w:rsidRPr="00576E58" w:rsidRDefault="00A00D13" w:rsidP="00C7226A"/>
  <w:p w14:paraId="2CDCBB42" w14:textId="77777777" w:rsidR="00A00D13" w:rsidRPr="00576E58" w:rsidRDefault="00A00D13" w:rsidP="00C7226A"/>
  <w:p w14:paraId="2B0897B0" w14:textId="77777777" w:rsidR="00A00D13" w:rsidRPr="00576E58" w:rsidRDefault="00A00D13" w:rsidP="00C7226A"/>
  <w:p w14:paraId="03B00412" w14:textId="77777777" w:rsidR="00A00D13" w:rsidRPr="00576E58" w:rsidRDefault="00A00D13" w:rsidP="00C7226A"/>
  <w:p w14:paraId="1298E4CF" w14:textId="77777777" w:rsidR="00A00D13" w:rsidRPr="00576E58" w:rsidRDefault="00A00D13" w:rsidP="00C7226A"/>
  <w:p w14:paraId="0E8E8A81" w14:textId="77777777" w:rsidR="00A00D13" w:rsidRPr="00576E58" w:rsidRDefault="00A00D13" w:rsidP="00C7226A"/>
  <w:p w14:paraId="0D643E46" w14:textId="77777777" w:rsidR="00A00D13" w:rsidRPr="00576E58" w:rsidRDefault="00A00D13" w:rsidP="00C7226A"/>
  <w:p w14:paraId="59B5BAE0" w14:textId="77777777" w:rsidR="00A00D13" w:rsidRPr="00576E58" w:rsidRDefault="00A00D13" w:rsidP="00C7226A"/>
  <w:p w14:paraId="2BCF0D1A" w14:textId="77777777" w:rsidR="00A00D13" w:rsidRPr="00576E58" w:rsidRDefault="00A00D13" w:rsidP="00C7226A"/>
  <w:p w14:paraId="41365D3C" w14:textId="77777777" w:rsidR="00A00D13" w:rsidRPr="00576E58" w:rsidRDefault="00A00D13" w:rsidP="00C7226A"/>
  <w:p w14:paraId="5DA3A8E0" w14:textId="77777777" w:rsidR="00A00D13" w:rsidRPr="00576E58" w:rsidRDefault="00A00D13" w:rsidP="00C7226A"/>
  <w:p w14:paraId="6A9290A9" w14:textId="77777777" w:rsidR="00A00D13" w:rsidRPr="00576E58" w:rsidRDefault="00A00D13" w:rsidP="00C7226A"/>
  <w:p w14:paraId="13C483D5" w14:textId="77777777" w:rsidR="00A00D13" w:rsidRPr="00576E58" w:rsidRDefault="00A00D13" w:rsidP="00C7226A"/>
  <w:p w14:paraId="75022D16" w14:textId="77777777" w:rsidR="00A00D13" w:rsidRPr="00576E58" w:rsidRDefault="00A00D13" w:rsidP="00C7226A"/>
  <w:p w14:paraId="6F88935C" w14:textId="77777777" w:rsidR="00A00D13" w:rsidRPr="00576E58" w:rsidRDefault="00A00D13" w:rsidP="00C7226A"/>
  <w:p w14:paraId="658A1FB0" w14:textId="77777777" w:rsidR="00A00D13" w:rsidRPr="00576E58" w:rsidRDefault="00A00D13"/>
  <w:p w14:paraId="7EEE9919" w14:textId="77777777" w:rsidR="00A00D13" w:rsidRPr="00576E58" w:rsidRDefault="00A00D13" w:rsidP="00486017"/>
  <w:p w14:paraId="22743F15" w14:textId="77777777" w:rsidR="00A00D13" w:rsidRPr="00576E58" w:rsidRDefault="00A00D1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49022" w14:textId="77777777" w:rsidR="00A00D13" w:rsidRPr="00576E58" w:rsidRDefault="00327566" w:rsidP="00027449">
    <w:pPr>
      <w:jc w:val="right"/>
    </w:pPr>
    <w:r w:rsidRPr="00576E58">
      <w:t>Página</w:t>
    </w:r>
    <w:r w:rsidR="00A00D13" w:rsidRPr="00576E58">
      <w:t xml:space="preserve"> </w:t>
    </w:r>
    <w:r w:rsidR="00A00D13" w:rsidRPr="00576E58">
      <w:fldChar w:fldCharType="begin"/>
    </w:r>
    <w:r w:rsidR="00A00D13" w:rsidRPr="00576E58">
      <w:instrText xml:space="preserve"> PAGE </w:instrText>
    </w:r>
    <w:r w:rsidR="00A00D13" w:rsidRPr="00576E58">
      <w:fldChar w:fldCharType="separate"/>
    </w:r>
    <w:r w:rsidR="00DB6796" w:rsidRPr="00576E58">
      <w:t>4</w:t>
    </w:r>
    <w:r w:rsidR="00A00D13" w:rsidRPr="00576E58">
      <w:fldChar w:fldCharType="end"/>
    </w:r>
    <w:r w:rsidR="00A00D13" w:rsidRPr="00576E58">
      <w:t xml:space="preserve"> of </w:t>
    </w:r>
    <w:fldSimple w:instr=" NUMPAGES  ">
      <w:r w:rsidR="00DB6796" w:rsidRPr="00576E58"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F94762" w14:textId="77777777" w:rsidR="00F24A67" w:rsidRPr="00576E58" w:rsidRDefault="00F24A67" w:rsidP="00C7226A">
      <w:r w:rsidRPr="00576E58">
        <w:separator/>
      </w:r>
    </w:p>
    <w:p w14:paraId="513438CB" w14:textId="77777777" w:rsidR="00F24A67" w:rsidRPr="00576E58" w:rsidRDefault="00F24A67" w:rsidP="00C7226A"/>
    <w:p w14:paraId="5B739471" w14:textId="77777777" w:rsidR="00F24A67" w:rsidRPr="00576E58" w:rsidRDefault="00F24A67" w:rsidP="00C7226A"/>
    <w:p w14:paraId="7C12A4F0" w14:textId="77777777" w:rsidR="00F24A67" w:rsidRPr="00576E58" w:rsidRDefault="00F24A67" w:rsidP="00C7226A"/>
    <w:p w14:paraId="724E8EFC" w14:textId="77777777" w:rsidR="00F24A67" w:rsidRPr="00576E58" w:rsidRDefault="00F24A67" w:rsidP="00C7226A"/>
    <w:p w14:paraId="4AD046DE" w14:textId="77777777" w:rsidR="00F24A67" w:rsidRPr="00576E58" w:rsidRDefault="00F24A67" w:rsidP="00C7226A"/>
    <w:p w14:paraId="333B8D17" w14:textId="77777777" w:rsidR="00F24A67" w:rsidRPr="00576E58" w:rsidRDefault="00F24A67" w:rsidP="00C7226A"/>
    <w:p w14:paraId="0EA0680D" w14:textId="77777777" w:rsidR="00F24A67" w:rsidRPr="00576E58" w:rsidRDefault="00F24A67" w:rsidP="00C7226A"/>
    <w:p w14:paraId="3AC47325" w14:textId="77777777" w:rsidR="00F24A67" w:rsidRPr="00576E58" w:rsidRDefault="00F24A67" w:rsidP="00C7226A"/>
    <w:p w14:paraId="1D8223AB" w14:textId="77777777" w:rsidR="00F24A67" w:rsidRPr="00576E58" w:rsidRDefault="00F24A67" w:rsidP="00C7226A"/>
    <w:p w14:paraId="249F06B4" w14:textId="77777777" w:rsidR="00F24A67" w:rsidRPr="00576E58" w:rsidRDefault="00F24A67" w:rsidP="00C7226A"/>
    <w:p w14:paraId="03D0E7FC" w14:textId="77777777" w:rsidR="00F24A67" w:rsidRPr="00576E58" w:rsidRDefault="00F24A67" w:rsidP="00C7226A"/>
    <w:p w14:paraId="006051B1" w14:textId="77777777" w:rsidR="00F24A67" w:rsidRPr="00576E58" w:rsidRDefault="00F24A67" w:rsidP="00C7226A"/>
    <w:p w14:paraId="0A2AAE0C" w14:textId="77777777" w:rsidR="00F24A67" w:rsidRPr="00576E58" w:rsidRDefault="00F24A67" w:rsidP="00C7226A"/>
    <w:p w14:paraId="2263C56C" w14:textId="77777777" w:rsidR="00F24A67" w:rsidRPr="00576E58" w:rsidRDefault="00F24A67" w:rsidP="00C7226A"/>
    <w:p w14:paraId="689997E4" w14:textId="77777777" w:rsidR="00F24A67" w:rsidRPr="00576E58" w:rsidRDefault="00F24A67" w:rsidP="00C7226A"/>
    <w:p w14:paraId="6764E459" w14:textId="77777777" w:rsidR="00F24A67" w:rsidRPr="00576E58" w:rsidRDefault="00F24A67" w:rsidP="00C7226A"/>
    <w:p w14:paraId="24991CAD" w14:textId="77777777" w:rsidR="00F24A67" w:rsidRPr="00576E58" w:rsidRDefault="00F24A67" w:rsidP="00C7226A"/>
    <w:p w14:paraId="20EDD35E" w14:textId="77777777" w:rsidR="00F24A67" w:rsidRPr="00576E58" w:rsidRDefault="00F24A67" w:rsidP="00C7226A"/>
    <w:p w14:paraId="5ED291AA" w14:textId="77777777" w:rsidR="00F24A67" w:rsidRPr="00576E58" w:rsidRDefault="00F24A67" w:rsidP="00C7226A"/>
    <w:p w14:paraId="4F2B22C3" w14:textId="77777777" w:rsidR="00F24A67" w:rsidRPr="00576E58" w:rsidRDefault="00F24A67" w:rsidP="00C7226A"/>
    <w:p w14:paraId="44E18448" w14:textId="77777777" w:rsidR="00F24A67" w:rsidRPr="00576E58" w:rsidRDefault="00F24A67" w:rsidP="00C7226A"/>
    <w:p w14:paraId="1A9C9826" w14:textId="77777777" w:rsidR="00F24A67" w:rsidRPr="00576E58" w:rsidRDefault="00F24A67" w:rsidP="00C7226A"/>
    <w:p w14:paraId="0485A30E" w14:textId="77777777" w:rsidR="00F24A67" w:rsidRPr="00576E58" w:rsidRDefault="00F24A67" w:rsidP="00C7226A"/>
    <w:p w14:paraId="15CCFADF" w14:textId="77777777" w:rsidR="00F24A67" w:rsidRPr="00576E58" w:rsidRDefault="00F24A67" w:rsidP="00C7226A"/>
    <w:p w14:paraId="73C10BFC" w14:textId="77777777" w:rsidR="00F24A67" w:rsidRPr="00576E58" w:rsidRDefault="00F24A67" w:rsidP="00C7226A"/>
    <w:p w14:paraId="4FF5AD9E" w14:textId="77777777" w:rsidR="00F24A67" w:rsidRPr="00576E58" w:rsidRDefault="00F24A67" w:rsidP="00C7226A"/>
    <w:p w14:paraId="1F1275F8" w14:textId="77777777" w:rsidR="00F24A67" w:rsidRPr="00576E58" w:rsidRDefault="00F24A67" w:rsidP="00C7226A"/>
    <w:p w14:paraId="22447054" w14:textId="77777777" w:rsidR="00F24A67" w:rsidRPr="00576E58" w:rsidRDefault="00F24A67" w:rsidP="00C7226A"/>
    <w:p w14:paraId="36961A10" w14:textId="77777777" w:rsidR="00F24A67" w:rsidRPr="00576E58" w:rsidRDefault="00F24A67" w:rsidP="00C7226A"/>
    <w:p w14:paraId="37729F98" w14:textId="77777777" w:rsidR="00F24A67" w:rsidRPr="00576E58" w:rsidRDefault="00F24A67" w:rsidP="00C7226A"/>
    <w:p w14:paraId="43616482" w14:textId="77777777" w:rsidR="00F24A67" w:rsidRPr="00576E58" w:rsidRDefault="00F24A67" w:rsidP="00C7226A"/>
    <w:p w14:paraId="0A59A459" w14:textId="77777777" w:rsidR="00F24A67" w:rsidRPr="00576E58" w:rsidRDefault="00F24A67" w:rsidP="00C7226A"/>
    <w:p w14:paraId="2C02AAFF" w14:textId="77777777" w:rsidR="00F24A67" w:rsidRPr="00576E58" w:rsidRDefault="00F24A67" w:rsidP="00C7226A"/>
    <w:p w14:paraId="7D66C91B" w14:textId="77777777" w:rsidR="00F24A67" w:rsidRPr="00576E58" w:rsidRDefault="00F24A67" w:rsidP="00C7226A"/>
    <w:p w14:paraId="6B3E1428" w14:textId="77777777" w:rsidR="00F24A67" w:rsidRPr="00576E58" w:rsidRDefault="00F24A67" w:rsidP="00C7226A"/>
    <w:p w14:paraId="47982C68" w14:textId="77777777" w:rsidR="00F24A67" w:rsidRPr="00576E58" w:rsidRDefault="00F24A67" w:rsidP="00C7226A"/>
    <w:p w14:paraId="33EC5E95" w14:textId="77777777" w:rsidR="00F24A67" w:rsidRPr="00576E58" w:rsidRDefault="00F24A67" w:rsidP="00C7226A"/>
    <w:p w14:paraId="0DF55AF1" w14:textId="77777777" w:rsidR="00F24A67" w:rsidRPr="00576E58" w:rsidRDefault="00F24A67" w:rsidP="00C7226A"/>
    <w:p w14:paraId="18AE76BE" w14:textId="77777777" w:rsidR="00F24A67" w:rsidRPr="00576E58" w:rsidRDefault="00F24A67" w:rsidP="00C7226A"/>
    <w:p w14:paraId="780E0A6C" w14:textId="77777777" w:rsidR="00F24A67" w:rsidRPr="00576E58" w:rsidRDefault="00F24A67" w:rsidP="00C7226A"/>
    <w:p w14:paraId="4DB2C24D" w14:textId="77777777" w:rsidR="00F24A67" w:rsidRPr="00576E58" w:rsidRDefault="00F24A67" w:rsidP="00C7226A"/>
    <w:p w14:paraId="5DD4E18E" w14:textId="77777777" w:rsidR="00F24A67" w:rsidRPr="00576E58" w:rsidRDefault="00F24A67" w:rsidP="00C7226A"/>
    <w:p w14:paraId="4ADDFFC5" w14:textId="77777777" w:rsidR="00F24A67" w:rsidRPr="00576E58" w:rsidRDefault="00F24A67" w:rsidP="00C7226A"/>
    <w:p w14:paraId="41A9F3B8" w14:textId="77777777" w:rsidR="00F24A67" w:rsidRPr="00576E58" w:rsidRDefault="00F24A67" w:rsidP="00C7226A"/>
    <w:p w14:paraId="2FF7BACD" w14:textId="77777777" w:rsidR="00F24A67" w:rsidRPr="00576E58" w:rsidRDefault="00F24A67" w:rsidP="00C7226A"/>
    <w:p w14:paraId="4DC625F6" w14:textId="77777777" w:rsidR="00F24A67" w:rsidRPr="00576E58" w:rsidRDefault="00F24A67" w:rsidP="00C7226A"/>
    <w:p w14:paraId="45AB1FE4" w14:textId="77777777" w:rsidR="00F24A67" w:rsidRPr="00576E58" w:rsidRDefault="00F24A67" w:rsidP="00C7226A"/>
    <w:p w14:paraId="50F33948" w14:textId="77777777" w:rsidR="00F24A67" w:rsidRPr="00576E58" w:rsidRDefault="00F24A67" w:rsidP="00C7226A"/>
    <w:p w14:paraId="1DE955A0" w14:textId="77777777" w:rsidR="00F24A67" w:rsidRPr="00576E58" w:rsidRDefault="00F24A67" w:rsidP="00C7226A"/>
    <w:p w14:paraId="1B86A621" w14:textId="77777777" w:rsidR="00F24A67" w:rsidRPr="00576E58" w:rsidRDefault="00F24A67" w:rsidP="00C7226A"/>
    <w:p w14:paraId="17A01303" w14:textId="77777777" w:rsidR="00F24A67" w:rsidRPr="00576E58" w:rsidRDefault="00F24A67" w:rsidP="00C7226A"/>
    <w:p w14:paraId="73061774" w14:textId="77777777" w:rsidR="00F24A67" w:rsidRPr="00576E58" w:rsidRDefault="00F24A67" w:rsidP="00C7226A"/>
    <w:p w14:paraId="4BBEB447" w14:textId="77777777" w:rsidR="00F24A67" w:rsidRPr="00576E58" w:rsidRDefault="00F24A67" w:rsidP="00C7226A"/>
    <w:p w14:paraId="6E16DA70" w14:textId="77777777" w:rsidR="00F24A67" w:rsidRPr="00576E58" w:rsidRDefault="00F24A67" w:rsidP="00C7226A"/>
    <w:p w14:paraId="7DC6E1EF" w14:textId="77777777" w:rsidR="00F24A67" w:rsidRPr="00576E58" w:rsidRDefault="00F24A67" w:rsidP="00C7226A"/>
    <w:p w14:paraId="51D699B7" w14:textId="77777777" w:rsidR="00F24A67" w:rsidRPr="00576E58" w:rsidRDefault="00F24A67" w:rsidP="00C7226A"/>
    <w:p w14:paraId="30D3E01E" w14:textId="77777777" w:rsidR="00F24A67" w:rsidRPr="00576E58" w:rsidRDefault="00F24A67" w:rsidP="00C7226A"/>
    <w:p w14:paraId="4B49A22F" w14:textId="77777777" w:rsidR="00F24A67" w:rsidRPr="00576E58" w:rsidRDefault="00F24A67" w:rsidP="00C7226A"/>
    <w:p w14:paraId="62DFC342" w14:textId="77777777" w:rsidR="00F24A67" w:rsidRPr="00576E58" w:rsidRDefault="00F24A67" w:rsidP="00C7226A"/>
    <w:p w14:paraId="3D52A12E" w14:textId="77777777" w:rsidR="00F24A67" w:rsidRPr="00576E58" w:rsidRDefault="00F24A67" w:rsidP="00C7226A"/>
    <w:p w14:paraId="25FE3243" w14:textId="77777777" w:rsidR="00F24A67" w:rsidRPr="00576E58" w:rsidRDefault="00F24A67" w:rsidP="00C7226A"/>
    <w:p w14:paraId="23DAF1EF" w14:textId="77777777" w:rsidR="00F24A67" w:rsidRPr="00576E58" w:rsidRDefault="00F24A67" w:rsidP="00C7226A"/>
    <w:p w14:paraId="21801D24" w14:textId="77777777" w:rsidR="00F24A67" w:rsidRPr="00576E58" w:rsidRDefault="00F24A67" w:rsidP="00C7226A"/>
    <w:p w14:paraId="4AEAB436" w14:textId="77777777" w:rsidR="00F24A67" w:rsidRPr="00576E58" w:rsidRDefault="00F24A67" w:rsidP="00C7226A"/>
    <w:p w14:paraId="2910560F" w14:textId="77777777" w:rsidR="00F24A67" w:rsidRPr="00576E58" w:rsidRDefault="00F24A67" w:rsidP="00C7226A"/>
    <w:p w14:paraId="72C23A23" w14:textId="77777777" w:rsidR="00F24A67" w:rsidRPr="00576E58" w:rsidRDefault="00F24A67" w:rsidP="00C7226A"/>
    <w:p w14:paraId="203D55DD" w14:textId="77777777" w:rsidR="00F24A67" w:rsidRPr="00576E58" w:rsidRDefault="00F24A67" w:rsidP="00C7226A"/>
    <w:p w14:paraId="6C13D094" w14:textId="77777777" w:rsidR="00F24A67" w:rsidRPr="00576E58" w:rsidRDefault="00F24A67" w:rsidP="00C7226A"/>
    <w:p w14:paraId="4F35C10A" w14:textId="77777777" w:rsidR="00F24A67" w:rsidRPr="00576E58" w:rsidRDefault="00F24A67" w:rsidP="00C7226A"/>
    <w:p w14:paraId="5C3B7F76" w14:textId="77777777" w:rsidR="00F24A67" w:rsidRPr="00576E58" w:rsidRDefault="00F24A67" w:rsidP="00C7226A"/>
    <w:p w14:paraId="7195C21B" w14:textId="77777777" w:rsidR="00F24A67" w:rsidRPr="00576E58" w:rsidRDefault="00F24A67" w:rsidP="00C7226A"/>
    <w:p w14:paraId="194489C3" w14:textId="77777777" w:rsidR="00F24A67" w:rsidRPr="00576E58" w:rsidRDefault="00F24A67" w:rsidP="00C7226A"/>
    <w:p w14:paraId="7565AC5E" w14:textId="77777777" w:rsidR="00F24A67" w:rsidRPr="00576E58" w:rsidRDefault="00F24A67" w:rsidP="00C7226A"/>
    <w:p w14:paraId="58928AA2" w14:textId="77777777" w:rsidR="00F24A67" w:rsidRPr="00576E58" w:rsidRDefault="00F24A67" w:rsidP="00C7226A"/>
    <w:p w14:paraId="08DD45B1" w14:textId="77777777" w:rsidR="00F24A67" w:rsidRPr="00576E58" w:rsidRDefault="00F24A67" w:rsidP="00C7226A"/>
    <w:p w14:paraId="2BC74CCD" w14:textId="77777777" w:rsidR="00F24A67" w:rsidRPr="00576E58" w:rsidRDefault="00F24A67" w:rsidP="00C7226A"/>
    <w:p w14:paraId="17DA227A" w14:textId="77777777" w:rsidR="00F24A67" w:rsidRPr="00576E58" w:rsidRDefault="00F24A67" w:rsidP="00C7226A"/>
    <w:p w14:paraId="2669592B" w14:textId="77777777" w:rsidR="00F24A67" w:rsidRPr="00576E58" w:rsidRDefault="00F24A67" w:rsidP="00C7226A"/>
    <w:p w14:paraId="328E9EF6" w14:textId="77777777" w:rsidR="00F24A67" w:rsidRPr="00576E58" w:rsidRDefault="00F24A67" w:rsidP="00C7226A"/>
    <w:p w14:paraId="24752321" w14:textId="77777777" w:rsidR="00F24A67" w:rsidRPr="00576E58" w:rsidRDefault="00F24A67" w:rsidP="00C7226A"/>
    <w:p w14:paraId="3CD161B6" w14:textId="77777777" w:rsidR="00F24A67" w:rsidRPr="00576E58" w:rsidRDefault="00F24A67" w:rsidP="00C7226A"/>
    <w:p w14:paraId="479E49D9" w14:textId="77777777" w:rsidR="00F24A67" w:rsidRPr="00576E58" w:rsidRDefault="00F24A67" w:rsidP="00C7226A"/>
    <w:p w14:paraId="1E83F5A8" w14:textId="77777777" w:rsidR="00F24A67" w:rsidRPr="00576E58" w:rsidRDefault="00F24A67" w:rsidP="00C7226A"/>
    <w:p w14:paraId="4773F01E" w14:textId="77777777" w:rsidR="00F24A67" w:rsidRPr="00576E58" w:rsidRDefault="00F24A67"/>
    <w:p w14:paraId="45CF90AE" w14:textId="77777777" w:rsidR="00F24A67" w:rsidRPr="00576E58" w:rsidRDefault="00F24A67" w:rsidP="00486017"/>
    <w:p w14:paraId="46EE3EA0" w14:textId="77777777" w:rsidR="00F24A67" w:rsidRPr="00576E58" w:rsidRDefault="00F24A67"/>
  </w:footnote>
  <w:footnote w:type="continuationSeparator" w:id="0">
    <w:p w14:paraId="436EC4C9" w14:textId="77777777" w:rsidR="00F24A67" w:rsidRPr="00576E58" w:rsidRDefault="00F24A67" w:rsidP="00C7226A">
      <w:r w:rsidRPr="00576E58">
        <w:continuationSeparator/>
      </w:r>
    </w:p>
    <w:p w14:paraId="0B80291E" w14:textId="77777777" w:rsidR="00F24A67" w:rsidRPr="00576E58" w:rsidRDefault="00F24A67" w:rsidP="00C7226A"/>
    <w:p w14:paraId="4EB60C0F" w14:textId="77777777" w:rsidR="00F24A67" w:rsidRPr="00576E58" w:rsidRDefault="00F24A67" w:rsidP="00C7226A"/>
    <w:p w14:paraId="38F98313" w14:textId="77777777" w:rsidR="00F24A67" w:rsidRPr="00576E58" w:rsidRDefault="00F24A67" w:rsidP="00C7226A"/>
    <w:p w14:paraId="572651C2" w14:textId="77777777" w:rsidR="00F24A67" w:rsidRPr="00576E58" w:rsidRDefault="00F24A67" w:rsidP="00C7226A"/>
    <w:p w14:paraId="741B61DB" w14:textId="77777777" w:rsidR="00F24A67" w:rsidRPr="00576E58" w:rsidRDefault="00F24A67" w:rsidP="00C7226A"/>
    <w:p w14:paraId="5985FB5A" w14:textId="77777777" w:rsidR="00F24A67" w:rsidRPr="00576E58" w:rsidRDefault="00F24A67" w:rsidP="00C7226A"/>
    <w:p w14:paraId="0408A203" w14:textId="77777777" w:rsidR="00F24A67" w:rsidRPr="00576E58" w:rsidRDefault="00F24A67" w:rsidP="00C7226A"/>
    <w:p w14:paraId="5A3BF94C" w14:textId="77777777" w:rsidR="00F24A67" w:rsidRPr="00576E58" w:rsidRDefault="00F24A67" w:rsidP="00C7226A"/>
    <w:p w14:paraId="49D7B8E4" w14:textId="77777777" w:rsidR="00F24A67" w:rsidRPr="00576E58" w:rsidRDefault="00F24A67" w:rsidP="00C7226A"/>
    <w:p w14:paraId="73DCEC53" w14:textId="77777777" w:rsidR="00F24A67" w:rsidRPr="00576E58" w:rsidRDefault="00F24A67" w:rsidP="00C7226A"/>
    <w:p w14:paraId="7D6322C3" w14:textId="77777777" w:rsidR="00F24A67" w:rsidRPr="00576E58" w:rsidRDefault="00F24A67" w:rsidP="00C7226A"/>
    <w:p w14:paraId="5F39815C" w14:textId="77777777" w:rsidR="00F24A67" w:rsidRPr="00576E58" w:rsidRDefault="00F24A67" w:rsidP="00C7226A"/>
    <w:p w14:paraId="3C247D44" w14:textId="77777777" w:rsidR="00F24A67" w:rsidRPr="00576E58" w:rsidRDefault="00F24A67" w:rsidP="00C7226A"/>
    <w:p w14:paraId="5EE6612F" w14:textId="77777777" w:rsidR="00F24A67" w:rsidRPr="00576E58" w:rsidRDefault="00F24A67" w:rsidP="00C7226A"/>
    <w:p w14:paraId="472B2CDA" w14:textId="77777777" w:rsidR="00F24A67" w:rsidRPr="00576E58" w:rsidRDefault="00F24A67" w:rsidP="00C7226A"/>
    <w:p w14:paraId="5E648CCC" w14:textId="77777777" w:rsidR="00F24A67" w:rsidRPr="00576E58" w:rsidRDefault="00F24A67" w:rsidP="00C7226A"/>
    <w:p w14:paraId="527A53A3" w14:textId="77777777" w:rsidR="00F24A67" w:rsidRPr="00576E58" w:rsidRDefault="00F24A67" w:rsidP="00C7226A"/>
    <w:p w14:paraId="39E772C6" w14:textId="77777777" w:rsidR="00F24A67" w:rsidRPr="00576E58" w:rsidRDefault="00F24A67" w:rsidP="00C7226A"/>
    <w:p w14:paraId="7F2AF89B" w14:textId="77777777" w:rsidR="00F24A67" w:rsidRPr="00576E58" w:rsidRDefault="00F24A67" w:rsidP="00C7226A"/>
    <w:p w14:paraId="2E905AFB" w14:textId="77777777" w:rsidR="00F24A67" w:rsidRPr="00576E58" w:rsidRDefault="00F24A67" w:rsidP="00C7226A"/>
    <w:p w14:paraId="72FF0EA5" w14:textId="77777777" w:rsidR="00F24A67" w:rsidRPr="00576E58" w:rsidRDefault="00F24A67" w:rsidP="00C7226A"/>
    <w:p w14:paraId="3DE1CA60" w14:textId="77777777" w:rsidR="00F24A67" w:rsidRPr="00576E58" w:rsidRDefault="00F24A67" w:rsidP="00C7226A"/>
    <w:p w14:paraId="1A1D9739" w14:textId="77777777" w:rsidR="00F24A67" w:rsidRPr="00576E58" w:rsidRDefault="00F24A67" w:rsidP="00C7226A"/>
    <w:p w14:paraId="7C3F3115" w14:textId="77777777" w:rsidR="00F24A67" w:rsidRPr="00576E58" w:rsidRDefault="00F24A67" w:rsidP="00C7226A"/>
    <w:p w14:paraId="1F4AE87E" w14:textId="77777777" w:rsidR="00F24A67" w:rsidRPr="00576E58" w:rsidRDefault="00F24A67" w:rsidP="00C7226A"/>
    <w:p w14:paraId="17C5F8FA" w14:textId="77777777" w:rsidR="00F24A67" w:rsidRPr="00576E58" w:rsidRDefault="00F24A67" w:rsidP="00C7226A"/>
    <w:p w14:paraId="20ED4213" w14:textId="77777777" w:rsidR="00F24A67" w:rsidRPr="00576E58" w:rsidRDefault="00F24A67" w:rsidP="00C7226A"/>
    <w:p w14:paraId="490C8FAB" w14:textId="77777777" w:rsidR="00F24A67" w:rsidRPr="00576E58" w:rsidRDefault="00F24A67" w:rsidP="00C7226A"/>
    <w:p w14:paraId="01F078E1" w14:textId="77777777" w:rsidR="00F24A67" w:rsidRPr="00576E58" w:rsidRDefault="00F24A67" w:rsidP="00C7226A"/>
    <w:p w14:paraId="0159F67B" w14:textId="77777777" w:rsidR="00F24A67" w:rsidRPr="00576E58" w:rsidRDefault="00F24A67" w:rsidP="00C7226A"/>
    <w:p w14:paraId="73517CA3" w14:textId="77777777" w:rsidR="00F24A67" w:rsidRPr="00576E58" w:rsidRDefault="00F24A67" w:rsidP="00C7226A"/>
    <w:p w14:paraId="182773A5" w14:textId="77777777" w:rsidR="00F24A67" w:rsidRPr="00576E58" w:rsidRDefault="00F24A67" w:rsidP="00C7226A"/>
    <w:p w14:paraId="3C8C401B" w14:textId="77777777" w:rsidR="00F24A67" w:rsidRPr="00576E58" w:rsidRDefault="00F24A67" w:rsidP="00C7226A"/>
    <w:p w14:paraId="6B842A5E" w14:textId="77777777" w:rsidR="00F24A67" w:rsidRPr="00576E58" w:rsidRDefault="00F24A67" w:rsidP="00C7226A"/>
    <w:p w14:paraId="485A3AD4" w14:textId="77777777" w:rsidR="00F24A67" w:rsidRPr="00576E58" w:rsidRDefault="00F24A67" w:rsidP="00C7226A"/>
    <w:p w14:paraId="488FB965" w14:textId="77777777" w:rsidR="00F24A67" w:rsidRPr="00576E58" w:rsidRDefault="00F24A67" w:rsidP="00C7226A"/>
    <w:p w14:paraId="4CC8447D" w14:textId="77777777" w:rsidR="00F24A67" w:rsidRPr="00576E58" w:rsidRDefault="00F24A67" w:rsidP="00C7226A"/>
    <w:p w14:paraId="39F83F5C" w14:textId="77777777" w:rsidR="00F24A67" w:rsidRPr="00576E58" w:rsidRDefault="00F24A67" w:rsidP="00C7226A"/>
    <w:p w14:paraId="03A37EFF" w14:textId="77777777" w:rsidR="00F24A67" w:rsidRPr="00576E58" w:rsidRDefault="00F24A67" w:rsidP="00C7226A"/>
    <w:p w14:paraId="324BB68F" w14:textId="77777777" w:rsidR="00F24A67" w:rsidRPr="00576E58" w:rsidRDefault="00F24A67" w:rsidP="00C7226A"/>
    <w:p w14:paraId="1DA74F16" w14:textId="77777777" w:rsidR="00F24A67" w:rsidRPr="00576E58" w:rsidRDefault="00F24A67" w:rsidP="00C7226A"/>
    <w:p w14:paraId="3691CF3E" w14:textId="77777777" w:rsidR="00F24A67" w:rsidRPr="00576E58" w:rsidRDefault="00F24A67" w:rsidP="00C7226A"/>
    <w:p w14:paraId="12C8459C" w14:textId="77777777" w:rsidR="00F24A67" w:rsidRPr="00576E58" w:rsidRDefault="00F24A67" w:rsidP="00C7226A"/>
    <w:p w14:paraId="28231B1C" w14:textId="77777777" w:rsidR="00F24A67" w:rsidRPr="00576E58" w:rsidRDefault="00F24A67" w:rsidP="00C7226A"/>
    <w:p w14:paraId="65D3C5CE" w14:textId="77777777" w:rsidR="00F24A67" w:rsidRPr="00576E58" w:rsidRDefault="00F24A67" w:rsidP="00C7226A"/>
    <w:p w14:paraId="0858585D" w14:textId="77777777" w:rsidR="00F24A67" w:rsidRPr="00576E58" w:rsidRDefault="00F24A67" w:rsidP="00C7226A"/>
    <w:p w14:paraId="4042AA2C" w14:textId="77777777" w:rsidR="00F24A67" w:rsidRPr="00576E58" w:rsidRDefault="00F24A67" w:rsidP="00C7226A"/>
    <w:p w14:paraId="58873146" w14:textId="77777777" w:rsidR="00F24A67" w:rsidRPr="00576E58" w:rsidRDefault="00F24A67" w:rsidP="00C7226A"/>
    <w:p w14:paraId="557A3BB8" w14:textId="77777777" w:rsidR="00F24A67" w:rsidRPr="00576E58" w:rsidRDefault="00F24A67" w:rsidP="00C7226A"/>
    <w:p w14:paraId="4D51F442" w14:textId="77777777" w:rsidR="00F24A67" w:rsidRPr="00576E58" w:rsidRDefault="00F24A67" w:rsidP="00C7226A"/>
    <w:p w14:paraId="5C146FD3" w14:textId="77777777" w:rsidR="00F24A67" w:rsidRPr="00576E58" w:rsidRDefault="00F24A67" w:rsidP="00C7226A"/>
    <w:p w14:paraId="1712E86B" w14:textId="77777777" w:rsidR="00F24A67" w:rsidRPr="00576E58" w:rsidRDefault="00F24A67" w:rsidP="00C7226A"/>
    <w:p w14:paraId="4B6B0086" w14:textId="77777777" w:rsidR="00F24A67" w:rsidRPr="00576E58" w:rsidRDefault="00F24A67" w:rsidP="00C7226A"/>
    <w:p w14:paraId="63000299" w14:textId="77777777" w:rsidR="00F24A67" w:rsidRPr="00576E58" w:rsidRDefault="00F24A67" w:rsidP="00C7226A"/>
    <w:p w14:paraId="12709355" w14:textId="77777777" w:rsidR="00F24A67" w:rsidRPr="00576E58" w:rsidRDefault="00F24A67" w:rsidP="00C7226A"/>
    <w:p w14:paraId="03D0DF00" w14:textId="77777777" w:rsidR="00F24A67" w:rsidRPr="00576E58" w:rsidRDefault="00F24A67" w:rsidP="00C7226A"/>
    <w:p w14:paraId="7F07C289" w14:textId="77777777" w:rsidR="00F24A67" w:rsidRPr="00576E58" w:rsidRDefault="00F24A67" w:rsidP="00C7226A"/>
    <w:p w14:paraId="67BF032B" w14:textId="77777777" w:rsidR="00F24A67" w:rsidRPr="00576E58" w:rsidRDefault="00F24A67" w:rsidP="00C7226A"/>
    <w:p w14:paraId="25E97D23" w14:textId="77777777" w:rsidR="00F24A67" w:rsidRPr="00576E58" w:rsidRDefault="00F24A67" w:rsidP="00C7226A"/>
    <w:p w14:paraId="09726C81" w14:textId="77777777" w:rsidR="00F24A67" w:rsidRPr="00576E58" w:rsidRDefault="00F24A67" w:rsidP="00C7226A"/>
    <w:p w14:paraId="05B93A9A" w14:textId="77777777" w:rsidR="00F24A67" w:rsidRPr="00576E58" w:rsidRDefault="00F24A67" w:rsidP="00C7226A"/>
    <w:p w14:paraId="2E09E017" w14:textId="77777777" w:rsidR="00F24A67" w:rsidRPr="00576E58" w:rsidRDefault="00F24A67" w:rsidP="00C7226A"/>
    <w:p w14:paraId="4BE6AA65" w14:textId="77777777" w:rsidR="00F24A67" w:rsidRPr="00576E58" w:rsidRDefault="00F24A67" w:rsidP="00C7226A"/>
    <w:p w14:paraId="6B23CEF0" w14:textId="77777777" w:rsidR="00F24A67" w:rsidRPr="00576E58" w:rsidRDefault="00F24A67" w:rsidP="00C7226A"/>
    <w:p w14:paraId="57C6BCC1" w14:textId="77777777" w:rsidR="00F24A67" w:rsidRPr="00576E58" w:rsidRDefault="00F24A67" w:rsidP="00C7226A"/>
    <w:p w14:paraId="7E4423C8" w14:textId="77777777" w:rsidR="00F24A67" w:rsidRPr="00576E58" w:rsidRDefault="00F24A67" w:rsidP="00C7226A"/>
    <w:p w14:paraId="171DB089" w14:textId="77777777" w:rsidR="00F24A67" w:rsidRPr="00576E58" w:rsidRDefault="00F24A67" w:rsidP="00C7226A"/>
    <w:p w14:paraId="690A3B6D" w14:textId="77777777" w:rsidR="00F24A67" w:rsidRPr="00576E58" w:rsidRDefault="00F24A67" w:rsidP="00C7226A"/>
    <w:p w14:paraId="4896C5A0" w14:textId="77777777" w:rsidR="00F24A67" w:rsidRPr="00576E58" w:rsidRDefault="00F24A67" w:rsidP="00C7226A"/>
    <w:p w14:paraId="5B285CB8" w14:textId="77777777" w:rsidR="00F24A67" w:rsidRPr="00576E58" w:rsidRDefault="00F24A67" w:rsidP="00C7226A"/>
    <w:p w14:paraId="3679F7A1" w14:textId="77777777" w:rsidR="00F24A67" w:rsidRPr="00576E58" w:rsidRDefault="00F24A67" w:rsidP="00C7226A"/>
    <w:p w14:paraId="001DADD7" w14:textId="77777777" w:rsidR="00F24A67" w:rsidRPr="00576E58" w:rsidRDefault="00F24A67" w:rsidP="00C7226A"/>
    <w:p w14:paraId="0DA2B620" w14:textId="77777777" w:rsidR="00F24A67" w:rsidRPr="00576E58" w:rsidRDefault="00F24A67" w:rsidP="00C7226A"/>
    <w:p w14:paraId="363192C3" w14:textId="77777777" w:rsidR="00F24A67" w:rsidRPr="00576E58" w:rsidRDefault="00F24A67" w:rsidP="00C7226A"/>
    <w:p w14:paraId="26D82055" w14:textId="77777777" w:rsidR="00F24A67" w:rsidRPr="00576E58" w:rsidRDefault="00F24A67" w:rsidP="00C7226A"/>
    <w:p w14:paraId="4C5D3299" w14:textId="77777777" w:rsidR="00F24A67" w:rsidRPr="00576E58" w:rsidRDefault="00F24A67" w:rsidP="00C7226A"/>
    <w:p w14:paraId="2E6AE9A1" w14:textId="77777777" w:rsidR="00F24A67" w:rsidRPr="00576E58" w:rsidRDefault="00F24A67" w:rsidP="00C7226A"/>
    <w:p w14:paraId="56919B5B" w14:textId="77777777" w:rsidR="00F24A67" w:rsidRPr="00576E58" w:rsidRDefault="00F24A67" w:rsidP="00C7226A"/>
    <w:p w14:paraId="2B01D20B" w14:textId="77777777" w:rsidR="00F24A67" w:rsidRPr="00576E58" w:rsidRDefault="00F24A67" w:rsidP="00C7226A"/>
    <w:p w14:paraId="7FE3BD9E" w14:textId="77777777" w:rsidR="00F24A67" w:rsidRPr="00576E58" w:rsidRDefault="00F24A67" w:rsidP="00C7226A"/>
    <w:p w14:paraId="5EEE5D7E" w14:textId="77777777" w:rsidR="00F24A67" w:rsidRPr="00576E58" w:rsidRDefault="00F24A67" w:rsidP="00C7226A"/>
    <w:p w14:paraId="798597CA" w14:textId="77777777" w:rsidR="00F24A67" w:rsidRPr="00576E58" w:rsidRDefault="00F24A67" w:rsidP="00C7226A"/>
    <w:p w14:paraId="151D2B9A" w14:textId="77777777" w:rsidR="00F24A67" w:rsidRPr="00576E58" w:rsidRDefault="00F24A67" w:rsidP="00C7226A"/>
    <w:p w14:paraId="1B1E794E" w14:textId="77777777" w:rsidR="00F24A67" w:rsidRPr="00576E58" w:rsidRDefault="00F24A67"/>
    <w:p w14:paraId="7B206E50" w14:textId="77777777" w:rsidR="00F24A67" w:rsidRPr="00576E58" w:rsidRDefault="00F24A67" w:rsidP="00486017"/>
    <w:p w14:paraId="2634F01F" w14:textId="77777777" w:rsidR="00F24A67" w:rsidRPr="00576E58" w:rsidRDefault="00F24A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56763A" w14:textId="77777777" w:rsidR="00A00D13" w:rsidRPr="00576E58" w:rsidRDefault="00A00D13" w:rsidP="00C7226A"/>
  <w:p w14:paraId="4F026E9A" w14:textId="77777777" w:rsidR="00A00D13" w:rsidRPr="00576E58" w:rsidRDefault="00A00D13" w:rsidP="00C7226A"/>
  <w:p w14:paraId="2B59FA7D" w14:textId="77777777" w:rsidR="00A00D13" w:rsidRPr="00576E58" w:rsidRDefault="00A00D13" w:rsidP="00C7226A"/>
  <w:p w14:paraId="35EB6082" w14:textId="77777777" w:rsidR="00A00D13" w:rsidRPr="00576E58" w:rsidRDefault="00A00D13" w:rsidP="00C7226A"/>
  <w:p w14:paraId="21E21F90" w14:textId="77777777" w:rsidR="00A00D13" w:rsidRPr="00576E58" w:rsidRDefault="00A00D13" w:rsidP="00C7226A"/>
  <w:p w14:paraId="7AE1A3F6" w14:textId="77777777" w:rsidR="00A00D13" w:rsidRPr="00576E58" w:rsidRDefault="00A00D13" w:rsidP="00C7226A"/>
  <w:p w14:paraId="3D5C0D9A" w14:textId="77777777" w:rsidR="00A00D13" w:rsidRPr="00576E58" w:rsidRDefault="00A00D13" w:rsidP="00C7226A"/>
  <w:p w14:paraId="0F82A2E4" w14:textId="77777777" w:rsidR="00A00D13" w:rsidRPr="00576E58" w:rsidRDefault="00A00D13" w:rsidP="00C7226A"/>
  <w:p w14:paraId="21AFC56B" w14:textId="77777777" w:rsidR="00A00D13" w:rsidRPr="00576E58" w:rsidRDefault="00A00D13" w:rsidP="00C7226A"/>
  <w:p w14:paraId="6F356360" w14:textId="77777777" w:rsidR="00A00D13" w:rsidRPr="00576E58" w:rsidRDefault="00A00D13" w:rsidP="00C7226A"/>
  <w:p w14:paraId="6E323AFB" w14:textId="77777777" w:rsidR="00A00D13" w:rsidRPr="00576E58" w:rsidRDefault="00A00D13" w:rsidP="00C7226A"/>
  <w:p w14:paraId="180D989C" w14:textId="77777777" w:rsidR="00A00D13" w:rsidRPr="00576E58" w:rsidRDefault="00A00D13" w:rsidP="00C7226A"/>
  <w:p w14:paraId="5CA46206" w14:textId="77777777" w:rsidR="00A00D13" w:rsidRPr="00576E58" w:rsidRDefault="00A00D13" w:rsidP="00C7226A"/>
  <w:p w14:paraId="295179B7" w14:textId="77777777" w:rsidR="00A00D13" w:rsidRPr="00576E58" w:rsidRDefault="00A00D13" w:rsidP="00C7226A"/>
  <w:p w14:paraId="35B72CC9" w14:textId="77777777" w:rsidR="00A00D13" w:rsidRPr="00576E58" w:rsidRDefault="00A00D13" w:rsidP="00C7226A"/>
  <w:p w14:paraId="4F3DE38D" w14:textId="77777777" w:rsidR="00A00D13" w:rsidRPr="00576E58" w:rsidRDefault="00A00D13" w:rsidP="00C7226A"/>
  <w:p w14:paraId="144F6B79" w14:textId="77777777" w:rsidR="00A00D13" w:rsidRPr="00576E58" w:rsidRDefault="00A00D13" w:rsidP="00C7226A"/>
  <w:p w14:paraId="45DAACDD" w14:textId="77777777" w:rsidR="00A00D13" w:rsidRPr="00576E58" w:rsidRDefault="00A00D13" w:rsidP="00C7226A"/>
  <w:p w14:paraId="7126850E" w14:textId="77777777" w:rsidR="00A00D13" w:rsidRPr="00576E58" w:rsidRDefault="00A00D13" w:rsidP="00C7226A"/>
  <w:p w14:paraId="6DCB6411" w14:textId="77777777" w:rsidR="00A00D13" w:rsidRPr="00576E58" w:rsidRDefault="00A00D13" w:rsidP="00C7226A"/>
  <w:p w14:paraId="2ECAD54A" w14:textId="77777777" w:rsidR="00A00D13" w:rsidRPr="00576E58" w:rsidRDefault="00A00D13" w:rsidP="00C7226A"/>
  <w:p w14:paraId="36654E20" w14:textId="77777777" w:rsidR="00A00D13" w:rsidRPr="00576E58" w:rsidRDefault="00A00D13" w:rsidP="00C7226A"/>
  <w:p w14:paraId="6772FE16" w14:textId="77777777" w:rsidR="00A00D13" w:rsidRPr="00576E58" w:rsidRDefault="00A00D13" w:rsidP="00C7226A"/>
  <w:p w14:paraId="418A7160" w14:textId="77777777" w:rsidR="00A00D13" w:rsidRPr="00576E58" w:rsidRDefault="00A00D13" w:rsidP="00C7226A"/>
  <w:p w14:paraId="772C527A" w14:textId="77777777" w:rsidR="00A00D13" w:rsidRPr="00576E58" w:rsidRDefault="00A00D13" w:rsidP="00C7226A"/>
  <w:p w14:paraId="7A651405" w14:textId="77777777" w:rsidR="00A00D13" w:rsidRPr="00576E58" w:rsidRDefault="00A00D13" w:rsidP="00C7226A"/>
  <w:p w14:paraId="12BDEDD8" w14:textId="77777777" w:rsidR="00A00D13" w:rsidRPr="00576E58" w:rsidRDefault="00A00D13" w:rsidP="00C7226A"/>
  <w:p w14:paraId="1B5A2BD9" w14:textId="77777777" w:rsidR="00A00D13" w:rsidRPr="00576E58" w:rsidRDefault="00A00D13" w:rsidP="00C7226A"/>
  <w:p w14:paraId="6D50D608" w14:textId="77777777" w:rsidR="00A00D13" w:rsidRPr="00576E58" w:rsidRDefault="00A00D13" w:rsidP="00C7226A"/>
  <w:p w14:paraId="512FE592" w14:textId="77777777" w:rsidR="00A00D13" w:rsidRPr="00576E58" w:rsidRDefault="00A00D13" w:rsidP="00C7226A"/>
  <w:p w14:paraId="3586E4D6" w14:textId="77777777" w:rsidR="00A00D13" w:rsidRPr="00576E58" w:rsidRDefault="00A00D13" w:rsidP="00C7226A"/>
  <w:p w14:paraId="1305B492" w14:textId="77777777" w:rsidR="00A00D13" w:rsidRPr="00576E58" w:rsidRDefault="00A00D13" w:rsidP="00C7226A"/>
  <w:p w14:paraId="5CECFBCF" w14:textId="77777777" w:rsidR="00A00D13" w:rsidRPr="00576E58" w:rsidRDefault="00A00D13" w:rsidP="00C7226A"/>
  <w:p w14:paraId="0A852BF0" w14:textId="77777777" w:rsidR="00A00D13" w:rsidRPr="00576E58" w:rsidRDefault="00A00D13" w:rsidP="00C7226A"/>
  <w:p w14:paraId="31F353B4" w14:textId="77777777" w:rsidR="00A00D13" w:rsidRPr="00576E58" w:rsidRDefault="00A00D13" w:rsidP="00C7226A"/>
  <w:p w14:paraId="5EDEFF19" w14:textId="77777777" w:rsidR="00A00D13" w:rsidRPr="00576E58" w:rsidRDefault="00A00D13" w:rsidP="00C7226A"/>
  <w:p w14:paraId="2BED52B3" w14:textId="77777777" w:rsidR="00A00D13" w:rsidRPr="00576E58" w:rsidRDefault="00A00D13" w:rsidP="00C7226A"/>
  <w:p w14:paraId="4A8A7717" w14:textId="77777777" w:rsidR="00A00D13" w:rsidRPr="00576E58" w:rsidRDefault="00A00D13" w:rsidP="00C7226A"/>
  <w:p w14:paraId="3D0793EF" w14:textId="77777777" w:rsidR="00A00D13" w:rsidRPr="00576E58" w:rsidRDefault="00A00D13" w:rsidP="00C7226A"/>
  <w:p w14:paraId="66C304D9" w14:textId="77777777" w:rsidR="00A00D13" w:rsidRPr="00576E58" w:rsidRDefault="00A00D13" w:rsidP="00C7226A"/>
  <w:p w14:paraId="629DEE8B" w14:textId="77777777" w:rsidR="00A00D13" w:rsidRPr="00576E58" w:rsidRDefault="00A00D13" w:rsidP="00C7226A"/>
  <w:p w14:paraId="5FD5320C" w14:textId="77777777" w:rsidR="00A00D13" w:rsidRPr="00576E58" w:rsidRDefault="00A00D13" w:rsidP="00C7226A"/>
  <w:p w14:paraId="10EDD140" w14:textId="77777777" w:rsidR="00A00D13" w:rsidRPr="00576E58" w:rsidRDefault="00A00D13" w:rsidP="00C7226A"/>
  <w:p w14:paraId="0E814464" w14:textId="77777777" w:rsidR="00A00D13" w:rsidRPr="00576E58" w:rsidRDefault="00A00D13" w:rsidP="00C7226A"/>
  <w:p w14:paraId="10297664" w14:textId="77777777" w:rsidR="00A00D13" w:rsidRPr="00576E58" w:rsidRDefault="00A00D13" w:rsidP="00C7226A"/>
  <w:p w14:paraId="21AF8770" w14:textId="77777777" w:rsidR="00A00D13" w:rsidRPr="00576E58" w:rsidRDefault="00A00D13" w:rsidP="00C7226A"/>
  <w:p w14:paraId="65EB9480" w14:textId="77777777" w:rsidR="00A00D13" w:rsidRPr="00576E58" w:rsidRDefault="00A00D13" w:rsidP="00C7226A"/>
  <w:p w14:paraId="19ACD0EA" w14:textId="77777777" w:rsidR="00A00D13" w:rsidRPr="00576E58" w:rsidRDefault="00A00D13" w:rsidP="00C7226A"/>
  <w:p w14:paraId="15D74F64" w14:textId="77777777" w:rsidR="00A00D13" w:rsidRPr="00576E58" w:rsidRDefault="00A00D13" w:rsidP="00C7226A"/>
  <w:p w14:paraId="000D7384" w14:textId="77777777" w:rsidR="00A00D13" w:rsidRPr="00576E58" w:rsidRDefault="00A00D13" w:rsidP="00C7226A"/>
  <w:p w14:paraId="1F154DAC" w14:textId="77777777" w:rsidR="00A00D13" w:rsidRPr="00576E58" w:rsidRDefault="00A00D13" w:rsidP="00C7226A"/>
  <w:p w14:paraId="0F51743D" w14:textId="77777777" w:rsidR="00A00D13" w:rsidRPr="00576E58" w:rsidRDefault="00A00D13" w:rsidP="00C7226A"/>
  <w:p w14:paraId="42E5047A" w14:textId="77777777" w:rsidR="00A00D13" w:rsidRPr="00576E58" w:rsidRDefault="00A00D13" w:rsidP="00C7226A"/>
  <w:p w14:paraId="66E99EA0" w14:textId="77777777" w:rsidR="00A00D13" w:rsidRPr="00576E58" w:rsidRDefault="00A00D13" w:rsidP="00C7226A"/>
  <w:p w14:paraId="2B7745F4" w14:textId="77777777" w:rsidR="00A00D13" w:rsidRPr="00576E58" w:rsidRDefault="00A00D13" w:rsidP="00C7226A"/>
  <w:p w14:paraId="19C375B6" w14:textId="77777777" w:rsidR="00A00D13" w:rsidRPr="00576E58" w:rsidRDefault="00A00D13" w:rsidP="00C7226A"/>
  <w:p w14:paraId="7A87994F" w14:textId="77777777" w:rsidR="00A00D13" w:rsidRPr="00576E58" w:rsidRDefault="00A00D13" w:rsidP="00C7226A"/>
  <w:p w14:paraId="3F1175DE" w14:textId="77777777" w:rsidR="00A00D13" w:rsidRPr="00576E58" w:rsidRDefault="00A00D13" w:rsidP="00C7226A"/>
  <w:p w14:paraId="1BE39D64" w14:textId="77777777" w:rsidR="00A00D13" w:rsidRPr="00576E58" w:rsidRDefault="00A00D13" w:rsidP="00C7226A"/>
  <w:p w14:paraId="0619D3B5" w14:textId="77777777" w:rsidR="00A00D13" w:rsidRPr="00576E58" w:rsidRDefault="00A00D13" w:rsidP="00C7226A"/>
  <w:p w14:paraId="27DB7A15" w14:textId="77777777" w:rsidR="00A00D13" w:rsidRPr="00576E58" w:rsidRDefault="00A00D13" w:rsidP="00C7226A"/>
  <w:p w14:paraId="29E73B5E" w14:textId="77777777" w:rsidR="00A00D13" w:rsidRPr="00576E58" w:rsidRDefault="00A00D13" w:rsidP="00C7226A"/>
  <w:p w14:paraId="26DD406B" w14:textId="77777777" w:rsidR="00A00D13" w:rsidRPr="00576E58" w:rsidRDefault="00A00D13" w:rsidP="00C7226A"/>
  <w:p w14:paraId="10FD165A" w14:textId="77777777" w:rsidR="00A00D13" w:rsidRPr="00576E58" w:rsidRDefault="00A00D13" w:rsidP="00C7226A"/>
  <w:p w14:paraId="584F2720" w14:textId="77777777" w:rsidR="00A00D13" w:rsidRPr="00576E58" w:rsidRDefault="00A00D13" w:rsidP="00C7226A"/>
  <w:p w14:paraId="6F9CEBCF" w14:textId="77777777" w:rsidR="00A00D13" w:rsidRPr="00576E58" w:rsidRDefault="00A00D13" w:rsidP="00C7226A"/>
  <w:p w14:paraId="720F67B2" w14:textId="77777777" w:rsidR="00A00D13" w:rsidRPr="00576E58" w:rsidRDefault="00A00D13" w:rsidP="00C7226A"/>
  <w:p w14:paraId="540A0F79" w14:textId="77777777" w:rsidR="00A00D13" w:rsidRPr="00576E58" w:rsidRDefault="00A00D13" w:rsidP="00C7226A"/>
  <w:p w14:paraId="21007FE2" w14:textId="77777777" w:rsidR="00A00D13" w:rsidRPr="00576E58" w:rsidRDefault="00A00D13" w:rsidP="00C7226A"/>
  <w:p w14:paraId="2B36BC4C" w14:textId="77777777" w:rsidR="00A00D13" w:rsidRPr="00576E58" w:rsidRDefault="00A00D13" w:rsidP="00C7226A"/>
  <w:p w14:paraId="6DE2761D" w14:textId="77777777" w:rsidR="00A00D13" w:rsidRPr="00576E58" w:rsidRDefault="00A00D13" w:rsidP="00C7226A"/>
  <w:p w14:paraId="23DA33D1" w14:textId="77777777" w:rsidR="00A00D13" w:rsidRPr="00576E58" w:rsidRDefault="00A00D13" w:rsidP="00C7226A"/>
  <w:p w14:paraId="0502A761" w14:textId="77777777" w:rsidR="00A00D13" w:rsidRPr="00576E58" w:rsidRDefault="00A00D13" w:rsidP="00C7226A"/>
  <w:p w14:paraId="51DBEE88" w14:textId="77777777" w:rsidR="00A00D13" w:rsidRPr="00576E58" w:rsidRDefault="00A00D13"/>
  <w:p w14:paraId="7D5ABD61" w14:textId="77777777" w:rsidR="00A00D13" w:rsidRPr="00576E58" w:rsidRDefault="00A00D13" w:rsidP="00486017"/>
  <w:p w14:paraId="1D203A9C" w14:textId="77777777" w:rsidR="00A00D13" w:rsidRPr="00576E58" w:rsidRDefault="00A00D1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A3AAAE" w14:textId="77777777" w:rsidR="00A00D13" w:rsidRPr="00576E58" w:rsidRDefault="00A00D13" w:rsidP="00C7226A"/>
  <w:p w14:paraId="55D7A60F" w14:textId="77777777" w:rsidR="00A00D13" w:rsidRPr="00576E58" w:rsidRDefault="00A00D13"/>
  <w:p w14:paraId="4D0A66EA" w14:textId="77777777" w:rsidR="00A00D13" w:rsidRPr="00576E58" w:rsidRDefault="00A00D1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60981B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F"/>
    <w:multiLevelType w:val="singleLevel"/>
    <w:tmpl w:val="881E4DE0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DD06DD4C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0C265DC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6FC2E8E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DD92EE5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1845DD8"/>
    <w:multiLevelType w:val="multilevel"/>
    <w:tmpl w:val="ED3E0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3D7764"/>
    <w:multiLevelType w:val="hybridMultilevel"/>
    <w:tmpl w:val="2DAEB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0C3357"/>
    <w:multiLevelType w:val="multilevel"/>
    <w:tmpl w:val="77EE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4560AC"/>
    <w:multiLevelType w:val="multilevel"/>
    <w:tmpl w:val="F4B6A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F42E88"/>
    <w:multiLevelType w:val="hybridMultilevel"/>
    <w:tmpl w:val="50F07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305D3D"/>
    <w:multiLevelType w:val="hybridMultilevel"/>
    <w:tmpl w:val="7B62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F027F1"/>
    <w:multiLevelType w:val="hybridMultilevel"/>
    <w:tmpl w:val="E3BE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9D0B2B"/>
    <w:multiLevelType w:val="hybridMultilevel"/>
    <w:tmpl w:val="541406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5643FC"/>
    <w:multiLevelType w:val="multilevel"/>
    <w:tmpl w:val="838CF4D8"/>
    <w:styleLink w:val="APPLICABLEDOCS"/>
    <w:lvl w:ilvl="0">
      <w:start w:val="1"/>
      <w:numFmt w:val="decimal"/>
      <w:lvlText w:val="[AD%1]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12631CA7"/>
    <w:multiLevelType w:val="multilevel"/>
    <w:tmpl w:val="796A7E9A"/>
    <w:styleLink w:val="REFDOCS"/>
    <w:lvl w:ilvl="0">
      <w:start w:val="1"/>
      <w:numFmt w:val="decimal"/>
      <w:lvlText w:val="[RD%1]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b w:val="0"/>
        <w:i w:val="0"/>
        <w:color w:val="auto"/>
        <w:sz w:val="20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3.1.%3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12E05CDD"/>
    <w:multiLevelType w:val="hybridMultilevel"/>
    <w:tmpl w:val="93B06468"/>
    <w:lvl w:ilvl="0" w:tplc="D20EF4BA">
      <w:start w:val="1"/>
      <w:numFmt w:val="decimal"/>
      <w:pStyle w:val="GUIDELINEv4"/>
      <w:lvlText w:val="[G%1]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 w:tplc="0DC8F0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70B2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D427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6E566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F68426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92274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96A1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D761AD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689415E"/>
    <w:multiLevelType w:val="hybridMultilevel"/>
    <w:tmpl w:val="782A73BE"/>
    <w:lvl w:ilvl="0" w:tplc="58AE8982">
      <w:start w:val="1"/>
      <w:numFmt w:val="bullet"/>
      <w:pStyle w:val="BULLETDARKL1ALLV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8F4F39"/>
    <w:multiLevelType w:val="hybridMultilevel"/>
    <w:tmpl w:val="DBAE2C78"/>
    <w:lvl w:ilvl="0" w:tplc="83F6F740">
      <w:start w:val="1"/>
      <w:numFmt w:val="decimal"/>
      <w:pStyle w:val="RD-REFDOCv4"/>
      <w:lvlText w:val="[RD%1]"/>
      <w:lvlJc w:val="left"/>
      <w:pPr>
        <w:tabs>
          <w:tab w:val="num" w:pos="794"/>
        </w:tabs>
        <w:ind w:left="794" w:hanging="794"/>
      </w:pPr>
      <w:rPr>
        <w:rFonts w:ascii="Times New Roman" w:hAnsi="Times New Roman" w:cs="Times New Roman" w:hint="default"/>
        <w:b w:val="0"/>
      </w:rPr>
    </w:lvl>
    <w:lvl w:ilvl="1" w:tplc="08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D20464"/>
    <w:multiLevelType w:val="multilevel"/>
    <w:tmpl w:val="1E88B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CF05A35"/>
    <w:multiLevelType w:val="multilevel"/>
    <w:tmpl w:val="EDC4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FC5B13"/>
    <w:multiLevelType w:val="hybridMultilevel"/>
    <w:tmpl w:val="52F4B0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790D6A"/>
    <w:multiLevelType w:val="hybridMultilevel"/>
    <w:tmpl w:val="93549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BE4E03"/>
    <w:multiLevelType w:val="hybridMultilevel"/>
    <w:tmpl w:val="F9EA3EDE"/>
    <w:lvl w:ilvl="0" w:tplc="388E31CE">
      <w:start w:val="1"/>
      <w:numFmt w:val="bullet"/>
      <w:pStyle w:val="BULLETEMPTYL2V4"/>
      <w:lvlText w:val="o"/>
      <w:lvlJc w:val="left"/>
      <w:pPr>
        <w:ind w:left="700" w:hanging="360"/>
      </w:pPr>
      <w:rPr>
        <w:rFonts w:ascii="Courier New" w:hAnsi="Courier New" w:cs="Wingdings" w:hint="default"/>
      </w:rPr>
    </w:lvl>
    <w:lvl w:ilvl="1" w:tplc="08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02730A"/>
    <w:multiLevelType w:val="hybridMultilevel"/>
    <w:tmpl w:val="41DAA59E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31204668"/>
    <w:multiLevelType w:val="hybridMultilevel"/>
    <w:tmpl w:val="878EB73C"/>
    <w:lvl w:ilvl="0" w:tplc="056661E2">
      <w:start w:val="1"/>
      <w:numFmt w:val="bullet"/>
      <w:lvlText w:val=""/>
      <w:lvlJc w:val="left"/>
      <w:pPr>
        <w:ind w:left="720" w:hanging="360"/>
      </w:pPr>
      <w:rPr>
        <w:rFonts w:ascii="Wingdings" w:eastAsia="平成明朝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2E4446"/>
    <w:multiLevelType w:val="hybridMultilevel"/>
    <w:tmpl w:val="D2D86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60337A"/>
    <w:multiLevelType w:val="multilevel"/>
    <w:tmpl w:val="2A6E23B4"/>
    <w:styleLink w:val="INPUTS"/>
    <w:lvl w:ilvl="0">
      <w:start w:val="1"/>
      <w:numFmt w:val="decimal"/>
      <w:lvlText w:val="[I%1]"/>
      <w:lvlJc w:val="left"/>
      <w:pPr>
        <w:tabs>
          <w:tab w:val="num" w:pos="567"/>
        </w:tabs>
        <w:ind w:left="567" w:hanging="567"/>
      </w:pPr>
      <w:rPr>
        <w:rFonts w:ascii="Arial" w:eastAsia="平成明朝" w:hAnsi="Arial"/>
      </w:rPr>
    </w:lvl>
    <w:lvl w:ilvl="1">
      <w:start w:val="1"/>
      <w:numFmt w:val="none"/>
      <w:lvlText w:val="4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color w:val="0000FF"/>
      </w:rPr>
    </w:lvl>
    <w:lvl w:ilvl="2">
      <w:start w:val="1"/>
      <w:numFmt w:val="decimal"/>
      <w:lvlText w:val="6.1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 w15:restartNumberingAfterBreak="0">
    <w:nsid w:val="364F20EE"/>
    <w:multiLevelType w:val="hybridMultilevel"/>
    <w:tmpl w:val="0A607EE4"/>
    <w:lvl w:ilvl="0" w:tplc="DE4A5816">
      <w:start w:val="1"/>
      <w:numFmt w:val="bullet"/>
      <w:pStyle w:val="BULLETDASHREFV4"/>
      <w:lvlText w:val="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 w:tplc="DDDA81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D00A9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7030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7844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318CA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2DA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4EC1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A580B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9F38A0"/>
    <w:multiLevelType w:val="multilevel"/>
    <w:tmpl w:val="2960B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743359A"/>
    <w:multiLevelType w:val="multilevel"/>
    <w:tmpl w:val="9EFA780A"/>
    <w:styleLink w:val="StyleOutlinenumberedLatin14pt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077"/>
        </w:tabs>
        <w:ind w:left="1077" w:hanging="720"/>
      </w:pPr>
      <w:rPr>
        <w:rFonts w:ascii="Arial" w:eastAsia="平成明朝" w:hAnsi="Arial"/>
        <w:sz w:val="28"/>
      </w:rPr>
    </w:lvl>
    <w:lvl w:ilvl="3">
      <w:start w:val="31"/>
      <w:numFmt w:val="decimal"/>
      <w:lvlText w:val="R%4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>
      <w:start w:val="1"/>
      <w:numFmt w:val="decimal"/>
      <w:lvlText w:val="R%5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5">
      <w:start w:val="1"/>
      <w:numFmt w:val="decimal"/>
      <w:lvlText w:val="R%6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3ADB10FF"/>
    <w:multiLevelType w:val="hybridMultilevel"/>
    <w:tmpl w:val="CDCA5CBE"/>
    <w:lvl w:ilvl="0" w:tplc="14B48590">
      <w:start w:val="1"/>
      <w:numFmt w:val="decimal"/>
      <w:lvlText w:val="Guideline 1-%1."/>
      <w:lvlJc w:val="left"/>
      <w:pPr>
        <w:ind w:left="1656" w:hanging="360"/>
      </w:pPr>
      <w:rPr>
        <w:rFonts w:hint="default"/>
      </w:rPr>
    </w:lvl>
    <w:lvl w:ilvl="1" w:tplc="9E467C2A">
      <w:start w:val="1"/>
      <w:numFmt w:val="decimal"/>
      <w:pStyle w:val="CODACNegative"/>
      <w:lvlText w:val="Guideline 1-%2."/>
      <w:lvlJc w:val="left"/>
      <w:pPr>
        <w:ind w:left="2203" w:hanging="360"/>
      </w:pPr>
      <w:rPr>
        <w:rFonts w:hint="default"/>
      </w:rPr>
    </w:lvl>
    <w:lvl w:ilvl="2" w:tplc="5668432C">
      <w:numFmt w:val="bullet"/>
      <w:lvlText w:val="•"/>
      <w:lvlJc w:val="left"/>
      <w:pPr>
        <w:ind w:left="2340" w:hanging="360"/>
      </w:pPr>
      <w:rPr>
        <w:rFonts w:ascii="Calibri" w:eastAsia="平成明朝" w:hAnsi="Calibri" w:cs="Calibri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F4A4BFB"/>
    <w:multiLevelType w:val="multilevel"/>
    <w:tmpl w:val="96C6A54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8"/>
        </w:tabs>
        <w:ind w:left="3908" w:hanging="576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er3V4"/>
      <w:lvlText w:val="%1.%2.%3"/>
      <w:lvlJc w:val="left"/>
      <w:pPr>
        <w:tabs>
          <w:tab w:val="num" w:pos="1077"/>
        </w:tabs>
        <w:ind w:left="1077" w:hanging="720"/>
      </w:pPr>
      <w:rPr>
        <w:rFonts w:hint="default"/>
        <w:lang w:val="en-US"/>
      </w:rPr>
    </w:lvl>
    <w:lvl w:ilvl="3">
      <w:start w:val="31"/>
      <w:numFmt w:val="decimal"/>
      <w:lvlText w:val="R%4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>
      <w:start w:val="1"/>
      <w:numFmt w:val="decimal"/>
      <w:lvlText w:val="R%5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5">
      <w:start w:val="1"/>
      <w:numFmt w:val="decimal"/>
      <w:lvlText w:val="R%6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3FD87F23"/>
    <w:multiLevelType w:val="multilevel"/>
    <w:tmpl w:val="6CCE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C52F6E"/>
    <w:multiLevelType w:val="hybridMultilevel"/>
    <w:tmpl w:val="06426572"/>
    <w:lvl w:ilvl="0" w:tplc="9FF0652E">
      <w:start w:val="1"/>
      <w:numFmt w:val="decimal"/>
      <w:pStyle w:val="NUML2V4"/>
      <w:lvlText w:val="%1)"/>
      <w:lvlJc w:val="left"/>
      <w:pPr>
        <w:ind w:left="1060" w:hanging="360"/>
      </w:pPr>
    </w:lvl>
    <w:lvl w:ilvl="1" w:tplc="151882CC" w:tentative="1">
      <w:start w:val="1"/>
      <w:numFmt w:val="lowerLetter"/>
      <w:lvlText w:val="%2."/>
      <w:lvlJc w:val="left"/>
      <w:pPr>
        <w:ind w:left="1780" w:hanging="360"/>
      </w:pPr>
    </w:lvl>
    <w:lvl w:ilvl="2" w:tplc="5696203E" w:tentative="1">
      <w:start w:val="1"/>
      <w:numFmt w:val="lowerRoman"/>
      <w:lvlText w:val="%3."/>
      <w:lvlJc w:val="right"/>
      <w:pPr>
        <w:ind w:left="2500" w:hanging="180"/>
      </w:pPr>
    </w:lvl>
    <w:lvl w:ilvl="3" w:tplc="338A9A30" w:tentative="1">
      <w:start w:val="1"/>
      <w:numFmt w:val="decimal"/>
      <w:lvlText w:val="%4."/>
      <w:lvlJc w:val="left"/>
      <w:pPr>
        <w:ind w:left="3220" w:hanging="360"/>
      </w:pPr>
    </w:lvl>
    <w:lvl w:ilvl="4" w:tplc="B370646E" w:tentative="1">
      <w:start w:val="1"/>
      <w:numFmt w:val="lowerLetter"/>
      <w:lvlText w:val="%5."/>
      <w:lvlJc w:val="left"/>
      <w:pPr>
        <w:ind w:left="3940" w:hanging="360"/>
      </w:pPr>
    </w:lvl>
    <w:lvl w:ilvl="5" w:tplc="29063A5E" w:tentative="1">
      <w:start w:val="1"/>
      <w:numFmt w:val="lowerRoman"/>
      <w:lvlText w:val="%6."/>
      <w:lvlJc w:val="right"/>
      <w:pPr>
        <w:ind w:left="4660" w:hanging="180"/>
      </w:pPr>
    </w:lvl>
    <w:lvl w:ilvl="6" w:tplc="7166C290" w:tentative="1">
      <w:start w:val="1"/>
      <w:numFmt w:val="decimal"/>
      <w:lvlText w:val="%7."/>
      <w:lvlJc w:val="left"/>
      <w:pPr>
        <w:ind w:left="5380" w:hanging="360"/>
      </w:pPr>
    </w:lvl>
    <w:lvl w:ilvl="7" w:tplc="B584278E" w:tentative="1">
      <w:start w:val="1"/>
      <w:numFmt w:val="lowerLetter"/>
      <w:lvlText w:val="%8."/>
      <w:lvlJc w:val="left"/>
      <w:pPr>
        <w:ind w:left="6100" w:hanging="360"/>
      </w:pPr>
    </w:lvl>
    <w:lvl w:ilvl="8" w:tplc="BE00901A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5" w15:restartNumberingAfterBreak="0">
    <w:nsid w:val="455052DD"/>
    <w:multiLevelType w:val="hybridMultilevel"/>
    <w:tmpl w:val="F3E424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5EA5C33"/>
    <w:multiLevelType w:val="multilevel"/>
    <w:tmpl w:val="FDA8C458"/>
    <w:styleLink w:val="RULES"/>
    <w:lvl w:ilvl="0">
      <w:start w:val="1"/>
      <w:numFmt w:val="decimal"/>
      <w:lvlText w:val="[R%1]"/>
      <w:lvlJc w:val="left"/>
      <w:pPr>
        <w:tabs>
          <w:tab w:val="num" w:pos="567"/>
        </w:tabs>
        <w:ind w:left="567" w:hanging="567"/>
      </w:pPr>
      <w:rPr>
        <w:rFonts w:ascii="Arial" w:eastAsia="平成明朝" w:hAnsi="Arial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47C176BE"/>
    <w:multiLevelType w:val="hybridMultilevel"/>
    <w:tmpl w:val="9EEADFBA"/>
    <w:lvl w:ilvl="0" w:tplc="0B46B6AC">
      <w:start w:val="1"/>
      <w:numFmt w:val="decimal"/>
      <w:pStyle w:val="AD-APPDOCV4"/>
      <w:lvlText w:val="[AD%1]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 w:tplc="76DE89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F08D6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BEF0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F6735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2303D7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723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24FFC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2E2FC8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49B86912"/>
    <w:multiLevelType w:val="multilevel"/>
    <w:tmpl w:val="80560682"/>
    <w:styleLink w:val="GUIDELINES"/>
    <w:lvl w:ilvl="0">
      <w:start w:val="1"/>
      <w:numFmt w:val="decimal"/>
      <w:lvlText w:val="[G%1]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9" w15:restartNumberingAfterBreak="0">
    <w:nsid w:val="4A1D02C6"/>
    <w:multiLevelType w:val="hybridMultilevel"/>
    <w:tmpl w:val="15B871F6"/>
    <w:lvl w:ilvl="0" w:tplc="D212B08C">
      <w:start w:val="1"/>
      <w:numFmt w:val="decimal"/>
      <w:pStyle w:val="INPUTv4"/>
      <w:lvlText w:val="[I%1]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 w:tplc="7846B5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134934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B1206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E4B74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2E61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BA98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164C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FC31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4B4D1E0D"/>
    <w:multiLevelType w:val="multilevel"/>
    <w:tmpl w:val="2E9C75D6"/>
    <w:styleLink w:val="APPLICABLEDOCUMENTS"/>
    <w:lvl w:ilvl="0">
      <w:start w:val="1"/>
      <w:numFmt w:val="decimal"/>
      <w:lvlText w:val="[AD%1]"/>
      <w:lvlJc w:val="left"/>
      <w:pPr>
        <w:tabs>
          <w:tab w:val="num" w:pos="567"/>
        </w:tabs>
        <w:ind w:left="567" w:hanging="567"/>
      </w:pPr>
      <w:rPr>
        <w:rFonts w:hint="default"/>
        <w:sz w:val="20"/>
      </w:rPr>
    </w:lvl>
    <w:lvl w:ilvl="1">
      <w:start w:val="1"/>
      <w:numFmt w:val="decimal"/>
      <w:lvlText w:val="3.3.%2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1" w15:restartNumberingAfterBreak="0">
    <w:nsid w:val="4C58019D"/>
    <w:multiLevelType w:val="singleLevel"/>
    <w:tmpl w:val="C52802D8"/>
    <w:lvl w:ilvl="0">
      <w:start w:val="1"/>
      <w:numFmt w:val="bullet"/>
      <w:pStyle w:val="sublis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4CD37854"/>
    <w:multiLevelType w:val="singleLevel"/>
    <w:tmpl w:val="E82A10F4"/>
    <w:lvl w:ilvl="0">
      <w:start w:val="1"/>
      <w:numFmt w:val="bullet"/>
      <w:pStyle w:val="Bu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4F8E379C"/>
    <w:multiLevelType w:val="hybridMultilevel"/>
    <w:tmpl w:val="531CE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0035266"/>
    <w:multiLevelType w:val="hybridMultilevel"/>
    <w:tmpl w:val="A70E5E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0CB4DFE"/>
    <w:multiLevelType w:val="multilevel"/>
    <w:tmpl w:val="8700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1060784"/>
    <w:multiLevelType w:val="hybridMultilevel"/>
    <w:tmpl w:val="B55E6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2624CDF"/>
    <w:multiLevelType w:val="multilevel"/>
    <w:tmpl w:val="DBFAA844"/>
    <w:lvl w:ilvl="0">
      <w:start w:val="1"/>
      <w:numFmt w:val="decimal"/>
      <w:pStyle w:val="ListNo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931"/>
        </w:tabs>
        <w:ind w:left="193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91"/>
        </w:tabs>
        <w:ind w:left="229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651"/>
        </w:tabs>
        <w:ind w:left="265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11"/>
        </w:tabs>
        <w:ind w:left="301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31"/>
        </w:tabs>
        <w:ind w:left="373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091"/>
        </w:tabs>
        <w:ind w:left="4091" w:hanging="360"/>
      </w:pPr>
      <w:rPr>
        <w:rFonts w:hint="default"/>
      </w:rPr>
    </w:lvl>
  </w:abstractNum>
  <w:abstractNum w:abstractNumId="48" w15:restartNumberingAfterBreak="0">
    <w:nsid w:val="549B134A"/>
    <w:multiLevelType w:val="hybridMultilevel"/>
    <w:tmpl w:val="DD1CFA48"/>
    <w:lvl w:ilvl="0" w:tplc="4FEA3FE6">
      <w:start w:val="1"/>
      <w:numFmt w:val="bullet"/>
      <w:lvlText w:val=""/>
      <w:lvlJc w:val="left"/>
      <w:pPr>
        <w:ind w:left="720" w:hanging="360"/>
      </w:pPr>
      <w:rPr>
        <w:rFonts w:ascii="Wingdings" w:eastAsia="平成明朝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57B0FFF"/>
    <w:multiLevelType w:val="hybridMultilevel"/>
    <w:tmpl w:val="6D1C6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5D76C95"/>
    <w:multiLevelType w:val="hybridMultilevel"/>
    <w:tmpl w:val="B414EF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6327ED9"/>
    <w:multiLevelType w:val="multilevel"/>
    <w:tmpl w:val="1AEE9B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pStyle w:val="Ttulo4"/>
      <w:lvlText w:val="1.%2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304"/>
        </w:tabs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52" w15:restartNumberingAfterBreak="0">
    <w:nsid w:val="5A012302"/>
    <w:multiLevelType w:val="hybridMultilevel"/>
    <w:tmpl w:val="6AD85ED8"/>
    <w:lvl w:ilvl="0" w:tplc="44EED364">
      <w:start w:val="1"/>
      <w:numFmt w:val="decimal"/>
      <w:pStyle w:val="DELIVERABLESv4"/>
      <w:lvlText w:val="[D%1]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 w:tplc="5D54D4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F6C1CC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3BEF1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7AD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B8E850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8A074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6A67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D7A229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5AB102F9"/>
    <w:multiLevelType w:val="multilevel"/>
    <w:tmpl w:val="7B222266"/>
    <w:styleLink w:val="Avecpuces"/>
    <w:lvl w:ilvl="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134"/>
        </w:tabs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CD81B98"/>
    <w:multiLevelType w:val="hybridMultilevel"/>
    <w:tmpl w:val="4CAA87EA"/>
    <w:lvl w:ilvl="0" w:tplc="0C0A000F">
      <w:start w:val="1"/>
      <w:numFmt w:val="decimal"/>
      <w:lvlText w:val="%1.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5" w15:restartNumberingAfterBreak="0">
    <w:nsid w:val="5D9561AE"/>
    <w:multiLevelType w:val="multilevel"/>
    <w:tmpl w:val="DF788F1A"/>
    <w:styleLink w:val="StyleNumbered"/>
    <w:lvl w:ilvl="0">
      <w:start w:val="1"/>
      <w:numFmt w:val="decimal"/>
      <w:lvlText w:val="[GL%1]"/>
      <w:lvlJc w:val="left"/>
      <w:pPr>
        <w:tabs>
          <w:tab w:val="num" w:pos="680"/>
        </w:tabs>
        <w:ind w:left="680" w:hanging="320"/>
      </w:pPr>
      <w:rPr>
        <w:rFonts w:ascii="Arial" w:eastAsia="平成明朝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6" w15:restartNumberingAfterBreak="0">
    <w:nsid w:val="62860126"/>
    <w:multiLevelType w:val="hybridMultilevel"/>
    <w:tmpl w:val="CB46B9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4665AEE"/>
    <w:multiLevelType w:val="hybridMultilevel"/>
    <w:tmpl w:val="67F0DDE0"/>
    <w:lvl w:ilvl="0" w:tplc="8796248C">
      <w:start w:val="1"/>
      <w:numFmt w:val="upperLetter"/>
      <w:pStyle w:val="Appendix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5356BB1"/>
    <w:multiLevelType w:val="hybridMultilevel"/>
    <w:tmpl w:val="5C7EB22E"/>
    <w:lvl w:ilvl="0" w:tplc="52E465DA">
      <w:start w:val="1"/>
      <w:numFmt w:val="decimal"/>
      <w:pStyle w:val="STATEv4"/>
      <w:lvlText w:val="[S%1]"/>
      <w:lvlJc w:val="left"/>
      <w:pPr>
        <w:tabs>
          <w:tab w:val="num" w:pos="907"/>
        </w:tabs>
        <w:ind w:left="907" w:hanging="737"/>
      </w:pPr>
      <w:rPr>
        <w:rFonts w:hint="default"/>
      </w:rPr>
    </w:lvl>
    <w:lvl w:ilvl="1" w:tplc="BDF04D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FDC74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76AB3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786A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72678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E2EF8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8CB3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F986E9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65A64F11"/>
    <w:multiLevelType w:val="hybridMultilevel"/>
    <w:tmpl w:val="F6B8B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6714349"/>
    <w:multiLevelType w:val="multilevel"/>
    <w:tmpl w:val="4A2ABA0C"/>
    <w:lvl w:ilvl="0">
      <w:start w:val="1"/>
      <w:numFmt w:val="decimal"/>
      <w:pStyle w:val="Ttulo1"/>
      <w:lvlText w:val="%1"/>
      <w:lvlJc w:val="left"/>
      <w:pPr>
        <w:tabs>
          <w:tab w:val="num" w:pos="2700"/>
        </w:tabs>
        <w:ind w:left="2700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134"/>
        </w:tabs>
        <w:ind w:left="1134" w:hanging="113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es-E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StyleHeading44h4ASubSubHeadingbulletextSubSubHeading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1" w15:restartNumberingAfterBreak="0">
    <w:nsid w:val="6A730561"/>
    <w:multiLevelType w:val="hybridMultilevel"/>
    <w:tmpl w:val="A7B204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E4350D8"/>
    <w:multiLevelType w:val="hybridMultilevel"/>
    <w:tmpl w:val="6C30F46C"/>
    <w:lvl w:ilvl="0" w:tplc="76B43FD8">
      <w:start w:val="1"/>
      <w:numFmt w:val="decimal"/>
      <w:pStyle w:val="REQv4"/>
      <w:lvlText w:val="[R%1]"/>
      <w:lvlJc w:val="left"/>
      <w:pPr>
        <w:tabs>
          <w:tab w:val="num" w:pos="737"/>
        </w:tabs>
        <w:ind w:left="737" w:hanging="737"/>
      </w:pPr>
      <w:rPr>
        <w:rFonts w:hint="default"/>
        <w:color w:val="auto"/>
        <w:lang w:val="en-US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720F0128"/>
    <w:multiLevelType w:val="hybridMultilevel"/>
    <w:tmpl w:val="054A49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3F26223"/>
    <w:multiLevelType w:val="multilevel"/>
    <w:tmpl w:val="6798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4286987"/>
    <w:multiLevelType w:val="hybridMultilevel"/>
    <w:tmpl w:val="75084E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435592D"/>
    <w:multiLevelType w:val="multilevel"/>
    <w:tmpl w:val="35126118"/>
    <w:styleLink w:val="REFERENCEDOCUMENTS"/>
    <w:lvl w:ilvl="0">
      <w:start w:val="1"/>
      <w:numFmt w:val="decimal"/>
      <w:lvlText w:val="[RD%1]"/>
      <w:lvlJc w:val="left"/>
      <w:pPr>
        <w:tabs>
          <w:tab w:val="num" w:pos="680"/>
        </w:tabs>
        <w:ind w:left="680" w:hanging="680"/>
      </w:pPr>
      <w:rPr>
        <w:rFonts w:hint="default"/>
        <w:sz w:val="20"/>
      </w:rPr>
    </w:lvl>
    <w:lvl w:ilvl="1">
      <w:start w:val="1"/>
      <w:numFmt w:val="decimal"/>
      <w:lvlText w:val="13.%2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67" w15:restartNumberingAfterBreak="0">
    <w:nsid w:val="758424F4"/>
    <w:multiLevelType w:val="hybridMultilevel"/>
    <w:tmpl w:val="C96E12F6"/>
    <w:lvl w:ilvl="0" w:tplc="7FC0814A">
      <w:start w:val="1"/>
      <w:numFmt w:val="bullet"/>
      <w:pStyle w:val="BullterforinrefV4"/>
      <w:lvlText w:val="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88E200E"/>
    <w:multiLevelType w:val="hybridMultilevel"/>
    <w:tmpl w:val="3C026438"/>
    <w:lvl w:ilvl="0" w:tplc="7CC65B9E">
      <w:start w:val="1"/>
      <w:numFmt w:val="bullet"/>
      <w:pStyle w:val="BULLETDARKL1v4"/>
      <w:lvlText w:val=""/>
      <w:lvlJc w:val="left"/>
      <w:pPr>
        <w:tabs>
          <w:tab w:val="num" w:pos="340"/>
        </w:tabs>
        <w:ind w:left="360" w:hanging="360"/>
      </w:pPr>
      <w:rPr>
        <w:rFonts w:ascii="Symbol" w:hAnsi="Symbol" w:hint="default"/>
      </w:rPr>
    </w:lvl>
    <w:lvl w:ilvl="1" w:tplc="4092794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EC8C52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0A97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2CA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72E90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E057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E673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29AB2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8A646CB"/>
    <w:multiLevelType w:val="hybridMultilevel"/>
    <w:tmpl w:val="93DE5560"/>
    <w:lvl w:ilvl="0" w:tplc="265600B0">
      <w:start w:val="1"/>
      <w:numFmt w:val="decimal"/>
      <w:pStyle w:val="GLOSSARYv4"/>
      <w:lvlText w:val="[GL%1]"/>
      <w:lvlJc w:val="left"/>
      <w:pPr>
        <w:tabs>
          <w:tab w:val="num" w:pos="794"/>
        </w:tabs>
        <w:ind w:left="794" w:hanging="794"/>
      </w:pPr>
      <w:rPr>
        <w:rFonts w:hint="default"/>
        <w:b w:val="0"/>
      </w:rPr>
    </w:lvl>
    <w:lvl w:ilvl="1" w:tplc="3BBA9D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7AF60849"/>
    <w:multiLevelType w:val="multilevel"/>
    <w:tmpl w:val="FDB4A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AF72D59"/>
    <w:multiLevelType w:val="hybridMultilevel"/>
    <w:tmpl w:val="BF5CE6B0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2" w15:restartNumberingAfterBreak="0">
    <w:nsid w:val="7C824C13"/>
    <w:multiLevelType w:val="hybridMultilevel"/>
    <w:tmpl w:val="76A6420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DE1065F"/>
    <w:multiLevelType w:val="multilevel"/>
    <w:tmpl w:val="4260CB5C"/>
    <w:styleLink w:val="STATES"/>
    <w:lvl w:ilvl="0">
      <w:start w:val="1"/>
      <w:numFmt w:val="decimal"/>
      <w:lvlText w:val="[S%1]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4" w15:restartNumberingAfterBreak="0">
    <w:nsid w:val="7FEF4CE6"/>
    <w:multiLevelType w:val="multilevel"/>
    <w:tmpl w:val="697E7524"/>
    <w:styleLink w:val="RULE"/>
    <w:lvl w:ilvl="0">
      <w:start w:val="1"/>
      <w:numFmt w:val="upperRoman"/>
      <w:lvlText w:val="%1."/>
      <w:lvlJc w:val="left"/>
      <w:pPr>
        <w:tabs>
          <w:tab w:val="num" w:pos="720"/>
        </w:tabs>
        <w:ind w:left="288" w:hanging="288"/>
      </w:pPr>
      <w:rPr>
        <w:b/>
        <w:i w:val="0"/>
        <w:caps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720"/>
      </w:pPr>
      <w:rPr>
        <w:b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72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Roman"/>
      <w:lvlText w:val="(%5)"/>
      <w:lvlJc w:val="left"/>
      <w:pPr>
        <w:tabs>
          <w:tab w:val="num" w:pos="2160"/>
        </w:tabs>
        <w:ind w:left="2160" w:hanging="72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upperLetter"/>
      <w:lvlText w:val="%6."/>
      <w:lvlJc w:val="left"/>
      <w:pPr>
        <w:tabs>
          <w:tab w:val="num" w:pos="2880"/>
        </w:tabs>
        <w:ind w:left="2880" w:hanging="72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(%7)"/>
      <w:lvlJc w:val="left"/>
      <w:pPr>
        <w:tabs>
          <w:tab w:val="num" w:pos="3600"/>
        </w:tabs>
        <w:ind w:left="3600" w:hanging="72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11898242">
    <w:abstractNumId w:val="32"/>
  </w:num>
  <w:num w:numId="2" w16cid:durableId="724179583">
    <w:abstractNumId w:val="68"/>
  </w:num>
  <w:num w:numId="3" w16cid:durableId="35356208">
    <w:abstractNumId w:val="55"/>
  </w:num>
  <w:num w:numId="4" w16cid:durableId="1742168123">
    <w:abstractNumId w:val="53"/>
  </w:num>
  <w:num w:numId="5" w16cid:durableId="596793295">
    <w:abstractNumId w:val="23"/>
  </w:num>
  <w:num w:numId="6" w16cid:durableId="780607031">
    <w:abstractNumId w:val="69"/>
  </w:num>
  <w:num w:numId="7" w16cid:durableId="1313561930">
    <w:abstractNumId w:val="30"/>
  </w:num>
  <w:num w:numId="8" w16cid:durableId="2058897634">
    <w:abstractNumId w:val="37"/>
  </w:num>
  <w:num w:numId="9" w16cid:durableId="223882565">
    <w:abstractNumId w:val="18"/>
  </w:num>
  <w:num w:numId="10" w16cid:durableId="66391058">
    <w:abstractNumId w:val="62"/>
  </w:num>
  <w:num w:numId="11" w16cid:durableId="583149132">
    <w:abstractNumId w:val="52"/>
  </w:num>
  <w:num w:numId="12" w16cid:durableId="1205755234">
    <w:abstractNumId w:val="39"/>
  </w:num>
  <w:num w:numId="13" w16cid:durableId="210771083">
    <w:abstractNumId w:val="16"/>
  </w:num>
  <w:num w:numId="14" w16cid:durableId="823744699">
    <w:abstractNumId w:val="74"/>
  </w:num>
  <w:num w:numId="15" w16cid:durableId="1187401707">
    <w:abstractNumId w:val="14"/>
  </w:num>
  <w:num w:numId="16" w16cid:durableId="1732146763">
    <w:abstractNumId w:val="15"/>
  </w:num>
  <w:num w:numId="17" w16cid:durableId="1051030318">
    <w:abstractNumId w:val="73"/>
  </w:num>
  <w:num w:numId="18" w16cid:durableId="38870163">
    <w:abstractNumId w:val="40"/>
  </w:num>
  <w:num w:numId="19" w16cid:durableId="499006208">
    <w:abstractNumId w:val="66"/>
  </w:num>
  <w:num w:numId="20" w16cid:durableId="709844150">
    <w:abstractNumId w:val="38"/>
  </w:num>
  <w:num w:numId="21" w16cid:durableId="1407462497">
    <w:abstractNumId w:val="27"/>
  </w:num>
  <w:num w:numId="22" w16cid:durableId="97601671">
    <w:abstractNumId w:val="58"/>
  </w:num>
  <w:num w:numId="23" w16cid:durableId="172499921">
    <w:abstractNumId w:val="36"/>
  </w:num>
  <w:num w:numId="24" w16cid:durableId="511575149">
    <w:abstractNumId w:val="28"/>
  </w:num>
  <w:num w:numId="25" w16cid:durableId="1275793731">
    <w:abstractNumId w:val="17"/>
  </w:num>
  <w:num w:numId="26" w16cid:durableId="1155802311">
    <w:abstractNumId w:val="34"/>
  </w:num>
  <w:num w:numId="27" w16cid:durableId="701636223">
    <w:abstractNumId w:val="42"/>
  </w:num>
  <w:num w:numId="28" w16cid:durableId="2090926322">
    <w:abstractNumId w:val="60"/>
  </w:num>
  <w:num w:numId="29" w16cid:durableId="2086025588">
    <w:abstractNumId w:val="67"/>
  </w:num>
  <w:num w:numId="30" w16cid:durableId="1985351652">
    <w:abstractNumId w:val="2"/>
  </w:num>
  <w:num w:numId="31" w16cid:durableId="87047147">
    <w:abstractNumId w:val="41"/>
  </w:num>
  <w:num w:numId="32" w16cid:durableId="94832812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24851673">
    <w:abstractNumId w:val="51"/>
  </w:num>
  <w:num w:numId="34" w16cid:durableId="1881476291">
    <w:abstractNumId w:val="5"/>
  </w:num>
  <w:num w:numId="35" w16cid:durableId="626594033">
    <w:abstractNumId w:val="3"/>
  </w:num>
  <w:num w:numId="36" w16cid:durableId="1721590202">
    <w:abstractNumId w:val="4"/>
  </w:num>
  <w:num w:numId="37" w16cid:durableId="1467775871">
    <w:abstractNumId w:val="1"/>
  </w:num>
  <w:num w:numId="38" w16cid:durableId="550044524">
    <w:abstractNumId w:val="57"/>
  </w:num>
  <w:num w:numId="39" w16cid:durableId="1777670180">
    <w:abstractNumId w:val="31"/>
  </w:num>
  <w:num w:numId="40" w16cid:durableId="1958098909">
    <w:abstractNumId w:val="7"/>
  </w:num>
  <w:num w:numId="41" w16cid:durableId="9457626">
    <w:abstractNumId w:val="10"/>
  </w:num>
  <w:num w:numId="42" w16cid:durableId="351498568">
    <w:abstractNumId w:val="49"/>
  </w:num>
  <w:num w:numId="43" w16cid:durableId="361322358">
    <w:abstractNumId w:val="12"/>
  </w:num>
  <w:num w:numId="44" w16cid:durableId="387001263">
    <w:abstractNumId w:val="26"/>
  </w:num>
  <w:num w:numId="45" w16cid:durableId="1505168781">
    <w:abstractNumId w:val="22"/>
  </w:num>
  <w:num w:numId="46" w16cid:durableId="396979667">
    <w:abstractNumId w:val="11"/>
  </w:num>
  <w:num w:numId="47" w16cid:durableId="144245648">
    <w:abstractNumId w:val="43"/>
  </w:num>
  <w:num w:numId="48" w16cid:durableId="1294405424">
    <w:abstractNumId w:val="61"/>
  </w:num>
  <w:num w:numId="49" w16cid:durableId="560869955">
    <w:abstractNumId w:val="65"/>
  </w:num>
  <w:num w:numId="50" w16cid:durableId="834102488">
    <w:abstractNumId w:val="71"/>
  </w:num>
  <w:num w:numId="51" w16cid:durableId="1762723783">
    <w:abstractNumId w:val="46"/>
  </w:num>
  <w:num w:numId="52" w16cid:durableId="1923446515">
    <w:abstractNumId w:val="50"/>
  </w:num>
  <w:num w:numId="53" w16cid:durableId="1156337606">
    <w:abstractNumId w:val="13"/>
  </w:num>
  <w:num w:numId="54" w16cid:durableId="2004385470">
    <w:abstractNumId w:val="44"/>
  </w:num>
  <w:num w:numId="55" w16cid:durableId="1085348191">
    <w:abstractNumId w:val="54"/>
  </w:num>
  <w:num w:numId="56" w16cid:durableId="526527559">
    <w:abstractNumId w:val="56"/>
  </w:num>
  <w:num w:numId="57" w16cid:durableId="1785227322">
    <w:abstractNumId w:val="24"/>
  </w:num>
  <w:num w:numId="58" w16cid:durableId="1387145409">
    <w:abstractNumId w:val="59"/>
  </w:num>
  <w:num w:numId="59" w16cid:durableId="1863668336">
    <w:abstractNumId w:val="21"/>
  </w:num>
  <w:num w:numId="60" w16cid:durableId="1821851338">
    <w:abstractNumId w:val="72"/>
  </w:num>
  <w:num w:numId="61" w16cid:durableId="406391499">
    <w:abstractNumId w:val="48"/>
  </w:num>
  <w:num w:numId="62" w16cid:durableId="473908067">
    <w:abstractNumId w:val="25"/>
  </w:num>
  <w:num w:numId="63" w16cid:durableId="2063557807">
    <w:abstractNumId w:val="0"/>
  </w:num>
  <w:num w:numId="64" w16cid:durableId="2034185555">
    <w:abstractNumId w:val="63"/>
  </w:num>
  <w:num w:numId="65" w16cid:durableId="794446860">
    <w:abstractNumId w:val="19"/>
  </w:num>
  <w:num w:numId="66" w16cid:durableId="259223601">
    <w:abstractNumId w:val="20"/>
  </w:num>
  <w:num w:numId="67" w16cid:durableId="382874669">
    <w:abstractNumId w:val="9"/>
  </w:num>
  <w:num w:numId="68" w16cid:durableId="175506438">
    <w:abstractNumId w:val="45"/>
  </w:num>
  <w:num w:numId="69" w16cid:durableId="1719890324">
    <w:abstractNumId w:val="70"/>
  </w:num>
  <w:num w:numId="70" w16cid:durableId="1661811513">
    <w:abstractNumId w:val="64"/>
  </w:num>
  <w:num w:numId="71" w16cid:durableId="372196846">
    <w:abstractNumId w:val="35"/>
  </w:num>
  <w:num w:numId="72" w16cid:durableId="1093087317">
    <w:abstractNumId w:val="29"/>
  </w:num>
  <w:num w:numId="73" w16cid:durableId="473792456">
    <w:abstractNumId w:val="6"/>
  </w:num>
  <w:num w:numId="74" w16cid:durableId="937905284">
    <w:abstractNumId w:val="8"/>
  </w:num>
  <w:num w:numId="75" w16cid:durableId="461267174">
    <w:abstractNumId w:val="33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19"/>
  <w:drawingGridVerticalSpacing w:val="164"/>
  <w:displayHorizontalDrawingGridEvery w:val="0"/>
  <w:displayVerticalDrawingGridEvery w:val="2"/>
  <w:characterSpacingControl w:val="doNotCompress"/>
  <w:hdrShapeDefaults>
    <o:shapedefaults v:ext="edit" spidmax="2050" fillcolor="#666" strokecolor="#666">
      <v:fill color="#666" color2="#ccc" angle="-45" focus="-50%" type="gradient"/>
      <v:stroke color="#666" weight="1pt"/>
      <v:shadow on="t" type="perspective" color="#7f7f7f" opacity=".5" offset="1pt" offset2="-3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YwMzUyNDG1NLM0MDRS0lEKTi0uzszPAykwqgUADtBLEywAAAA="/>
  </w:docVars>
  <w:rsids>
    <w:rsidRoot w:val="00BF703B"/>
    <w:rsid w:val="00000187"/>
    <w:rsid w:val="000002D3"/>
    <w:rsid w:val="000008F6"/>
    <w:rsid w:val="00000AAD"/>
    <w:rsid w:val="00001865"/>
    <w:rsid w:val="0000196F"/>
    <w:rsid w:val="000019B4"/>
    <w:rsid w:val="000031E5"/>
    <w:rsid w:val="00003694"/>
    <w:rsid w:val="00005553"/>
    <w:rsid w:val="00006290"/>
    <w:rsid w:val="000068F3"/>
    <w:rsid w:val="000073E8"/>
    <w:rsid w:val="00007CE1"/>
    <w:rsid w:val="00010EE5"/>
    <w:rsid w:val="0001129B"/>
    <w:rsid w:val="000117B9"/>
    <w:rsid w:val="0001269E"/>
    <w:rsid w:val="0001271A"/>
    <w:rsid w:val="0001296C"/>
    <w:rsid w:val="000134BF"/>
    <w:rsid w:val="000161A3"/>
    <w:rsid w:val="00016275"/>
    <w:rsid w:val="0001655A"/>
    <w:rsid w:val="00017040"/>
    <w:rsid w:val="00020334"/>
    <w:rsid w:val="000208C9"/>
    <w:rsid w:val="00022740"/>
    <w:rsid w:val="00022F82"/>
    <w:rsid w:val="000232B7"/>
    <w:rsid w:val="000233F2"/>
    <w:rsid w:val="0002499E"/>
    <w:rsid w:val="00027449"/>
    <w:rsid w:val="00031BFB"/>
    <w:rsid w:val="00032161"/>
    <w:rsid w:val="00032F77"/>
    <w:rsid w:val="00033204"/>
    <w:rsid w:val="00033B14"/>
    <w:rsid w:val="00034BEB"/>
    <w:rsid w:val="00034C6F"/>
    <w:rsid w:val="00034F6D"/>
    <w:rsid w:val="0003527F"/>
    <w:rsid w:val="00035D11"/>
    <w:rsid w:val="00036544"/>
    <w:rsid w:val="00037697"/>
    <w:rsid w:val="0003772E"/>
    <w:rsid w:val="00037B5C"/>
    <w:rsid w:val="00040360"/>
    <w:rsid w:val="0004061F"/>
    <w:rsid w:val="0004118E"/>
    <w:rsid w:val="00042B85"/>
    <w:rsid w:val="00042D68"/>
    <w:rsid w:val="00042D7A"/>
    <w:rsid w:val="00043015"/>
    <w:rsid w:val="00045021"/>
    <w:rsid w:val="000451E6"/>
    <w:rsid w:val="00045262"/>
    <w:rsid w:val="000458F5"/>
    <w:rsid w:val="00046D45"/>
    <w:rsid w:val="00047D54"/>
    <w:rsid w:val="00050097"/>
    <w:rsid w:val="000505AF"/>
    <w:rsid w:val="000505C2"/>
    <w:rsid w:val="00052F74"/>
    <w:rsid w:val="00053AA3"/>
    <w:rsid w:val="0005629B"/>
    <w:rsid w:val="000564E3"/>
    <w:rsid w:val="00056CC2"/>
    <w:rsid w:val="00056E58"/>
    <w:rsid w:val="000579AC"/>
    <w:rsid w:val="0006026F"/>
    <w:rsid w:val="0006047D"/>
    <w:rsid w:val="00060865"/>
    <w:rsid w:val="0006096D"/>
    <w:rsid w:val="0006137C"/>
    <w:rsid w:val="00061856"/>
    <w:rsid w:val="00061D80"/>
    <w:rsid w:val="0006246B"/>
    <w:rsid w:val="00063095"/>
    <w:rsid w:val="00063594"/>
    <w:rsid w:val="00063FC0"/>
    <w:rsid w:val="00064651"/>
    <w:rsid w:val="000648F8"/>
    <w:rsid w:val="00064E8F"/>
    <w:rsid w:val="00066750"/>
    <w:rsid w:val="000668F4"/>
    <w:rsid w:val="000701F7"/>
    <w:rsid w:val="00071505"/>
    <w:rsid w:val="00071A14"/>
    <w:rsid w:val="00072B18"/>
    <w:rsid w:val="00073508"/>
    <w:rsid w:val="000735D4"/>
    <w:rsid w:val="00074933"/>
    <w:rsid w:val="0007642D"/>
    <w:rsid w:val="0007668C"/>
    <w:rsid w:val="00076C40"/>
    <w:rsid w:val="00076D22"/>
    <w:rsid w:val="000770A1"/>
    <w:rsid w:val="000771EB"/>
    <w:rsid w:val="00080074"/>
    <w:rsid w:val="000805DE"/>
    <w:rsid w:val="0008082E"/>
    <w:rsid w:val="00080983"/>
    <w:rsid w:val="000813C7"/>
    <w:rsid w:val="000817C5"/>
    <w:rsid w:val="0008291D"/>
    <w:rsid w:val="00085251"/>
    <w:rsid w:val="00085512"/>
    <w:rsid w:val="000858ED"/>
    <w:rsid w:val="000861A9"/>
    <w:rsid w:val="0008674C"/>
    <w:rsid w:val="00090726"/>
    <w:rsid w:val="00090863"/>
    <w:rsid w:val="00090D2E"/>
    <w:rsid w:val="00093217"/>
    <w:rsid w:val="00093D41"/>
    <w:rsid w:val="000945AC"/>
    <w:rsid w:val="000946C8"/>
    <w:rsid w:val="000956D9"/>
    <w:rsid w:val="00095961"/>
    <w:rsid w:val="000962A2"/>
    <w:rsid w:val="00096A02"/>
    <w:rsid w:val="00096C57"/>
    <w:rsid w:val="00097FA6"/>
    <w:rsid w:val="000A0037"/>
    <w:rsid w:val="000A0081"/>
    <w:rsid w:val="000A02DE"/>
    <w:rsid w:val="000A1E55"/>
    <w:rsid w:val="000A23DC"/>
    <w:rsid w:val="000A2445"/>
    <w:rsid w:val="000A253C"/>
    <w:rsid w:val="000A3E03"/>
    <w:rsid w:val="000A4894"/>
    <w:rsid w:val="000A4C6A"/>
    <w:rsid w:val="000A54B4"/>
    <w:rsid w:val="000A5573"/>
    <w:rsid w:val="000A57CC"/>
    <w:rsid w:val="000A5C73"/>
    <w:rsid w:val="000A7BFA"/>
    <w:rsid w:val="000B1993"/>
    <w:rsid w:val="000B2546"/>
    <w:rsid w:val="000B6164"/>
    <w:rsid w:val="000B620F"/>
    <w:rsid w:val="000B6642"/>
    <w:rsid w:val="000B71B9"/>
    <w:rsid w:val="000C0452"/>
    <w:rsid w:val="000C05AE"/>
    <w:rsid w:val="000C27DA"/>
    <w:rsid w:val="000C37E9"/>
    <w:rsid w:val="000C480F"/>
    <w:rsid w:val="000C50AC"/>
    <w:rsid w:val="000C515C"/>
    <w:rsid w:val="000C67DD"/>
    <w:rsid w:val="000C74B8"/>
    <w:rsid w:val="000D0DCE"/>
    <w:rsid w:val="000D10A7"/>
    <w:rsid w:val="000D215A"/>
    <w:rsid w:val="000D2240"/>
    <w:rsid w:val="000D25D5"/>
    <w:rsid w:val="000D3975"/>
    <w:rsid w:val="000D4754"/>
    <w:rsid w:val="000D47E3"/>
    <w:rsid w:val="000D4971"/>
    <w:rsid w:val="000D4CD7"/>
    <w:rsid w:val="000D6AEC"/>
    <w:rsid w:val="000D706B"/>
    <w:rsid w:val="000D7461"/>
    <w:rsid w:val="000E0934"/>
    <w:rsid w:val="000E0FA7"/>
    <w:rsid w:val="000E102F"/>
    <w:rsid w:val="000E1245"/>
    <w:rsid w:val="000E2125"/>
    <w:rsid w:val="000E3407"/>
    <w:rsid w:val="000E3949"/>
    <w:rsid w:val="000E5DFF"/>
    <w:rsid w:val="000E6118"/>
    <w:rsid w:val="000E7E61"/>
    <w:rsid w:val="000F06B6"/>
    <w:rsid w:val="000F07F8"/>
    <w:rsid w:val="000F1F31"/>
    <w:rsid w:val="000F224A"/>
    <w:rsid w:val="000F253C"/>
    <w:rsid w:val="000F3024"/>
    <w:rsid w:val="000F31EC"/>
    <w:rsid w:val="000F35F2"/>
    <w:rsid w:val="000F3637"/>
    <w:rsid w:val="000F4F33"/>
    <w:rsid w:val="000F57D1"/>
    <w:rsid w:val="000F5935"/>
    <w:rsid w:val="000F62F6"/>
    <w:rsid w:val="001007D1"/>
    <w:rsid w:val="001023AC"/>
    <w:rsid w:val="0010266D"/>
    <w:rsid w:val="001038E0"/>
    <w:rsid w:val="00103B22"/>
    <w:rsid w:val="00103F21"/>
    <w:rsid w:val="001051CD"/>
    <w:rsid w:val="00105F42"/>
    <w:rsid w:val="00106225"/>
    <w:rsid w:val="00106984"/>
    <w:rsid w:val="00107872"/>
    <w:rsid w:val="001110BA"/>
    <w:rsid w:val="001137F6"/>
    <w:rsid w:val="00113A58"/>
    <w:rsid w:val="00113E18"/>
    <w:rsid w:val="0011588B"/>
    <w:rsid w:val="001167A0"/>
    <w:rsid w:val="001170EC"/>
    <w:rsid w:val="001173C5"/>
    <w:rsid w:val="00117679"/>
    <w:rsid w:val="001176DB"/>
    <w:rsid w:val="001178F8"/>
    <w:rsid w:val="001207C8"/>
    <w:rsid w:val="00121458"/>
    <w:rsid w:val="00122760"/>
    <w:rsid w:val="00122B9A"/>
    <w:rsid w:val="00123096"/>
    <w:rsid w:val="00123209"/>
    <w:rsid w:val="00125662"/>
    <w:rsid w:val="001258B5"/>
    <w:rsid w:val="00125F24"/>
    <w:rsid w:val="0012643F"/>
    <w:rsid w:val="00126468"/>
    <w:rsid w:val="00130095"/>
    <w:rsid w:val="00130ED9"/>
    <w:rsid w:val="001310F9"/>
    <w:rsid w:val="001330F2"/>
    <w:rsid w:val="001332AC"/>
    <w:rsid w:val="00133F0F"/>
    <w:rsid w:val="00135027"/>
    <w:rsid w:val="00135CBF"/>
    <w:rsid w:val="00135F39"/>
    <w:rsid w:val="0013676E"/>
    <w:rsid w:val="001367AD"/>
    <w:rsid w:val="00136B3D"/>
    <w:rsid w:val="0013798E"/>
    <w:rsid w:val="001406B2"/>
    <w:rsid w:val="0014124D"/>
    <w:rsid w:val="00141B84"/>
    <w:rsid w:val="001429D2"/>
    <w:rsid w:val="00142A3C"/>
    <w:rsid w:val="00142C30"/>
    <w:rsid w:val="00144148"/>
    <w:rsid w:val="001448E5"/>
    <w:rsid w:val="00144EFA"/>
    <w:rsid w:val="00145449"/>
    <w:rsid w:val="001459D9"/>
    <w:rsid w:val="00145A65"/>
    <w:rsid w:val="0014686B"/>
    <w:rsid w:val="00146FFF"/>
    <w:rsid w:val="0015058F"/>
    <w:rsid w:val="00150AE1"/>
    <w:rsid w:val="00150E7A"/>
    <w:rsid w:val="00151DAC"/>
    <w:rsid w:val="00151E33"/>
    <w:rsid w:val="00151F3B"/>
    <w:rsid w:val="0015338A"/>
    <w:rsid w:val="001542EE"/>
    <w:rsid w:val="001545B4"/>
    <w:rsid w:val="001548B2"/>
    <w:rsid w:val="00154C37"/>
    <w:rsid w:val="00154CD5"/>
    <w:rsid w:val="00155264"/>
    <w:rsid w:val="001553F6"/>
    <w:rsid w:val="001553FA"/>
    <w:rsid w:val="00155673"/>
    <w:rsid w:val="001566FC"/>
    <w:rsid w:val="001604DC"/>
    <w:rsid w:val="00161785"/>
    <w:rsid w:val="00161DC4"/>
    <w:rsid w:val="00161E27"/>
    <w:rsid w:val="00161F46"/>
    <w:rsid w:val="00162CFC"/>
    <w:rsid w:val="00163CFB"/>
    <w:rsid w:val="001647A8"/>
    <w:rsid w:val="001650B8"/>
    <w:rsid w:val="00165A15"/>
    <w:rsid w:val="00165E0C"/>
    <w:rsid w:val="00166247"/>
    <w:rsid w:val="001677D0"/>
    <w:rsid w:val="00167A35"/>
    <w:rsid w:val="00167D9A"/>
    <w:rsid w:val="0017143F"/>
    <w:rsid w:val="00171A08"/>
    <w:rsid w:val="001724C8"/>
    <w:rsid w:val="001728E4"/>
    <w:rsid w:val="00172BA3"/>
    <w:rsid w:val="00173498"/>
    <w:rsid w:val="00173E1F"/>
    <w:rsid w:val="00174DE9"/>
    <w:rsid w:val="0017659E"/>
    <w:rsid w:val="00176914"/>
    <w:rsid w:val="0017742E"/>
    <w:rsid w:val="001774E1"/>
    <w:rsid w:val="001815A1"/>
    <w:rsid w:val="00181941"/>
    <w:rsid w:val="00181C4D"/>
    <w:rsid w:val="00182862"/>
    <w:rsid w:val="00182C3F"/>
    <w:rsid w:val="00182D9B"/>
    <w:rsid w:val="001848B1"/>
    <w:rsid w:val="00184A93"/>
    <w:rsid w:val="00185785"/>
    <w:rsid w:val="00185A29"/>
    <w:rsid w:val="00185A9D"/>
    <w:rsid w:val="00185DCE"/>
    <w:rsid w:val="001861F5"/>
    <w:rsid w:val="00187019"/>
    <w:rsid w:val="001873CD"/>
    <w:rsid w:val="00187FF0"/>
    <w:rsid w:val="00190551"/>
    <w:rsid w:val="0019083E"/>
    <w:rsid w:val="00190877"/>
    <w:rsid w:val="00190F99"/>
    <w:rsid w:val="00191470"/>
    <w:rsid w:val="00191E4C"/>
    <w:rsid w:val="00191F97"/>
    <w:rsid w:val="0019219A"/>
    <w:rsid w:val="00192C79"/>
    <w:rsid w:val="00192E58"/>
    <w:rsid w:val="00193398"/>
    <w:rsid w:val="001937CD"/>
    <w:rsid w:val="00193984"/>
    <w:rsid w:val="00196493"/>
    <w:rsid w:val="0019692C"/>
    <w:rsid w:val="00196D43"/>
    <w:rsid w:val="001975A0"/>
    <w:rsid w:val="00197726"/>
    <w:rsid w:val="001A06C2"/>
    <w:rsid w:val="001A0ECC"/>
    <w:rsid w:val="001A1A81"/>
    <w:rsid w:val="001A1DA8"/>
    <w:rsid w:val="001A2554"/>
    <w:rsid w:val="001A25E7"/>
    <w:rsid w:val="001A2B6B"/>
    <w:rsid w:val="001A3025"/>
    <w:rsid w:val="001A3311"/>
    <w:rsid w:val="001A37EE"/>
    <w:rsid w:val="001A5105"/>
    <w:rsid w:val="001A5A80"/>
    <w:rsid w:val="001A6842"/>
    <w:rsid w:val="001A68F6"/>
    <w:rsid w:val="001A7468"/>
    <w:rsid w:val="001A7D1E"/>
    <w:rsid w:val="001B0B9E"/>
    <w:rsid w:val="001B1071"/>
    <w:rsid w:val="001B20DD"/>
    <w:rsid w:val="001B35F5"/>
    <w:rsid w:val="001B3725"/>
    <w:rsid w:val="001B44A2"/>
    <w:rsid w:val="001B5706"/>
    <w:rsid w:val="001B57C7"/>
    <w:rsid w:val="001B5DD5"/>
    <w:rsid w:val="001B6B06"/>
    <w:rsid w:val="001B6C71"/>
    <w:rsid w:val="001B6E09"/>
    <w:rsid w:val="001B6E2E"/>
    <w:rsid w:val="001B6ECA"/>
    <w:rsid w:val="001B6F63"/>
    <w:rsid w:val="001C084E"/>
    <w:rsid w:val="001C0885"/>
    <w:rsid w:val="001C1001"/>
    <w:rsid w:val="001C19DD"/>
    <w:rsid w:val="001C1F92"/>
    <w:rsid w:val="001C2A5E"/>
    <w:rsid w:val="001C482A"/>
    <w:rsid w:val="001C4A62"/>
    <w:rsid w:val="001C5785"/>
    <w:rsid w:val="001C6BDA"/>
    <w:rsid w:val="001C7BAA"/>
    <w:rsid w:val="001D072C"/>
    <w:rsid w:val="001D087A"/>
    <w:rsid w:val="001D0B6E"/>
    <w:rsid w:val="001D1651"/>
    <w:rsid w:val="001D1D2A"/>
    <w:rsid w:val="001D249B"/>
    <w:rsid w:val="001D3068"/>
    <w:rsid w:val="001D34F3"/>
    <w:rsid w:val="001D4870"/>
    <w:rsid w:val="001D577E"/>
    <w:rsid w:val="001D6A30"/>
    <w:rsid w:val="001D79FB"/>
    <w:rsid w:val="001D7E04"/>
    <w:rsid w:val="001E00B4"/>
    <w:rsid w:val="001E0CB3"/>
    <w:rsid w:val="001E1DC0"/>
    <w:rsid w:val="001E3D91"/>
    <w:rsid w:val="001E5103"/>
    <w:rsid w:val="001E5412"/>
    <w:rsid w:val="001E7722"/>
    <w:rsid w:val="001F29B3"/>
    <w:rsid w:val="001F2E34"/>
    <w:rsid w:val="001F2ED7"/>
    <w:rsid w:val="001F4257"/>
    <w:rsid w:val="001F5EAE"/>
    <w:rsid w:val="001F682D"/>
    <w:rsid w:val="001F7671"/>
    <w:rsid w:val="001F7744"/>
    <w:rsid w:val="001F7A1D"/>
    <w:rsid w:val="001F7CD9"/>
    <w:rsid w:val="00200167"/>
    <w:rsid w:val="00200795"/>
    <w:rsid w:val="00200D27"/>
    <w:rsid w:val="00201ADE"/>
    <w:rsid w:val="00201C8A"/>
    <w:rsid w:val="00202A2A"/>
    <w:rsid w:val="00202EA9"/>
    <w:rsid w:val="002031EB"/>
    <w:rsid w:val="00203444"/>
    <w:rsid w:val="002035E5"/>
    <w:rsid w:val="00203630"/>
    <w:rsid w:val="002044E4"/>
    <w:rsid w:val="0020540A"/>
    <w:rsid w:val="00205C01"/>
    <w:rsid w:val="002069A5"/>
    <w:rsid w:val="0021063C"/>
    <w:rsid w:val="0021199C"/>
    <w:rsid w:val="00212898"/>
    <w:rsid w:val="00212A0D"/>
    <w:rsid w:val="00213428"/>
    <w:rsid w:val="0021396C"/>
    <w:rsid w:val="00213E5C"/>
    <w:rsid w:val="002141AF"/>
    <w:rsid w:val="00216AD4"/>
    <w:rsid w:val="00216C4A"/>
    <w:rsid w:val="00220563"/>
    <w:rsid w:val="002208E8"/>
    <w:rsid w:val="00220C6C"/>
    <w:rsid w:val="00220EDD"/>
    <w:rsid w:val="00220F21"/>
    <w:rsid w:val="0022177D"/>
    <w:rsid w:val="00222034"/>
    <w:rsid w:val="002229E1"/>
    <w:rsid w:val="00222DBA"/>
    <w:rsid w:val="00223BD3"/>
    <w:rsid w:val="00223E4D"/>
    <w:rsid w:val="002241DA"/>
    <w:rsid w:val="002271BA"/>
    <w:rsid w:val="002271C3"/>
    <w:rsid w:val="00231D89"/>
    <w:rsid w:val="00232090"/>
    <w:rsid w:val="0023244D"/>
    <w:rsid w:val="002329D1"/>
    <w:rsid w:val="00233A7C"/>
    <w:rsid w:val="00234B60"/>
    <w:rsid w:val="00235097"/>
    <w:rsid w:val="002351C6"/>
    <w:rsid w:val="00235654"/>
    <w:rsid w:val="00236224"/>
    <w:rsid w:val="00236482"/>
    <w:rsid w:val="00236C6F"/>
    <w:rsid w:val="0023765B"/>
    <w:rsid w:val="002403E9"/>
    <w:rsid w:val="00242094"/>
    <w:rsid w:val="0024399E"/>
    <w:rsid w:val="00243FD3"/>
    <w:rsid w:val="0024441C"/>
    <w:rsid w:val="00246B92"/>
    <w:rsid w:val="00247E73"/>
    <w:rsid w:val="00250EAE"/>
    <w:rsid w:val="0025127A"/>
    <w:rsid w:val="00251E53"/>
    <w:rsid w:val="00252B97"/>
    <w:rsid w:val="00252CB1"/>
    <w:rsid w:val="00253BA4"/>
    <w:rsid w:val="00253F36"/>
    <w:rsid w:val="00254118"/>
    <w:rsid w:val="002543F5"/>
    <w:rsid w:val="0025560B"/>
    <w:rsid w:val="00255FA8"/>
    <w:rsid w:val="00256114"/>
    <w:rsid w:val="002575BB"/>
    <w:rsid w:val="0026054A"/>
    <w:rsid w:val="00261544"/>
    <w:rsid w:val="00261C31"/>
    <w:rsid w:val="00262DD6"/>
    <w:rsid w:val="002635B4"/>
    <w:rsid w:val="002637DA"/>
    <w:rsid w:val="0026515E"/>
    <w:rsid w:val="00265D58"/>
    <w:rsid w:val="00267350"/>
    <w:rsid w:val="00267631"/>
    <w:rsid w:val="0027214F"/>
    <w:rsid w:val="00272581"/>
    <w:rsid w:val="002733EA"/>
    <w:rsid w:val="00273AFE"/>
    <w:rsid w:val="0027446D"/>
    <w:rsid w:val="002768DD"/>
    <w:rsid w:val="00276CC8"/>
    <w:rsid w:val="00276CFD"/>
    <w:rsid w:val="0028030C"/>
    <w:rsid w:val="00280ACF"/>
    <w:rsid w:val="00280F1E"/>
    <w:rsid w:val="00280F63"/>
    <w:rsid w:val="0028129E"/>
    <w:rsid w:val="002815D0"/>
    <w:rsid w:val="002828FC"/>
    <w:rsid w:val="00283F58"/>
    <w:rsid w:val="00284893"/>
    <w:rsid w:val="00285A1F"/>
    <w:rsid w:val="00286807"/>
    <w:rsid w:val="00286BA5"/>
    <w:rsid w:val="00287753"/>
    <w:rsid w:val="0028795C"/>
    <w:rsid w:val="00287C35"/>
    <w:rsid w:val="00290069"/>
    <w:rsid w:val="00292EEC"/>
    <w:rsid w:val="00293D1A"/>
    <w:rsid w:val="0029402D"/>
    <w:rsid w:val="002947E1"/>
    <w:rsid w:val="002952E7"/>
    <w:rsid w:val="002958AF"/>
    <w:rsid w:val="00295C53"/>
    <w:rsid w:val="00296077"/>
    <w:rsid w:val="0029711F"/>
    <w:rsid w:val="00297A0F"/>
    <w:rsid w:val="00297E37"/>
    <w:rsid w:val="002A1638"/>
    <w:rsid w:val="002A1E0E"/>
    <w:rsid w:val="002A2A3B"/>
    <w:rsid w:val="002A3B69"/>
    <w:rsid w:val="002A42A5"/>
    <w:rsid w:val="002A4824"/>
    <w:rsid w:val="002A49F1"/>
    <w:rsid w:val="002A50EE"/>
    <w:rsid w:val="002A5381"/>
    <w:rsid w:val="002A5393"/>
    <w:rsid w:val="002A5B41"/>
    <w:rsid w:val="002A628F"/>
    <w:rsid w:val="002A716F"/>
    <w:rsid w:val="002A759B"/>
    <w:rsid w:val="002A7669"/>
    <w:rsid w:val="002B21D4"/>
    <w:rsid w:val="002B240F"/>
    <w:rsid w:val="002B2EC9"/>
    <w:rsid w:val="002B3603"/>
    <w:rsid w:val="002B41D9"/>
    <w:rsid w:val="002B4AFA"/>
    <w:rsid w:val="002C0E79"/>
    <w:rsid w:val="002C41DF"/>
    <w:rsid w:val="002C652A"/>
    <w:rsid w:val="002C65A3"/>
    <w:rsid w:val="002C6756"/>
    <w:rsid w:val="002D13F5"/>
    <w:rsid w:val="002D29B5"/>
    <w:rsid w:val="002D336A"/>
    <w:rsid w:val="002D3A51"/>
    <w:rsid w:val="002D5405"/>
    <w:rsid w:val="002D61F1"/>
    <w:rsid w:val="002D6489"/>
    <w:rsid w:val="002D66D3"/>
    <w:rsid w:val="002D699A"/>
    <w:rsid w:val="002D6BBD"/>
    <w:rsid w:val="002D6CD9"/>
    <w:rsid w:val="002D738B"/>
    <w:rsid w:val="002E0602"/>
    <w:rsid w:val="002E13B6"/>
    <w:rsid w:val="002E144B"/>
    <w:rsid w:val="002E19F2"/>
    <w:rsid w:val="002E39A3"/>
    <w:rsid w:val="002E3FE4"/>
    <w:rsid w:val="002E4128"/>
    <w:rsid w:val="002E65B9"/>
    <w:rsid w:val="002E69E2"/>
    <w:rsid w:val="002E75FB"/>
    <w:rsid w:val="002E794A"/>
    <w:rsid w:val="002E7E6C"/>
    <w:rsid w:val="002E7E9B"/>
    <w:rsid w:val="002F1305"/>
    <w:rsid w:val="002F413C"/>
    <w:rsid w:val="002F53FF"/>
    <w:rsid w:val="002F5B9F"/>
    <w:rsid w:val="002F64D5"/>
    <w:rsid w:val="002F687B"/>
    <w:rsid w:val="002F6DBD"/>
    <w:rsid w:val="002F6FDE"/>
    <w:rsid w:val="002F7DDF"/>
    <w:rsid w:val="00300ADB"/>
    <w:rsid w:val="00301558"/>
    <w:rsid w:val="00302A8C"/>
    <w:rsid w:val="0030521C"/>
    <w:rsid w:val="003076CC"/>
    <w:rsid w:val="003101E8"/>
    <w:rsid w:val="003112EE"/>
    <w:rsid w:val="00312134"/>
    <w:rsid w:val="00313A80"/>
    <w:rsid w:val="0031431C"/>
    <w:rsid w:val="003143AD"/>
    <w:rsid w:val="00314E2B"/>
    <w:rsid w:val="00315ABE"/>
    <w:rsid w:val="0031680F"/>
    <w:rsid w:val="0032090F"/>
    <w:rsid w:val="003214E8"/>
    <w:rsid w:val="00323340"/>
    <w:rsid w:val="00324EEF"/>
    <w:rsid w:val="0032570E"/>
    <w:rsid w:val="003263CA"/>
    <w:rsid w:val="00327230"/>
    <w:rsid w:val="00327566"/>
    <w:rsid w:val="00331AF5"/>
    <w:rsid w:val="00332284"/>
    <w:rsid w:val="00332361"/>
    <w:rsid w:val="00332FCB"/>
    <w:rsid w:val="00333248"/>
    <w:rsid w:val="003338E6"/>
    <w:rsid w:val="00333907"/>
    <w:rsid w:val="00334791"/>
    <w:rsid w:val="00335031"/>
    <w:rsid w:val="00336F8F"/>
    <w:rsid w:val="00340114"/>
    <w:rsid w:val="00340F19"/>
    <w:rsid w:val="00341A83"/>
    <w:rsid w:val="00342049"/>
    <w:rsid w:val="00342C0E"/>
    <w:rsid w:val="003435FA"/>
    <w:rsid w:val="00343CA7"/>
    <w:rsid w:val="00346E73"/>
    <w:rsid w:val="00347253"/>
    <w:rsid w:val="003507D1"/>
    <w:rsid w:val="00350FAA"/>
    <w:rsid w:val="00351CBB"/>
    <w:rsid w:val="00352109"/>
    <w:rsid w:val="00352A84"/>
    <w:rsid w:val="00354A52"/>
    <w:rsid w:val="00355B92"/>
    <w:rsid w:val="00355BBF"/>
    <w:rsid w:val="0035664B"/>
    <w:rsid w:val="00356BA7"/>
    <w:rsid w:val="00357057"/>
    <w:rsid w:val="00357B6D"/>
    <w:rsid w:val="0036189F"/>
    <w:rsid w:val="00362177"/>
    <w:rsid w:val="00362C0B"/>
    <w:rsid w:val="003637E0"/>
    <w:rsid w:val="00364F3C"/>
    <w:rsid w:val="003673DE"/>
    <w:rsid w:val="00367D2A"/>
    <w:rsid w:val="0037009E"/>
    <w:rsid w:val="00371070"/>
    <w:rsid w:val="00371293"/>
    <w:rsid w:val="00372356"/>
    <w:rsid w:val="00372720"/>
    <w:rsid w:val="00372F29"/>
    <w:rsid w:val="0037314C"/>
    <w:rsid w:val="00373E73"/>
    <w:rsid w:val="00374D04"/>
    <w:rsid w:val="003750AE"/>
    <w:rsid w:val="003753D4"/>
    <w:rsid w:val="00375F6F"/>
    <w:rsid w:val="003768A8"/>
    <w:rsid w:val="00377B85"/>
    <w:rsid w:val="00380B90"/>
    <w:rsid w:val="00380E21"/>
    <w:rsid w:val="0038112E"/>
    <w:rsid w:val="0038198A"/>
    <w:rsid w:val="00381E37"/>
    <w:rsid w:val="00381EA1"/>
    <w:rsid w:val="00382170"/>
    <w:rsid w:val="00382683"/>
    <w:rsid w:val="003829DB"/>
    <w:rsid w:val="00383E1D"/>
    <w:rsid w:val="00385610"/>
    <w:rsid w:val="003857B7"/>
    <w:rsid w:val="00386D95"/>
    <w:rsid w:val="00391085"/>
    <w:rsid w:val="00391333"/>
    <w:rsid w:val="0039765E"/>
    <w:rsid w:val="0039769B"/>
    <w:rsid w:val="00397F19"/>
    <w:rsid w:val="00397F20"/>
    <w:rsid w:val="003A0121"/>
    <w:rsid w:val="003A0E6F"/>
    <w:rsid w:val="003A37E5"/>
    <w:rsid w:val="003A3CBE"/>
    <w:rsid w:val="003A3DA7"/>
    <w:rsid w:val="003A43F4"/>
    <w:rsid w:val="003A4523"/>
    <w:rsid w:val="003A4B2A"/>
    <w:rsid w:val="003A633C"/>
    <w:rsid w:val="003A6C37"/>
    <w:rsid w:val="003A6CE7"/>
    <w:rsid w:val="003A7283"/>
    <w:rsid w:val="003A7522"/>
    <w:rsid w:val="003A7548"/>
    <w:rsid w:val="003A7B94"/>
    <w:rsid w:val="003B051D"/>
    <w:rsid w:val="003B1AB5"/>
    <w:rsid w:val="003B2264"/>
    <w:rsid w:val="003B2B18"/>
    <w:rsid w:val="003B398D"/>
    <w:rsid w:val="003B4A87"/>
    <w:rsid w:val="003B4FE1"/>
    <w:rsid w:val="003B53B4"/>
    <w:rsid w:val="003B6584"/>
    <w:rsid w:val="003B65DE"/>
    <w:rsid w:val="003B701E"/>
    <w:rsid w:val="003B7F9B"/>
    <w:rsid w:val="003C16F4"/>
    <w:rsid w:val="003C20EF"/>
    <w:rsid w:val="003C21EA"/>
    <w:rsid w:val="003C35F6"/>
    <w:rsid w:val="003C37E8"/>
    <w:rsid w:val="003C3A87"/>
    <w:rsid w:val="003C59DB"/>
    <w:rsid w:val="003C6803"/>
    <w:rsid w:val="003C7D0F"/>
    <w:rsid w:val="003C7D58"/>
    <w:rsid w:val="003C7FDA"/>
    <w:rsid w:val="003D01C8"/>
    <w:rsid w:val="003D0723"/>
    <w:rsid w:val="003D0ABD"/>
    <w:rsid w:val="003D1234"/>
    <w:rsid w:val="003D142E"/>
    <w:rsid w:val="003D1F5E"/>
    <w:rsid w:val="003D24AF"/>
    <w:rsid w:val="003D2DDA"/>
    <w:rsid w:val="003D3134"/>
    <w:rsid w:val="003D33C9"/>
    <w:rsid w:val="003D3F83"/>
    <w:rsid w:val="003D404C"/>
    <w:rsid w:val="003D4689"/>
    <w:rsid w:val="003D544D"/>
    <w:rsid w:val="003D68B5"/>
    <w:rsid w:val="003D7AC1"/>
    <w:rsid w:val="003D7B8F"/>
    <w:rsid w:val="003E168C"/>
    <w:rsid w:val="003E27C8"/>
    <w:rsid w:val="003E3D51"/>
    <w:rsid w:val="003E3DF0"/>
    <w:rsid w:val="003E51EA"/>
    <w:rsid w:val="003E6057"/>
    <w:rsid w:val="003E67EA"/>
    <w:rsid w:val="003E6C8E"/>
    <w:rsid w:val="003E767E"/>
    <w:rsid w:val="003E7FA5"/>
    <w:rsid w:val="003F04E0"/>
    <w:rsid w:val="003F078B"/>
    <w:rsid w:val="003F0CB2"/>
    <w:rsid w:val="003F1093"/>
    <w:rsid w:val="003F17B0"/>
    <w:rsid w:val="003F187A"/>
    <w:rsid w:val="003F2F02"/>
    <w:rsid w:val="003F40B0"/>
    <w:rsid w:val="003F43D1"/>
    <w:rsid w:val="003F604C"/>
    <w:rsid w:val="003F6474"/>
    <w:rsid w:val="003F6B4C"/>
    <w:rsid w:val="00400194"/>
    <w:rsid w:val="00402138"/>
    <w:rsid w:val="0040258F"/>
    <w:rsid w:val="00402683"/>
    <w:rsid w:val="00402F7B"/>
    <w:rsid w:val="00404227"/>
    <w:rsid w:val="004045D4"/>
    <w:rsid w:val="004050CF"/>
    <w:rsid w:val="004064A6"/>
    <w:rsid w:val="00406FD9"/>
    <w:rsid w:val="0041071E"/>
    <w:rsid w:val="00410AC7"/>
    <w:rsid w:val="0041110B"/>
    <w:rsid w:val="004115F6"/>
    <w:rsid w:val="00412C82"/>
    <w:rsid w:val="00413C96"/>
    <w:rsid w:val="00415189"/>
    <w:rsid w:val="004154A0"/>
    <w:rsid w:val="00415BCF"/>
    <w:rsid w:val="00416AD6"/>
    <w:rsid w:val="00417010"/>
    <w:rsid w:val="004178FA"/>
    <w:rsid w:val="00421103"/>
    <w:rsid w:val="0042183E"/>
    <w:rsid w:val="00421FC5"/>
    <w:rsid w:val="004228AD"/>
    <w:rsid w:val="004234DD"/>
    <w:rsid w:val="0042416C"/>
    <w:rsid w:val="00424B56"/>
    <w:rsid w:val="00424E2C"/>
    <w:rsid w:val="00425728"/>
    <w:rsid w:val="00426836"/>
    <w:rsid w:val="004273DC"/>
    <w:rsid w:val="004276C6"/>
    <w:rsid w:val="00434973"/>
    <w:rsid w:val="00435BB5"/>
    <w:rsid w:val="00436B3F"/>
    <w:rsid w:val="00440A60"/>
    <w:rsid w:val="004422E1"/>
    <w:rsid w:val="004430CE"/>
    <w:rsid w:val="004439FF"/>
    <w:rsid w:val="00443E4C"/>
    <w:rsid w:val="00444E88"/>
    <w:rsid w:val="00445C4D"/>
    <w:rsid w:val="00445DF5"/>
    <w:rsid w:val="004464A1"/>
    <w:rsid w:val="00446D9C"/>
    <w:rsid w:val="0044773F"/>
    <w:rsid w:val="00451D94"/>
    <w:rsid w:val="00453490"/>
    <w:rsid w:val="00453B47"/>
    <w:rsid w:val="00454633"/>
    <w:rsid w:val="00455C71"/>
    <w:rsid w:val="00455DAC"/>
    <w:rsid w:val="00456D2F"/>
    <w:rsid w:val="00460A44"/>
    <w:rsid w:val="00460D31"/>
    <w:rsid w:val="00460D88"/>
    <w:rsid w:val="004616B6"/>
    <w:rsid w:val="00462B90"/>
    <w:rsid w:val="00462FBC"/>
    <w:rsid w:val="00462FD2"/>
    <w:rsid w:val="00464B02"/>
    <w:rsid w:val="00464B0B"/>
    <w:rsid w:val="004658D9"/>
    <w:rsid w:val="00465A57"/>
    <w:rsid w:val="00467354"/>
    <w:rsid w:val="00470DA6"/>
    <w:rsid w:val="00471F3F"/>
    <w:rsid w:val="004724C6"/>
    <w:rsid w:val="00473E6B"/>
    <w:rsid w:val="0047427D"/>
    <w:rsid w:val="0047502D"/>
    <w:rsid w:val="00476503"/>
    <w:rsid w:val="00476875"/>
    <w:rsid w:val="004771EE"/>
    <w:rsid w:val="00477D78"/>
    <w:rsid w:val="00480464"/>
    <w:rsid w:val="00480526"/>
    <w:rsid w:val="004809EF"/>
    <w:rsid w:val="00480B2F"/>
    <w:rsid w:val="0048147A"/>
    <w:rsid w:val="00481A1B"/>
    <w:rsid w:val="00481D10"/>
    <w:rsid w:val="004822FE"/>
    <w:rsid w:val="00482EFC"/>
    <w:rsid w:val="0048379E"/>
    <w:rsid w:val="00484DF1"/>
    <w:rsid w:val="00486017"/>
    <w:rsid w:val="0048650E"/>
    <w:rsid w:val="0048776C"/>
    <w:rsid w:val="00487A4D"/>
    <w:rsid w:val="00490A81"/>
    <w:rsid w:val="00492262"/>
    <w:rsid w:val="00493974"/>
    <w:rsid w:val="00493EA5"/>
    <w:rsid w:val="0049519F"/>
    <w:rsid w:val="00495271"/>
    <w:rsid w:val="004954D8"/>
    <w:rsid w:val="00495D69"/>
    <w:rsid w:val="00495FFC"/>
    <w:rsid w:val="004962AD"/>
    <w:rsid w:val="00496ADB"/>
    <w:rsid w:val="004A0EC5"/>
    <w:rsid w:val="004A1A0D"/>
    <w:rsid w:val="004A1B23"/>
    <w:rsid w:val="004A2011"/>
    <w:rsid w:val="004A2DBA"/>
    <w:rsid w:val="004A2E22"/>
    <w:rsid w:val="004A3AA8"/>
    <w:rsid w:val="004A61E8"/>
    <w:rsid w:val="004A6F4A"/>
    <w:rsid w:val="004A748C"/>
    <w:rsid w:val="004A77EC"/>
    <w:rsid w:val="004A797F"/>
    <w:rsid w:val="004B07F9"/>
    <w:rsid w:val="004B1122"/>
    <w:rsid w:val="004B1D68"/>
    <w:rsid w:val="004B202C"/>
    <w:rsid w:val="004B2398"/>
    <w:rsid w:val="004B2DE1"/>
    <w:rsid w:val="004B5557"/>
    <w:rsid w:val="004B5A7C"/>
    <w:rsid w:val="004B5DD5"/>
    <w:rsid w:val="004B70F8"/>
    <w:rsid w:val="004B7845"/>
    <w:rsid w:val="004B79A1"/>
    <w:rsid w:val="004B7AE4"/>
    <w:rsid w:val="004C001B"/>
    <w:rsid w:val="004C091B"/>
    <w:rsid w:val="004C0B75"/>
    <w:rsid w:val="004C158C"/>
    <w:rsid w:val="004C1B5F"/>
    <w:rsid w:val="004C1E4C"/>
    <w:rsid w:val="004C2A8E"/>
    <w:rsid w:val="004C3214"/>
    <w:rsid w:val="004C3A50"/>
    <w:rsid w:val="004C4F4E"/>
    <w:rsid w:val="004C5467"/>
    <w:rsid w:val="004C6085"/>
    <w:rsid w:val="004C7AD2"/>
    <w:rsid w:val="004C7C0A"/>
    <w:rsid w:val="004D08E2"/>
    <w:rsid w:val="004D0D68"/>
    <w:rsid w:val="004D12FA"/>
    <w:rsid w:val="004D32F3"/>
    <w:rsid w:val="004D3D81"/>
    <w:rsid w:val="004D4471"/>
    <w:rsid w:val="004D4C72"/>
    <w:rsid w:val="004D6C5F"/>
    <w:rsid w:val="004D6DE5"/>
    <w:rsid w:val="004D7119"/>
    <w:rsid w:val="004D7B5F"/>
    <w:rsid w:val="004D7E52"/>
    <w:rsid w:val="004E2BB0"/>
    <w:rsid w:val="004E2E28"/>
    <w:rsid w:val="004E3215"/>
    <w:rsid w:val="004E38FD"/>
    <w:rsid w:val="004E39AB"/>
    <w:rsid w:val="004E3A6C"/>
    <w:rsid w:val="004E4139"/>
    <w:rsid w:val="004E42F8"/>
    <w:rsid w:val="004E44C6"/>
    <w:rsid w:val="004F00BC"/>
    <w:rsid w:val="004F2327"/>
    <w:rsid w:val="004F2F06"/>
    <w:rsid w:val="004F309C"/>
    <w:rsid w:val="004F3826"/>
    <w:rsid w:val="004F4995"/>
    <w:rsid w:val="004F5FD5"/>
    <w:rsid w:val="004F5FEC"/>
    <w:rsid w:val="004F66B8"/>
    <w:rsid w:val="004F73EA"/>
    <w:rsid w:val="004F7F13"/>
    <w:rsid w:val="00500A77"/>
    <w:rsid w:val="005010A5"/>
    <w:rsid w:val="0050132F"/>
    <w:rsid w:val="005015A6"/>
    <w:rsid w:val="00501E03"/>
    <w:rsid w:val="0050226D"/>
    <w:rsid w:val="00502BC1"/>
    <w:rsid w:val="00502F47"/>
    <w:rsid w:val="005036A0"/>
    <w:rsid w:val="00505732"/>
    <w:rsid w:val="00505B82"/>
    <w:rsid w:val="00507A75"/>
    <w:rsid w:val="00510212"/>
    <w:rsid w:val="00510B04"/>
    <w:rsid w:val="0051118E"/>
    <w:rsid w:val="00511AAE"/>
    <w:rsid w:val="00513C2C"/>
    <w:rsid w:val="00514637"/>
    <w:rsid w:val="0051626C"/>
    <w:rsid w:val="005171AC"/>
    <w:rsid w:val="00520018"/>
    <w:rsid w:val="0052045B"/>
    <w:rsid w:val="00520EB4"/>
    <w:rsid w:val="005213A9"/>
    <w:rsid w:val="0052245E"/>
    <w:rsid w:val="00522D9E"/>
    <w:rsid w:val="00523C4B"/>
    <w:rsid w:val="00524011"/>
    <w:rsid w:val="00524BC8"/>
    <w:rsid w:val="00524C35"/>
    <w:rsid w:val="00524DC1"/>
    <w:rsid w:val="005250DA"/>
    <w:rsid w:val="00525373"/>
    <w:rsid w:val="005270F1"/>
    <w:rsid w:val="00527CB3"/>
    <w:rsid w:val="00530AD9"/>
    <w:rsid w:val="00530B12"/>
    <w:rsid w:val="00530B60"/>
    <w:rsid w:val="00530D31"/>
    <w:rsid w:val="0053115F"/>
    <w:rsid w:val="005318A8"/>
    <w:rsid w:val="005318EF"/>
    <w:rsid w:val="00532755"/>
    <w:rsid w:val="00533897"/>
    <w:rsid w:val="00533D9A"/>
    <w:rsid w:val="00534DB0"/>
    <w:rsid w:val="005358B1"/>
    <w:rsid w:val="0053677A"/>
    <w:rsid w:val="005367E1"/>
    <w:rsid w:val="005368A7"/>
    <w:rsid w:val="00537420"/>
    <w:rsid w:val="005376A4"/>
    <w:rsid w:val="0053784D"/>
    <w:rsid w:val="00537944"/>
    <w:rsid w:val="00537A48"/>
    <w:rsid w:val="005408F3"/>
    <w:rsid w:val="00540BCA"/>
    <w:rsid w:val="0054121E"/>
    <w:rsid w:val="005417D4"/>
    <w:rsid w:val="00541E3D"/>
    <w:rsid w:val="00542167"/>
    <w:rsid w:val="00542B9C"/>
    <w:rsid w:val="005430CC"/>
    <w:rsid w:val="00543A00"/>
    <w:rsid w:val="005458D8"/>
    <w:rsid w:val="00545B48"/>
    <w:rsid w:val="00545D0A"/>
    <w:rsid w:val="00546917"/>
    <w:rsid w:val="00550648"/>
    <w:rsid w:val="005527DE"/>
    <w:rsid w:val="00552E8B"/>
    <w:rsid w:val="00554031"/>
    <w:rsid w:val="005540F9"/>
    <w:rsid w:val="0055651B"/>
    <w:rsid w:val="005568C1"/>
    <w:rsid w:val="00556EC7"/>
    <w:rsid w:val="0055729A"/>
    <w:rsid w:val="005611C9"/>
    <w:rsid w:val="0056123F"/>
    <w:rsid w:val="00561300"/>
    <w:rsid w:val="00561634"/>
    <w:rsid w:val="00561A07"/>
    <w:rsid w:val="00561E81"/>
    <w:rsid w:val="005627B5"/>
    <w:rsid w:val="005629E1"/>
    <w:rsid w:val="00563AC1"/>
    <w:rsid w:val="00565754"/>
    <w:rsid w:val="00570C7F"/>
    <w:rsid w:val="00572973"/>
    <w:rsid w:val="00573484"/>
    <w:rsid w:val="005737EC"/>
    <w:rsid w:val="00573D90"/>
    <w:rsid w:val="005743CB"/>
    <w:rsid w:val="00575A89"/>
    <w:rsid w:val="0057671A"/>
    <w:rsid w:val="0057695F"/>
    <w:rsid w:val="00576E58"/>
    <w:rsid w:val="00577B3E"/>
    <w:rsid w:val="00577D42"/>
    <w:rsid w:val="00580672"/>
    <w:rsid w:val="00580A6A"/>
    <w:rsid w:val="00581580"/>
    <w:rsid w:val="00581A69"/>
    <w:rsid w:val="00581CA2"/>
    <w:rsid w:val="00582D24"/>
    <w:rsid w:val="00585F04"/>
    <w:rsid w:val="00587047"/>
    <w:rsid w:val="005878BA"/>
    <w:rsid w:val="00587AA6"/>
    <w:rsid w:val="00587DEB"/>
    <w:rsid w:val="00591041"/>
    <w:rsid w:val="00591C4E"/>
    <w:rsid w:val="0059314F"/>
    <w:rsid w:val="00593FFA"/>
    <w:rsid w:val="00595AA5"/>
    <w:rsid w:val="0059636A"/>
    <w:rsid w:val="00596688"/>
    <w:rsid w:val="005969E9"/>
    <w:rsid w:val="005A0986"/>
    <w:rsid w:val="005A16FA"/>
    <w:rsid w:val="005A1712"/>
    <w:rsid w:val="005A2EF2"/>
    <w:rsid w:val="005A4701"/>
    <w:rsid w:val="005A562D"/>
    <w:rsid w:val="005B09FC"/>
    <w:rsid w:val="005B0C7C"/>
    <w:rsid w:val="005B1CC5"/>
    <w:rsid w:val="005B1DD5"/>
    <w:rsid w:val="005B2C40"/>
    <w:rsid w:val="005B3321"/>
    <w:rsid w:val="005B3A95"/>
    <w:rsid w:val="005B52FB"/>
    <w:rsid w:val="005B743F"/>
    <w:rsid w:val="005C32B5"/>
    <w:rsid w:val="005C3BE2"/>
    <w:rsid w:val="005C4C97"/>
    <w:rsid w:val="005C5514"/>
    <w:rsid w:val="005C5E39"/>
    <w:rsid w:val="005C6CA7"/>
    <w:rsid w:val="005C752C"/>
    <w:rsid w:val="005D01EE"/>
    <w:rsid w:val="005D031D"/>
    <w:rsid w:val="005D0572"/>
    <w:rsid w:val="005D0EB4"/>
    <w:rsid w:val="005D2195"/>
    <w:rsid w:val="005D2CEB"/>
    <w:rsid w:val="005D3D24"/>
    <w:rsid w:val="005D45F7"/>
    <w:rsid w:val="005D48C8"/>
    <w:rsid w:val="005D48D3"/>
    <w:rsid w:val="005D4F19"/>
    <w:rsid w:val="005D5827"/>
    <w:rsid w:val="005D641C"/>
    <w:rsid w:val="005D7CE8"/>
    <w:rsid w:val="005E0BCE"/>
    <w:rsid w:val="005E105A"/>
    <w:rsid w:val="005E1389"/>
    <w:rsid w:val="005E24DE"/>
    <w:rsid w:val="005E3B47"/>
    <w:rsid w:val="005E6288"/>
    <w:rsid w:val="005E6F12"/>
    <w:rsid w:val="005E7537"/>
    <w:rsid w:val="005F08C3"/>
    <w:rsid w:val="005F2A0B"/>
    <w:rsid w:val="005F3759"/>
    <w:rsid w:val="005F3DCE"/>
    <w:rsid w:val="005F42C3"/>
    <w:rsid w:val="005F6EDA"/>
    <w:rsid w:val="005F7589"/>
    <w:rsid w:val="005F7C86"/>
    <w:rsid w:val="005F7CC3"/>
    <w:rsid w:val="006004FF"/>
    <w:rsid w:val="0060109E"/>
    <w:rsid w:val="006027D6"/>
    <w:rsid w:val="006039E7"/>
    <w:rsid w:val="006042FB"/>
    <w:rsid w:val="00605340"/>
    <w:rsid w:val="00605A44"/>
    <w:rsid w:val="0060612F"/>
    <w:rsid w:val="0060655E"/>
    <w:rsid w:val="00606772"/>
    <w:rsid w:val="00607116"/>
    <w:rsid w:val="00607B42"/>
    <w:rsid w:val="00607CA8"/>
    <w:rsid w:val="006102C6"/>
    <w:rsid w:val="006105D5"/>
    <w:rsid w:val="006118AB"/>
    <w:rsid w:val="00611DB4"/>
    <w:rsid w:val="00612091"/>
    <w:rsid w:val="0061269C"/>
    <w:rsid w:val="00614DDB"/>
    <w:rsid w:val="00616948"/>
    <w:rsid w:val="0061775B"/>
    <w:rsid w:val="00617773"/>
    <w:rsid w:val="006177F2"/>
    <w:rsid w:val="00622057"/>
    <w:rsid w:val="006220C2"/>
    <w:rsid w:val="00622788"/>
    <w:rsid w:val="00623C20"/>
    <w:rsid w:val="006251E5"/>
    <w:rsid w:val="006255D8"/>
    <w:rsid w:val="00625DD6"/>
    <w:rsid w:val="0062636C"/>
    <w:rsid w:val="00626539"/>
    <w:rsid w:val="006267E6"/>
    <w:rsid w:val="00630ADD"/>
    <w:rsid w:val="00631350"/>
    <w:rsid w:val="00631D29"/>
    <w:rsid w:val="0063305E"/>
    <w:rsid w:val="0063354F"/>
    <w:rsid w:val="00633727"/>
    <w:rsid w:val="00633A5F"/>
    <w:rsid w:val="00633C06"/>
    <w:rsid w:val="00634913"/>
    <w:rsid w:val="006354DD"/>
    <w:rsid w:val="00635C04"/>
    <w:rsid w:val="006378F6"/>
    <w:rsid w:val="006402E8"/>
    <w:rsid w:val="00640AF2"/>
    <w:rsid w:val="00640BC1"/>
    <w:rsid w:val="00641B39"/>
    <w:rsid w:val="00641E72"/>
    <w:rsid w:val="00642213"/>
    <w:rsid w:val="00642D71"/>
    <w:rsid w:val="00643A1E"/>
    <w:rsid w:val="00644C2A"/>
    <w:rsid w:val="00645A9B"/>
    <w:rsid w:val="00645D6A"/>
    <w:rsid w:val="006467C6"/>
    <w:rsid w:val="00646995"/>
    <w:rsid w:val="00647C44"/>
    <w:rsid w:val="00647CC5"/>
    <w:rsid w:val="00647F19"/>
    <w:rsid w:val="00650336"/>
    <w:rsid w:val="00651A4C"/>
    <w:rsid w:val="00651B30"/>
    <w:rsid w:val="00651EA3"/>
    <w:rsid w:val="00652712"/>
    <w:rsid w:val="00653C6C"/>
    <w:rsid w:val="00654B53"/>
    <w:rsid w:val="0065509D"/>
    <w:rsid w:val="006558A2"/>
    <w:rsid w:val="00655907"/>
    <w:rsid w:val="006559C9"/>
    <w:rsid w:val="0065705B"/>
    <w:rsid w:val="006620C8"/>
    <w:rsid w:val="006644A8"/>
    <w:rsid w:val="00664AEE"/>
    <w:rsid w:val="006652F9"/>
    <w:rsid w:val="006661BD"/>
    <w:rsid w:val="006661D6"/>
    <w:rsid w:val="00666709"/>
    <w:rsid w:val="00666EFA"/>
    <w:rsid w:val="006678BE"/>
    <w:rsid w:val="00667B53"/>
    <w:rsid w:val="00670948"/>
    <w:rsid w:val="006716F1"/>
    <w:rsid w:val="006718AD"/>
    <w:rsid w:val="00671BF3"/>
    <w:rsid w:val="006730F9"/>
    <w:rsid w:val="0067320F"/>
    <w:rsid w:val="006733F1"/>
    <w:rsid w:val="006734D7"/>
    <w:rsid w:val="00673A09"/>
    <w:rsid w:val="00674043"/>
    <w:rsid w:val="006750ED"/>
    <w:rsid w:val="00675D2B"/>
    <w:rsid w:val="00675DB6"/>
    <w:rsid w:val="006765F3"/>
    <w:rsid w:val="0068051B"/>
    <w:rsid w:val="0068076F"/>
    <w:rsid w:val="00680C1F"/>
    <w:rsid w:val="00680CA8"/>
    <w:rsid w:val="00681632"/>
    <w:rsid w:val="006827A9"/>
    <w:rsid w:val="00682A4B"/>
    <w:rsid w:val="0068357A"/>
    <w:rsid w:val="00683CBB"/>
    <w:rsid w:val="00683D24"/>
    <w:rsid w:val="0068475C"/>
    <w:rsid w:val="006848DA"/>
    <w:rsid w:val="00684B3B"/>
    <w:rsid w:val="006850AA"/>
    <w:rsid w:val="0068544E"/>
    <w:rsid w:val="006854BF"/>
    <w:rsid w:val="00685A94"/>
    <w:rsid w:val="00685FF5"/>
    <w:rsid w:val="006868D1"/>
    <w:rsid w:val="0068794E"/>
    <w:rsid w:val="0069009B"/>
    <w:rsid w:val="00690536"/>
    <w:rsid w:val="006908EA"/>
    <w:rsid w:val="006912A0"/>
    <w:rsid w:val="0069139D"/>
    <w:rsid w:val="006914F6"/>
    <w:rsid w:val="00692260"/>
    <w:rsid w:val="006928A5"/>
    <w:rsid w:val="00693917"/>
    <w:rsid w:val="00693BA1"/>
    <w:rsid w:val="00693FA2"/>
    <w:rsid w:val="00695BBE"/>
    <w:rsid w:val="00695EE6"/>
    <w:rsid w:val="00696553"/>
    <w:rsid w:val="006973E3"/>
    <w:rsid w:val="0069783F"/>
    <w:rsid w:val="006A064F"/>
    <w:rsid w:val="006A07AA"/>
    <w:rsid w:val="006A3BE6"/>
    <w:rsid w:val="006A473B"/>
    <w:rsid w:val="006A49D6"/>
    <w:rsid w:val="006A4E69"/>
    <w:rsid w:val="006A4F2D"/>
    <w:rsid w:val="006A5188"/>
    <w:rsid w:val="006A574A"/>
    <w:rsid w:val="006A6D6D"/>
    <w:rsid w:val="006A7177"/>
    <w:rsid w:val="006A7378"/>
    <w:rsid w:val="006A7C42"/>
    <w:rsid w:val="006A7D16"/>
    <w:rsid w:val="006B0155"/>
    <w:rsid w:val="006B022E"/>
    <w:rsid w:val="006B1799"/>
    <w:rsid w:val="006B192B"/>
    <w:rsid w:val="006B1C26"/>
    <w:rsid w:val="006B31CD"/>
    <w:rsid w:val="006B4C9D"/>
    <w:rsid w:val="006B50D2"/>
    <w:rsid w:val="006B54C7"/>
    <w:rsid w:val="006B5547"/>
    <w:rsid w:val="006B5A97"/>
    <w:rsid w:val="006B6B8D"/>
    <w:rsid w:val="006B7EA8"/>
    <w:rsid w:val="006B7EDE"/>
    <w:rsid w:val="006C0598"/>
    <w:rsid w:val="006C18D3"/>
    <w:rsid w:val="006C1CD6"/>
    <w:rsid w:val="006C2B46"/>
    <w:rsid w:val="006C31CD"/>
    <w:rsid w:val="006C31FD"/>
    <w:rsid w:val="006C40AD"/>
    <w:rsid w:val="006C43F0"/>
    <w:rsid w:val="006C4D2B"/>
    <w:rsid w:val="006C5840"/>
    <w:rsid w:val="006C5A91"/>
    <w:rsid w:val="006C6847"/>
    <w:rsid w:val="006C70CD"/>
    <w:rsid w:val="006C776A"/>
    <w:rsid w:val="006C7885"/>
    <w:rsid w:val="006C7C81"/>
    <w:rsid w:val="006D0618"/>
    <w:rsid w:val="006D0D2F"/>
    <w:rsid w:val="006D1DD2"/>
    <w:rsid w:val="006D2817"/>
    <w:rsid w:val="006D3655"/>
    <w:rsid w:val="006D59A7"/>
    <w:rsid w:val="006D5CAF"/>
    <w:rsid w:val="006D5F06"/>
    <w:rsid w:val="006D7ECF"/>
    <w:rsid w:val="006E2454"/>
    <w:rsid w:val="006E40B3"/>
    <w:rsid w:val="006E48C0"/>
    <w:rsid w:val="006E5511"/>
    <w:rsid w:val="006E59B2"/>
    <w:rsid w:val="006E6203"/>
    <w:rsid w:val="006E62F5"/>
    <w:rsid w:val="006E6A9F"/>
    <w:rsid w:val="006F035C"/>
    <w:rsid w:val="006F240E"/>
    <w:rsid w:val="006F3872"/>
    <w:rsid w:val="006F4415"/>
    <w:rsid w:val="006F44AE"/>
    <w:rsid w:val="006F44B8"/>
    <w:rsid w:val="006F4866"/>
    <w:rsid w:val="006F4911"/>
    <w:rsid w:val="006F4E73"/>
    <w:rsid w:val="006F6243"/>
    <w:rsid w:val="006F63E8"/>
    <w:rsid w:val="006F6E61"/>
    <w:rsid w:val="006F7373"/>
    <w:rsid w:val="006F75CB"/>
    <w:rsid w:val="006F786D"/>
    <w:rsid w:val="006F79F8"/>
    <w:rsid w:val="007016F7"/>
    <w:rsid w:val="00701DA3"/>
    <w:rsid w:val="00702316"/>
    <w:rsid w:val="00703777"/>
    <w:rsid w:val="007037A1"/>
    <w:rsid w:val="00703A3E"/>
    <w:rsid w:val="00705A98"/>
    <w:rsid w:val="00706440"/>
    <w:rsid w:val="007068F3"/>
    <w:rsid w:val="00706BAD"/>
    <w:rsid w:val="0070734A"/>
    <w:rsid w:val="0071052B"/>
    <w:rsid w:val="00711B76"/>
    <w:rsid w:val="00712FDF"/>
    <w:rsid w:val="00713365"/>
    <w:rsid w:val="007133D4"/>
    <w:rsid w:val="00713BC0"/>
    <w:rsid w:val="007141C8"/>
    <w:rsid w:val="00714C77"/>
    <w:rsid w:val="0071621E"/>
    <w:rsid w:val="00716BB5"/>
    <w:rsid w:val="00717A64"/>
    <w:rsid w:val="00717A71"/>
    <w:rsid w:val="007202C3"/>
    <w:rsid w:val="0072075E"/>
    <w:rsid w:val="007212E6"/>
    <w:rsid w:val="007217FE"/>
    <w:rsid w:val="00721FB8"/>
    <w:rsid w:val="007226B1"/>
    <w:rsid w:val="00722C39"/>
    <w:rsid w:val="00722E29"/>
    <w:rsid w:val="007236B0"/>
    <w:rsid w:val="00724222"/>
    <w:rsid w:val="00724F06"/>
    <w:rsid w:val="00725EBB"/>
    <w:rsid w:val="00726B42"/>
    <w:rsid w:val="00726EB3"/>
    <w:rsid w:val="00730036"/>
    <w:rsid w:val="00731AA3"/>
    <w:rsid w:val="007321D1"/>
    <w:rsid w:val="00733129"/>
    <w:rsid w:val="007358B5"/>
    <w:rsid w:val="00736551"/>
    <w:rsid w:val="00737006"/>
    <w:rsid w:val="00740B10"/>
    <w:rsid w:val="007414B2"/>
    <w:rsid w:val="00742542"/>
    <w:rsid w:val="00742808"/>
    <w:rsid w:val="0074505F"/>
    <w:rsid w:val="00745165"/>
    <w:rsid w:val="00745D27"/>
    <w:rsid w:val="0074608A"/>
    <w:rsid w:val="007466BB"/>
    <w:rsid w:val="00750B41"/>
    <w:rsid w:val="00750F61"/>
    <w:rsid w:val="00752E92"/>
    <w:rsid w:val="0075346C"/>
    <w:rsid w:val="00753533"/>
    <w:rsid w:val="00753A7B"/>
    <w:rsid w:val="00753BAC"/>
    <w:rsid w:val="007547F8"/>
    <w:rsid w:val="007553E0"/>
    <w:rsid w:val="00756944"/>
    <w:rsid w:val="007604C2"/>
    <w:rsid w:val="00760980"/>
    <w:rsid w:val="00762CC2"/>
    <w:rsid w:val="007639A6"/>
    <w:rsid w:val="0076509B"/>
    <w:rsid w:val="007658B8"/>
    <w:rsid w:val="00765DDF"/>
    <w:rsid w:val="00765DE2"/>
    <w:rsid w:val="00766CA8"/>
    <w:rsid w:val="007676F7"/>
    <w:rsid w:val="00770192"/>
    <w:rsid w:val="00770305"/>
    <w:rsid w:val="00771070"/>
    <w:rsid w:val="007713C6"/>
    <w:rsid w:val="0077161E"/>
    <w:rsid w:val="00772A98"/>
    <w:rsid w:val="00772B73"/>
    <w:rsid w:val="007742EF"/>
    <w:rsid w:val="00774E7A"/>
    <w:rsid w:val="00774EA2"/>
    <w:rsid w:val="007761F3"/>
    <w:rsid w:val="00777D3B"/>
    <w:rsid w:val="0078012C"/>
    <w:rsid w:val="007809A9"/>
    <w:rsid w:val="00780A4D"/>
    <w:rsid w:val="0078245A"/>
    <w:rsid w:val="00782FE2"/>
    <w:rsid w:val="00783366"/>
    <w:rsid w:val="00783E64"/>
    <w:rsid w:val="007843E2"/>
    <w:rsid w:val="007847A4"/>
    <w:rsid w:val="00785368"/>
    <w:rsid w:val="00785C67"/>
    <w:rsid w:val="00786ECA"/>
    <w:rsid w:val="00787209"/>
    <w:rsid w:val="00787C06"/>
    <w:rsid w:val="00790F17"/>
    <w:rsid w:val="007919C2"/>
    <w:rsid w:val="00791DA0"/>
    <w:rsid w:val="00791FEA"/>
    <w:rsid w:val="00793276"/>
    <w:rsid w:val="00793E49"/>
    <w:rsid w:val="00794F6E"/>
    <w:rsid w:val="007952DA"/>
    <w:rsid w:val="00795913"/>
    <w:rsid w:val="00795E5F"/>
    <w:rsid w:val="00796D9E"/>
    <w:rsid w:val="007A115C"/>
    <w:rsid w:val="007A17B5"/>
    <w:rsid w:val="007A24D9"/>
    <w:rsid w:val="007A2959"/>
    <w:rsid w:val="007A2B60"/>
    <w:rsid w:val="007A30FA"/>
    <w:rsid w:val="007A3280"/>
    <w:rsid w:val="007A38BE"/>
    <w:rsid w:val="007A3DC3"/>
    <w:rsid w:val="007A466A"/>
    <w:rsid w:val="007A4963"/>
    <w:rsid w:val="007A4D11"/>
    <w:rsid w:val="007A5195"/>
    <w:rsid w:val="007A53A9"/>
    <w:rsid w:val="007A6052"/>
    <w:rsid w:val="007A61E0"/>
    <w:rsid w:val="007A6F07"/>
    <w:rsid w:val="007A716C"/>
    <w:rsid w:val="007A79E2"/>
    <w:rsid w:val="007B2BEB"/>
    <w:rsid w:val="007B31D6"/>
    <w:rsid w:val="007B34C5"/>
    <w:rsid w:val="007B42F3"/>
    <w:rsid w:val="007B4A70"/>
    <w:rsid w:val="007B4DA0"/>
    <w:rsid w:val="007B511F"/>
    <w:rsid w:val="007B655C"/>
    <w:rsid w:val="007B662B"/>
    <w:rsid w:val="007B69B8"/>
    <w:rsid w:val="007B708D"/>
    <w:rsid w:val="007C04A3"/>
    <w:rsid w:val="007C18BE"/>
    <w:rsid w:val="007C3A39"/>
    <w:rsid w:val="007C5386"/>
    <w:rsid w:val="007C5901"/>
    <w:rsid w:val="007C5EE2"/>
    <w:rsid w:val="007C66FF"/>
    <w:rsid w:val="007C6A27"/>
    <w:rsid w:val="007C7592"/>
    <w:rsid w:val="007C7B1C"/>
    <w:rsid w:val="007D06D0"/>
    <w:rsid w:val="007D077F"/>
    <w:rsid w:val="007D0B9B"/>
    <w:rsid w:val="007D142C"/>
    <w:rsid w:val="007D1919"/>
    <w:rsid w:val="007D1A72"/>
    <w:rsid w:val="007D2E43"/>
    <w:rsid w:val="007D3285"/>
    <w:rsid w:val="007D4664"/>
    <w:rsid w:val="007D4E64"/>
    <w:rsid w:val="007D5200"/>
    <w:rsid w:val="007D53C6"/>
    <w:rsid w:val="007D6071"/>
    <w:rsid w:val="007D6E0D"/>
    <w:rsid w:val="007D6E75"/>
    <w:rsid w:val="007D713E"/>
    <w:rsid w:val="007E10D0"/>
    <w:rsid w:val="007E1646"/>
    <w:rsid w:val="007E1864"/>
    <w:rsid w:val="007E3617"/>
    <w:rsid w:val="007E587D"/>
    <w:rsid w:val="007E631B"/>
    <w:rsid w:val="007E675D"/>
    <w:rsid w:val="007E6E43"/>
    <w:rsid w:val="007F1747"/>
    <w:rsid w:val="007F185F"/>
    <w:rsid w:val="007F2034"/>
    <w:rsid w:val="007F35A4"/>
    <w:rsid w:val="007F4943"/>
    <w:rsid w:val="007F4B80"/>
    <w:rsid w:val="0080025C"/>
    <w:rsid w:val="00800A59"/>
    <w:rsid w:val="00801051"/>
    <w:rsid w:val="00801CEE"/>
    <w:rsid w:val="00802637"/>
    <w:rsid w:val="00802C4C"/>
    <w:rsid w:val="00803D4B"/>
    <w:rsid w:val="008060DA"/>
    <w:rsid w:val="00807E67"/>
    <w:rsid w:val="00810721"/>
    <w:rsid w:val="0081076D"/>
    <w:rsid w:val="00811B49"/>
    <w:rsid w:val="008123AE"/>
    <w:rsid w:val="00812BA6"/>
    <w:rsid w:val="00813887"/>
    <w:rsid w:val="008145EA"/>
    <w:rsid w:val="00815BC1"/>
    <w:rsid w:val="0081725F"/>
    <w:rsid w:val="0082075C"/>
    <w:rsid w:val="008208B8"/>
    <w:rsid w:val="008209D8"/>
    <w:rsid w:val="00821D39"/>
    <w:rsid w:val="008228D8"/>
    <w:rsid w:val="00823C59"/>
    <w:rsid w:val="008246D2"/>
    <w:rsid w:val="00824757"/>
    <w:rsid w:val="008251C5"/>
    <w:rsid w:val="00827164"/>
    <w:rsid w:val="0082776F"/>
    <w:rsid w:val="0082786B"/>
    <w:rsid w:val="008301D0"/>
    <w:rsid w:val="00834248"/>
    <w:rsid w:val="0083461B"/>
    <w:rsid w:val="00834664"/>
    <w:rsid w:val="00834A27"/>
    <w:rsid w:val="008352DF"/>
    <w:rsid w:val="00835CBE"/>
    <w:rsid w:val="008365F3"/>
    <w:rsid w:val="008406E3"/>
    <w:rsid w:val="00841033"/>
    <w:rsid w:val="008424BD"/>
    <w:rsid w:val="008428CB"/>
    <w:rsid w:val="008437C0"/>
    <w:rsid w:val="008438A4"/>
    <w:rsid w:val="00843C39"/>
    <w:rsid w:val="00844239"/>
    <w:rsid w:val="008443EA"/>
    <w:rsid w:val="008451B8"/>
    <w:rsid w:val="00845D33"/>
    <w:rsid w:val="00846092"/>
    <w:rsid w:val="0084710E"/>
    <w:rsid w:val="00847139"/>
    <w:rsid w:val="008500C7"/>
    <w:rsid w:val="00850346"/>
    <w:rsid w:val="008503BC"/>
    <w:rsid w:val="008511FB"/>
    <w:rsid w:val="00851228"/>
    <w:rsid w:val="008515FE"/>
    <w:rsid w:val="008526E9"/>
    <w:rsid w:val="00853671"/>
    <w:rsid w:val="00855956"/>
    <w:rsid w:val="00856B3B"/>
    <w:rsid w:val="00856E95"/>
    <w:rsid w:val="00857962"/>
    <w:rsid w:val="00860A8C"/>
    <w:rsid w:val="00860E36"/>
    <w:rsid w:val="008613BE"/>
    <w:rsid w:val="00862567"/>
    <w:rsid w:val="00864AA6"/>
    <w:rsid w:val="00865A88"/>
    <w:rsid w:val="00865C61"/>
    <w:rsid w:val="00867153"/>
    <w:rsid w:val="00870687"/>
    <w:rsid w:val="00871BBC"/>
    <w:rsid w:val="00874CEA"/>
    <w:rsid w:val="0087643C"/>
    <w:rsid w:val="00876813"/>
    <w:rsid w:val="0087693A"/>
    <w:rsid w:val="00877D18"/>
    <w:rsid w:val="008808EC"/>
    <w:rsid w:val="00880921"/>
    <w:rsid w:val="00881861"/>
    <w:rsid w:val="00882169"/>
    <w:rsid w:val="00882B95"/>
    <w:rsid w:val="0088391D"/>
    <w:rsid w:val="00884246"/>
    <w:rsid w:val="00885ECE"/>
    <w:rsid w:val="008860C0"/>
    <w:rsid w:val="00886441"/>
    <w:rsid w:val="00887121"/>
    <w:rsid w:val="00887DEE"/>
    <w:rsid w:val="0089171F"/>
    <w:rsid w:val="00892D49"/>
    <w:rsid w:val="00892E0B"/>
    <w:rsid w:val="00892F5A"/>
    <w:rsid w:val="008930E0"/>
    <w:rsid w:val="008932FA"/>
    <w:rsid w:val="00894E71"/>
    <w:rsid w:val="00895182"/>
    <w:rsid w:val="008954D9"/>
    <w:rsid w:val="008955A5"/>
    <w:rsid w:val="00896048"/>
    <w:rsid w:val="00896541"/>
    <w:rsid w:val="00896C1D"/>
    <w:rsid w:val="008978CB"/>
    <w:rsid w:val="00897A95"/>
    <w:rsid w:val="008A0996"/>
    <w:rsid w:val="008A1F0A"/>
    <w:rsid w:val="008A30A1"/>
    <w:rsid w:val="008A36D6"/>
    <w:rsid w:val="008A3C8C"/>
    <w:rsid w:val="008A43F7"/>
    <w:rsid w:val="008A4D56"/>
    <w:rsid w:val="008A4E5B"/>
    <w:rsid w:val="008A5261"/>
    <w:rsid w:val="008A6377"/>
    <w:rsid w:val="008A63C8"/>
    <w:rsid w:val="008A72AD"/>
    <w:rsid w:val="008A75AD"/>
    <w:rsid w:val="008A78E1"/>
    <w:rsid w:val="008A79AF"/>
    <w:rsid w:val="008A7C19"/>
    <w:rsid w:val="008B07D5"/>
    <w:rsid w:val="008B0DA3"/>
    <w:rsid w:val="008B0FF1"/>
    <w:rsid w:val="008B2C92"/>
    <w:rsid w:val="008B33DE"/>
    <w:rsid w:val="008B352D"/>
    <w:rsid w:val="008B5186"/>
    <w:rsid w:val="008B55D9"/>
    <w:rsid w:val="008B5E69"/>
    <w:rsid w:val="008B6673"/>
    <w:rsid w:val="008B694D"/>
    <w:rsid w:val="008B70EC"/>
    <w:rsid w:val="008C0A98"/>
    <w:rsid w:val="008C0FF1"/>
    <w:rsid w:val="008C1399"/>
    <w:rsid w:val="008C1CD0"/>
    <w:rsid w:val="008C23B8"/>
    <w:rsid w:val="008C246E"/>
    <w:rsid w:val="008C24C7"/>
    <w:rsid w:val="008C37AC"/>
    <w:rsid w:val="008C47C1"/>
    <w:rsid w:val="008C5451"/>
    <w:rsid w:val="008C5A0B"/>
    <w:rsid w:val="008C726A"/>
    <w:rsid w:val="008C78FB"/>
    <w:rsid w:val="008D0C48"/>
    <w:rsid w:val="008D102C"/>
    <w:rsid w:val="008D17D1"/>
    <w:rsid w:val="008D2195"/>
    <w:rsid w:val="008D24E1"/>
    <w:rsid w:val="008D3577"/>
    <w:rsid w:val="008D3FE3"/>
    <w:rsid w:val="008D4279"/>
    <w:rsid w:val="008D4310"/>
    <w:rsid w:val="008D4416"/>
    <w:rsid w:val="008D463A"/>
    <w:rsid w:val="008D482D"/>
    <w:rsid w:val="008D4975"/>
    <w:rsid w:val="008D6036"/>
    <w:rsid w:val="008D6C5D"/>
    <w:rsid w:val="008E0B16"/>
    <w:rsid w:val="008E0E14"/>
    <w:rsid w:val="008E14CA"/>
    <w:rsid w:val="008E1574"/>
    <w:rsid w:val="008E2438"/>
    <w:rsid w:val="008E38C9"/>
    <w:rsid w:val="008E4D94"/>
    <w:rsid w:val="008E5A5E"/>
    <w:rsid w:val="008E604E"/>
    <w:rsid w:val="008E773B"/>
    <w:rsid w:val="008E7AF8"/>
    <w:rsid w:val="008E7C35"/>
    <w:rsid w:val="008F0AD0"/>
    <w:rsid w:val="008F1344"/>
    <w:rsid w:val="008F1A56"/>
    <w:rsid w:val="008F20A5"/>
    <w:rsid w:val="008F470E"/>
    <w:rsid w:val="008F4E11"/>
    <w:rsid w:val="008F4E30"/>
    <w:rsid w:val="008F64EC"/>
    <w:rsid w:val="008F6520"/>
    <w:rsid w:val="008F7588"/>
    <w:rsid w:val="008F7FF5"/>
    <w:rsid w:val="009016C3"/>
    <w:rsid w:val="009018F2"/>
    <w:rsid w:val="00901DBC"/>
    <w:rsid w:val="009027CA"/>
    <w:rsid w:val="00903191"/>
    <w:rsid w:val="0090473C"/>
    <w:rsid w:val="00904CFD"/>
    <w:rsid w:val="00904D66"/>
    <w:rsid w:val="009052C1"/>
    <w:rsid w:val="0090546D"/>
    <w:rsid w:val="00905889"/>
    <w:rsid w:val="00905DE5"/>
    <w:rsid w:val="00906192"/>
    <w:rsid w:val="00906A17"/>
    <w:rsid w:val="009076F3"/>
    <w:rsid w:val="00910409"/>
    <w:rsid w:val="009110F2"/>
    <w:rsid w:val="009113B9"/>
    <w:rsid w:val="00911FA6"/>
    <w:rsid w:val="00912471"/>
    <w:rsid w:val="009129A3"/>
    <w:rsid w:val="00912C71"/>
    <w:rsid w:val="00912D1C"/>
    <w:rsid w:val="00913BAA"/>
    <w:rsid w:val="0091485F"/>
    <w:rsid w:val="00914C2B"/>
    <w:rsid w:val="009150E2"/>
    <w:rsid w:val="00915109"/>
    <w:rsid w:val="00915442"/>
    <w:rsid w:val="00915B8A"/>
    <w:rsid w:val="00917195"/>
    <w:rsid w:val="00917E3A"/>
    <w:rsid w:val="00920C46"/>
    <w:rsid w:val="0092176E"/>
    <w:rsid w:val="00921A1A"/>
    <w:rsid w:val="00921A47"/>
    <w:rsid w:val="00922230"/>
    <w:rsid w:val="00922A7F"/>
    <w:rsid w:val="00922AD1"/>
    <w:rsid w:val="00923B11"/>
    <w:rsid w:val="00923C8E"/>
    <w:rsid w:val="00924B5F"/>
    <w:rsid w:val="00925E60"/>
    <w:rsid w:val="009261B4"/>
    <w:rsid w:val="009265E6"/>
    <w:rsid w:val="00927CD8"/>
    <w:rsid w:val="00930896"/>
    <w:rsid w:val="00931273"/>
    <w:rsid w:val="00931303"/>
    <w:rsid w:val="009315C8"/>
    <w:rsid w:val="00931BAE"/>
    <w:rsid w:val="009324A7"/>
    <w:rsid w:val="0093357E"/>
    <w:rsid w:val="00934FD1"/>
    <w:rsid w:val="00935A4A"/>
    <w:rsid w:val="00936ED6"/>
    <w:rsid w:val="00937CCE"/>
    <w:rsid w:val="009411E5"/>
    <w:rsid w:val="00941FCE"/>
    <w:rsid w:val="00943809"/>
    <w:rsid w:val="0094391B"/>
    <w:rsid w:val="00943C73"/>
    <w:rsid w:val="00943EC1"/>
    <w:rsid w:val="0094473A"/>
    <w:rsid w:val="00944CE7"/>
    <w:rsid w:val="0094602E"/>
    <w:rsid w:val="0094607D"/>
    <w:rsid w:val="009477F0"/>
    <w:rsid w:val="00947AF2"/>
    <w:rsid w:val="00950117"/>
    <w:rsid w:val="0095093B"/>
    <w:rsid w:val="009509E2"/>
    <w:rsid w:val="00950A12"/>
    <w:rsid w:val="00952847"/>
    <w:rsid w:val="00952910"/>
    <w:rsid w:val="00952E21"/>
    <w:rsid w:val="00952F39"/>
    <w:rsid w:val="009541F3"/>
    <w:rsid w:val="00955517"/>
    <w:rsid w:val="00956750"/>
    <w:rsid w:val="00957294"/>
    <w:rsid w:val="009574D3"/>
    <w:rsid w:val="00957AC0"/>
    <w:rsid w:val="00960352"/>
    <w:rsid w:val="00960F0F"/>
    <w:rsid w:val="00961165"/>
    <w:rsid w:val="0096214D"/>
    <w:rsid w:val="00963BFD"/>
    <w:rsid w:val="00963F57"/>
    <w:rsid w:val="00964878"/>
    <w:rsid w:val="0096521C"/>
    <w:rsid w:val="0096648E"/>
    <w:rsid w:val="009664B3"/>
    <w:rsid w:val="0096652C"/>
    <w:rsid w:val="00970725"/>
    <w:rsid w:val="00971B22"/>
    <w:rsid w:val="00972454"/>
    <w:rsid w:val="00972587"/>
    <w:rsid w:val="009736BB"/>
    <w:rsid w:val="00973E04"/>
    <w:rsid w:val="00973FF1"/>
    <w:rsid w:val="00974464"/>
    <w:rsid w:val="0097480C"/>
    <w:rsid w:val="009749CD"/>
    <w:rsid w:val="00974B7A"/>
    <w:rsid w:val="00974B8D"/>
    <w:rsid w:val="00974DC6"/>
    <w:rsid w:val="00975BAE"/>
    <w:rsid w:val="0097690C"/>
    <w:rsid w:val="00977628"/>
    <w:rsid w:val="00977D39"/>
    <w:rsid w:val="00980A50"/>
    <w:rsid w:val="00980FF6"/>
    <w:rsid w:val="00981113"/>
    <w:rsid w:val="00981872"/>
    <w:rsid w:val="00981D85"/>
    <w:rsid w:val="0098259D"/>
    <w:rsid w:val="0098267A"/>
    <w:rsid w:val="009828A1"/>
    <w:rsid w:val="00984925"/>
    <w:rsid w:val="00985693"/>
    <w:rsid w:val="00986120"/>
    <w:rsid w:val="009863BA"/>
    <w:rsid w:val="0099082D"/>
    <w:rsid w:val="009917BF"/>
    <w:rsid w:val="00992B37"/>
    <w:rsid w:val="00994AF1"/>
    <w:rsid w:val="00995971"/>
    <w:rsid w:val="00996882"/>
    <w:rsid w:val="0099793C"/>
    <w:rsid w:val="00997D01"/>
    <w:rsid w:val="009A0210"/>
    <w:rsid w:val="009A028F"/>
    <w:rsid w:val="009A0BC6"/>
    <w:rsid w:val="009A106F"/>
    <w:rsid w:val="009A110E"/>
    <w:rsid w:val="009A129D"/>
    <w:rsid w:val="009A225A"/>
    <w:rsid w:val="009A29FF"/>
    <w:rsid w:val="009A2EDC"/>
    <w:rsid w:val="009A31B8"/>
    <w:rsid w:val="009A3B69"/>
    <w:rsid w:val="009A61CE"/>
    <w:rsid w:val="009A7419"/>
    <w:rsid w:val="009A7F86"/>
    <w:rsid w:val="009B0CC7"/>
    <w:rsid w:val="009B1056"/>
    <w:rsid w:val="009B2011"/>
    <w:rsid w:val="009B25CE"/>
    <w:rsid w:val="009B471D"/>
    <w:rsid w:val="009B5DFF"/>
    <w:rsid w:val="009B6576"/>
    <w:rsid w:val="009B6FD7"/>
    <w:rsid w:val="009B7687"/>
    <w:rsid w:val="009B7FB8"/>
    <w:rsid w:val="009C0ABE"/>
    <w:rsid w:val="009C0F75"/>
    <w:rsid w:val="009C0FB0"/>
    <w:rsid w:val="009C1061"/>
    <w:rsid w:val="009C1F61"/>
    <w:rsid w:val="009C2EEB"/>
    <w:rsid w:val="009C2EEE"/>
    <w:rsid w:val="009C3593"/>
    <w:rsid w:val="009C58EB"/>
    <w:rsid w:val="009C66E9"/>
    <w:rsid w:val="009C6947"/>
    <w:rsid w:val="009D111E"/>
    <w:rsid w:val="009D298B"/>
    <w:rsid w:val="009D37D2"/>
    <w:rsid w:val="009D4BA7"/>
    <w:rsid w:val="009D5D7F"/>
    <w:rsid w:val="009D5F2E"/>
    <w:rsid w:val="009D619B"/>
    <w:rsid w:val="009D7896"/>
    <w:rsid w:val="009E01AF"/>
    <w:rsid w:val="009E08FB"/>
    <w:rsid w:val="009E15F6"/>
    <w:rsid w:val="009E275F"/>
    <w:rsid w:val="009E4084"/>
    <w:rsid w:val="009E4B8B"/>
    <w:rsid w:val="009E588F"/>
    <w:rsid w:val="009E58FC"/>
    <w:rsid w:val="009E61CD"/>
    <w:rsid w:val="009E6E1E"/>
    <w:rsid w:val="009E7B59"/>
    <w:rsid w:val="009F0175"/>
    <w:rsid w:val="009F1D8F"/>
    <w:rsid w:val="009F2068"/>
    <w:rsid w:val="009F239A"/>
    <w:rsid w:val="009F2795"/>
    <w:rsid w:val="009F3BB2"/>
    <w:rsid w:val="009F4001"/>
    <w:rsid w:val="009F512C"/>
    <w:rsid w:val="009F52FD"/>
    <w:rsid w:val="009F6167"/>
    <w:rsid w:val="00A00D13"/>
    <w:rsid w:val="00A01F4C"/>
    <w:rsid w:val="00A024FF"/>
    <w:rsid w:val="00A02679"/>
    <w:rsid w:val="00A03141"/>
    <w:rsid w:val="00A035F3"/>
    <w:rsid w:val="00A04E5E"/>
    <w:rsid w:val="00A050E6"/>
    <w:rsid w:val="00A05E4E"/>
    <w:rsid w:val="00A05E89"/>
    <w:rsid w:val="00A06546"/>
    <w:rsid w:val="00A06574"/>
    <w:rsid w:val="00A0664A"/>
    <w:rsid w:val="00A0753B"/>
    <w:rsid w:val="00A079D5"/>
    <w:rsid w:val="00A07BE2"/>
    <w:rsid w:val="00A10913"/>
    <w:rsid w:val="00A10B66"/>
    <w:rsid w:val="00A13294"/>
    <w:rsid w:val="00A14519"/>
    <w:rsid w:val="00A148A2"/>
    <w:rsid w:val="00A154C2"/>
    <w:rsid w:val="00A16321"/>
    <w:rsid w:val="00A16A85"/>
    <w:rsid w:val="00A17387"/>
    <w:rsid w:val="00A1777B"/>
    <w:rsid w:val="00A17D79"/>
    <w:rsid w:val="00A20225"/>
    <w:rsid w:val="00A20449"/>
    <w:rsid w:val="00A20AAE"/>
    <w:rsid w:val="00A20C2B"/>
    <w:rsid w:val="00A20EC0"/>
    <w:rsid w:val="00A21EAF"/>
    <w:rsid w:val="00A221A0"/>
    <w:rsid w:val="00A221B8"/>
    <w:rsid w:val="00A24E42"/>
    <w:rsid w:val="00A270C6"/>
    <w:rsid w:val="00A27ACD"/>
    <w:rsid w:val="00A27E9B"/>
    <w:rsid w:val="00A30FC2"/>
    <w:rsid w:val="00A310D8"/>
    <w:rsid w:val="00A31158"/>
    <w:rsid w:val="00A328DD"/>
    <w:rsid w:val="00A33FB6"/>
    <w:rsid w:val="00A347FA"/>
    <w:rsid w:val="00A348A5"/>
    <w:rsid w:val="00A34C2A"/>
    <w:rsid w:val="00A369D6"/>
    <w:rsid w:val="00A371C5"/>
    <w:rsid w:val="00A37CBC"/>
    <w:rsid w:val="00A40C9A"/>
    <w:rsid w:val="00A41C17"/>
    <w:rsid w:val="00A4305A"/>
    <w:rsid w:val="00A437A3"/>
    <w:rsid w:val="00A43B07"/>
    <w:rsid w:val="00A440F3"/>
    <w:rsid w:val="00A4435B"/>
    <w:rsid w:val="00A444DE"/>
    <w:rsid w:val="00A45DA7"/>
    <w:rsid w:val="00A46149"/>
    <w:rsid w:val="00A4728C"/>
    <w:rsid w:val="00A4758D"/>
    <w:rsid w:val="00A47890"/>
    <w:rsid w:val="00A47C96"/>
    <w:rsid w:val="00A50CCB"/>
    <w:rsid w:val="00A519B6"/>
    <w:rsid w:val="00A51D72"/>
    <w:rsid w:val="00A523F8"/>
    <w:rsid w:val="00A5250D"/>
    <w:rsid w:val="00A53F38"/>
    <w:rsid w:val="00A54130"/>
    <w:rsid w:val="00A54394"/>
    <w:rsid w:val="00A54A10"/>
    <w:rsid w:val="00A55445"/>
    <w:rsid w:val="00A558D7"/>
    <w:rsid w:val="00A55F22"/>
    <w:rsid w:val="00A560E6"/>
    <w:rsid w:val="00A57D38"/>
    <w:rsid w:val="00A6067E"/>
    <w:rsid w:val="00A60FB9"/>
    <w:rsid w:val="00A61601"/>
    <w:rsid w:val="00A62637"/>
    <w:rsid w:val="00A64C6F"/>
    <w:rsid w:val="00A65EB6"/>
    <w:rsid w:val="00A6643A"/>
    <w:rsid w:val="00A664C2"/>
    <w:rsid w:val="00A702F5"/>
    <w:rsid w:val="00A726E1"/>
    <w:rsid w:val="00A72B0D"/>
    <w:rsid w:val="00A746CA"/>
    <w:rsid w:val="00A752AA"/>
    <w:rsid w:val="00A76A0C"/>
    <w:rsid w:val="00A76A7A"/>
    <w:rsid w:val="00A802AA"/>
    <w:rsid w:val="00A81086"/>
    <w:rsid w:val="00A81445"/>
    <w:rsid w:val="00A81F82"/>
    <w:rsid w:val="00A82110"/>
    <w:rsid w:val="00A8234E"/>
    <w:rsid w:val="00A83B88"/>
    <w:rsid w:val="00A84066"/>
    <w:rsid w:val="00A84C2A"/>
    <w:rsid w:val="00A85FE1"/>
    <w:rsid w:val="00A879A4"/>
    <w:rsid w:val="00A879F6"/>
    <w:rsid w:val="00A91ABE"/>
    <w:rsid w:val="00A91B8E"/>
    <w:rsid w:val="00A929D5"/>
    <w:rsid w:val="00A930D5"/>
    <w:rsid w:val="00A93B97"/>
    <w:rsid w:val="00A9454A"/>
    <w:rsid w:val="00A95CAC"/>
    <w:rsid w:val="00A979E7"/>
    <w:rsid w:val="00AA04C0"/>
    <w:rsid w:val="00AA123B"/>
    <w:rsid w:val="00AA23F0"/>
    <w:rsid w:val="00AA3E19"/>
    <w:rsid w:val="00AA4240"/>
    <w:rsid w:val="00AA46C5"/>
    <w:rsid w:val="00AA5253"/>
    <w:rsid w:val="00AA539F"/>
    <w:rsid w:val="00AA59FE"/>
    <w:rsid w:val="00AA5E4D"/>
    <w:rsid w:val="00AA667B"/>
    <w:rsid w:val="00AB006B"/>
    <w:rsid w:val="00AB0736"/>
    <w:rsid w:val="00AB0B8E"/>
    <w:rsid w:val="00AB1D9C"/>
    <w:rsid w:val="00AB31D7"/>
    <w:rsid w:val="00AB4D23"/>
    <w:rsid w:val="00AB4F31"/>
    <w:rsid w:val="00AB5431"/>
    <w:rsid w:val="00AB6D1A"/>
    <w:rsid w:val="00AB7179"/>
    <w:rsid w:val="00AC0694"/>
    <w:rsid w:val="00AC1FAF"/>
    <w:rsid w:val="00AC1FC3"/>
    <w:rsid w:val="00AC2C42"/>
    <w:rsid w:val="00AC2D87"/>
    <w:rsid w:val="00AC372E"/>
    <w:rsid w:val="00AC37CD"/>
    <w:rsid w:val="00AC3B27"/>
    <w:rsid w:val="00AC49FB"/>
    <w:rsid w:val="00AC4FEE"/>
    <w:rsid w:val="00AC562E"/>
    <w:rsid w:val="00AC5AA3"/>
    <w:rsid w:val="00AC6460"/>
    <w:rsid w:val="00AC6F7D"/>
    <w:rsid w:val="00AC7599"/>
    <w:rsid w:val="00AC76C9"/>
    <w:rsid w:val="00AC79B0"/>
    <w:rsid w:val="00AC7C4A"/>
    <w:rsid w:val="00AD0859"/>
    <w:rsid w:val="00AD157C"/>
    <w:rsid w:val="00AD2433"/>
    <w:rsid w:val="00AD314B"/>
    <w:rsid w:val="00AD3173"/>
    <w:rsid w:val="00AD4B9E"/>
    <w:rsid w:val="00AD59BF"/>
    <w:rsid w:val="00AD5C61"/>
    <w:rsid w:val="00AD79EC"/>
    <w:rsid w:val="00AD7DD9"/>
    <w:rsid w:val="00AE0B98"/>
    <w:rsid w:val="00AE10AF"/>
    <w:rsid w:val="00AE1375"/>
    <w:rsid w:val="00AE19A6"/>
    <w:rsid w:val="00AE20B5"/>
    <w:rsid w:val="00AE2915"/>
    <w:rsid w:val="00AE3BD7"/>
    <w:rsid w:val="00AE3CFF"/>
    <w:rsid w:val="00AE47DC"/>
    <w:rsid w:val="00AE4E51"/>
    <w:rsid w:val="00AE6130"/>
    <w:rsid w:val="00AE674F"/>
    <w:rsid w:val="00AE6F2B"/>
    <w:rsid w:val="00AE744E"/>
    <w:rsid w:val="00AF02C3"/>
    <w:rsid w:val="00AF046D"/>
    <w:rsid w:val="00AF0608"/>
    <w:rsid w:val="00AF071F"/>
    <w:rsid w:val="00AF0C73"/>
    <w:rsid w:val="00AF2555"/>
    <w:rsid w:val="00AF2E52"/>
    <w:rsid w:val="00AF484E"/>
    <w:rsid w:val="00AF616D"/>
    <w:rsid w:val="00AF6A96"/>
    <w:rsid w:val="00AF6B29"/>
    <w:rsid w:val="00AF72C1"/>
    <w:rsid w:val="00AF7501"/>
    <w:rsid w:val="00B0007F"/>
    <w:rsid w:val="00B001AE"/>
    <w:rsid w:val="00B005FA"/>
    <w:rsid w:val="00B0114B"/>
    <w:rsid w:val="00B01BC0"/>
    <w:rsid w:val="00B0253D"/>
    <w:rsid w:val="00B027BC"/>
    <w:rsid w:val="00B037AF"/>
    <w:rsid w:val="00B03FAE"/>
    <w:rsid w:val="00B04524"/>
    <w:rsid w:val="00B054DE"/>
    <w:rsid w:val="00B07958"/>
    <w:rsid w:val="00B07DB8"/>
    <w:rsid w:val="00B07EAE"/>
    <w:rsid w:val="00B1082F"/>
    <w:rsid w:val="00B1261E"/>
    <w:rsid w:val="00B1262E"/>
    <w:rsid w:val="00B135D3"/>
    <w:rsid w:val="00B160D1"/>
    <w:rsid w:val="00B20F9B"/>
    <w:rsid w:val="00B223E4"/>
    <w:rsid w:val="00B22836"/>
    <w:rsid w:val="00B23269"/>
    <w:rsid w:val="00B23C05"/>
    <w:rsid w:val="00B23E1F"/>
    <w:rsid w:val="00B24262"/>
    <w:rsid w:val="00B24373"/>
    <w:rsid w:val="00B25B0A"/>
    <w:rsid w:val="00B2723F"/>
    <w:rsid w:val="00B27BE0"/>
    <w:rsid w:val="00B30962"/>
    <w:rsid w:val="00B30D47"/>
    <w:rsid w:val="00B3222E"/>
    <w:rsid w:val="00B329B0"/>
    <w:rsid w:val="00B32CCD"/>
    <w:rsid w:val="00B32EF7"/>
    <w:rsid w:val="00B34A2A"/>
    <w:rsid w:val="00B35677"/>
    <w:rsid w:val="00B37D5C"/>
    <w:rsid w:val="00B404E7"/>
    <w:rsid w:val="00B41573"/>
    <w:rsid w:val="00B42B12"/>
    <w:rsid w:val="00B43C76"/>
    <w:rsid w:val="00B441B2"/>
    <w:rsid w:val="00B4563E"/>
    <w:rsid w:val="00B457A9"/>
    <w:rsid w:val="00B46054"/>
    <w:rsid w:val="00B46809"/>
    <w:rsid w:val="00B47E8D"/>
    <w:rsid w:val="00B47E9D"/>
    <w:rsid w:val="00B50E8D"/>
    <w:rsid w:val="00B521FB"/>
    <w:rsid w:val="00B52887"/>
    <w:rsid w:val="00B5339E"/>
    <w:rsid w:val="00B53591"/>
    <w:rsid w:val="00B55BD6"/>
    <w:rsid w:val="00B56CD6"/>
    <w:rsid w:val="00B56D94"/>
    <w:rsid w:val="00B575ED"/>
    <w:rsid w:val="00B60AF4"/>
    <w:rsid w:val="00B61B00"/>
    <w:rsid w:val="00B62583"/>
    <w:rsid w:val="00B62ACB"/>
    <w:rsid w:val="00B63207"/>
    <w:rsid w:val="00B644A2"/>
    <w:rsid w:val="00B65C51"/>
    <w:rsid w:val="00B6604F"/>
    <w:rsid w:val="00B6768A"/>
    <w:rsid w:val="00B67AA1"/>
    <w:rsid w:val="00B70797"/>
    <w:rsid w:val="00B715B4"/>
    <w:rsid w:val="00B71888"/>
    <w:rsid w:val="00B7190B"/>
    <w:rsid w:val="00B71E09"/>
    <w:rsid w:val="00B72121"/>
    <w:rsid w:val="00B73634"/>
    <w:rsid w:val="00B746F9"/>
    <w:rsid w:val="00B74818"/>
    <w:rsid w:val="00B748DF"/>
    <w:rsid w:val="00B74DB9"/>
    <w:rsid w:val="00B75B67"/>
    <w:rsid w:val="00B763D5"/>
    <w:rsid w:val="00B76CD4"/>
    <w:rsid w:val="00B76FC3"/>
    <w:rsid w:val="00B77127"/>
    <w:rsid w:val="00B773CE"/>
    <w:rsid w:val="00B7752E"/>
    <w:rsid w:val="00B778A1"/>
    <w:rsid w:val="00B804FE"/>
    <w:rsid w:val="00B80548"/>
    <w:rsid w:val="00B80A7F"/>
    <w:rsid w:val="00B81292"/>
    <w:rsid w:val="00B81519"/>
    <w:rsid w:val="00B820E5"/>
    <w:rsid w:val="00B821EC"/>
    <w:rsid w:val="00B83109"/>
    <w:rsid w:val="00B836F2"/>
    <w:rsid w:val="00B85117"/>
    <w:rsid w:val="00B8605F"/>
    <w:rsid w:val="00B86398"/>
    <w:rsid w:val="00B873CD"/>
    <w:rsid w:val="00B87F23"/>
    <w:rsid w:val="00B9195A"/>
    <w:rsid w:val="00B92276"/>
    <w:rsid w:val="00B92E96"/>
    <w:rsid w:val="00B93137"/>
    <w:rsid w:val="00B93818"/>
    <w:rsid w:val="00B96328"/>
    <w:rsid w:val="00B964E6"/>
    <w:rsid w:val="00B96703"/>
    <w:rsid w:val="00B972C9"/>
    <w:rsid w:val="00BA02DC"/>
    <w:rsid w:val="00BA0556"/>
    <w:rsid w:val="00BA073F"/>
    <w:rsid w:val="00BA09A3"/>
    <w:rsid w:val="00BA174C"/>
    <w:rsid w:val="00BA1E64"/>
    <w:rsid w:val="00BA2BC8"/>
    <w:rsid w:val="00BA3512"/>
    <w:rsid w:val="00BA3D10"/>
    <w:rsid w:val="00BA3E87"/>
    <w:rsid w:val="00BA4F85"/>
    <w:rsid w:val="00BA5962"/>
    <w:rsid w:val="00BA7197"/>
    <w:rsid w:val="00BA7A55"/>
    <w:rsid w:val="00BB1046"/>
    <w:rsid w:val="00BB14CA"/>
    <w:rsid w:val="00BB14E5"/>
    <w:rsid w:val="00BB230B"/>
    <w:rsid w:val="00BB236A"/>
    <w:rsid w:val="00BB2AA6"/>
    <w:rsid w:val="00BB3B60"/>
    <w:rsid w:val="00BB483A"/>
    <w:rsid w:val="00BB6871"/>
    <w:rsid w:val="00BB73AE"/>
    <w:rsid w:val="00BB7481"/>
    <w:rsid w:val="00BC53A9"/>
    <w:rsid w:val="00BC54C7"/>
    <w:rsid w:val="00BC6073"/>
    <w:rsid w:val="00BC60AA"/>
    <w:rsid w:val="00BC6424"/>
    <w:rsid w:val="00BC68F1"/>
    <w:rsid w:val="00BC6CD8"/>
    <w:rsid w:val="00BC7E31"/>
    <w:rsid w:val="00BD0E0A"/>
    <w:rsid w:val="00BD11E3"/>
    <w:rsid w:val="00BD19AE"/>
    <w:rsid w:val="00BD4C8D"/>
    <w:rsid w:val="00BD7745"/>
    <w:rsid w:val="00BD7F30"/>
    <w:rsid w:val="00BE0A08"/>
    <w:rsid w:val="00BE0F31"/>
    <w:rsid w:val="00BE155C"/>
    <w:rsid w:val="00BE1B84"/>
    <w:rsid w:val="00BE22CE"/>
    <w:rsid w:val="00BE28FC"/>
    <w:rsid w:val="00BE31A7"/>
    <w:rsid w:val="00BE3939"/>
    <w:rsid w:val="00BE395C"/>
    <w:rsid w:val="00BE3DBF"/>
    <w:rsid w:val="00BE51DE"/>
    <w:rsid w:val="00BE51FD"/>
    <w:rsid w:val="00BE56C5"/>
    <w:rsid w:val="00BE7CAE"/>
    <w:rsid w:val="00BF0644"/>
    <w:rsid w:val="00BF0CF7"/>
    <w:rsid w:val="00BF1121"/>
    <w:rsid w:val="00BF11AF"/>
    <w:rsid w:val="00BF402E"/>
    <w:rsid w:val="00BF4DC1"/>
    <w:rsid w:val="00BF6924"/>
    <w:rsid w:val="00BF703B"/>
    <w:rsid w:val="00BF7D0F"/>
    <w:rsid w:val="00C00140"/>
    <w:rsid w:val="00C00BD9"/>
    <w:rsid w:val="00C00F75"/>
    <w:rsid w:val="00C0161A"/>
    <w:rsid w:val="00C01E17"/>
    <w:rsid w:val="00C02B43"/>
    <w:rsid w:val="00C02D81"/>
    <w:rsid w:val="00C03483"/>
    <w:rsid w:val="00C038F9"/>
    <w:rsid w:val="00C04534"/>
    <w:rsid w:val="00C04A65"/>
    <w:rsid w:val="00C053F9"/>
    <w:rsid w:val="00C05505"/>
    <w:rsid w:val="00C06257"/>
    <w:rsid w:val="00C10C90"/>
    <w:rsid w:val="00C11115"/>
    <w:rsid w:val="00C1292C"/>
    <w:rsid w:val="00C129EB"/>
    <w:rsid w:val="00C13EAE"/>
    <w:rsid w:val="00C14E7A"/>
    <w:rsid w:val="00C16FAC"/>
    <w:rsid w:val="00C17E14"/>
    <w:rsid w:val="00C20539"/>
    <w:rsid w:val="00C21815"/>
    <w:rsid w:val="00C21819"/>
    <w:rsid w:val="00C22003"/>
    <w:rsid w:val="00C23417"/>
    <w:rsid w:val="00C23A57"/>
    <w:rsid w:val="00C240A1"/>
    <w:rsid w:val="00C24ACA"/>
    <w:rsid w:val="00C25608"/>
    <w:rsid w:val="00C2578A"/>
    <w:rsid w:val="00C266CA"/>
    <w:rsid w:val="00C26F9C"/>
    <w:rsid w:val="00C27320"/>
    <w:rsid w:val="00C3325D"/>
    <w:rsid w:val="00C33BCA"/>
    <w:rsid w:val="00C3470E"/>
    <w:rsid w:val="00C35518"/>
    <w:rsid w:val="00C35C61"/>
    <w:rsid w:val="00C36EFE"/>
    <w:rsid w:val="00C37712"/>
    <w:rsid w:val="00C42A0F"/>
    <w:rsid w:val="00C42EAC"/>
    <w:rsid w:val="00C43391"/>
    <w:rsid w:val="00C4376E"/>
    <w:rsid w:val="00C43A22"/>
    <w:rsid w:val="00C43ED0"/>
    <w:rsid w:val="00C45F5B"/>
    <w:rsid w:val="00C4741F"/>
    <w:rsid w:val="00C51BEB"/>
    <w:rsid w:val="00C51F6D"/>
    <w:rsid w:val="00C5203A"/>
    <w:rsid w:val="00C54C4C"/>
    <w:rsid w:val="00C54E5E"/>
    <w:rsid w:val="00C5502E"/>
    <w:rsid w:val="00C55C8A"/>
    <w:rsid w:val="00C56577"/>
    <w:rsid w:val="00C57211"/>
    <w:rsid w:val="00C60A99"/>
    <w:rsid w:val="00C61D78"/>
    <w:rsid w:val="00C61D82"/>
    <w:rsid w:val="00C62AB1"/>
    <w:rsid w:val="00C62B62"/>
    <w:rsid w:val="00C63805"/>
    <w:rsid w:val="00C63D38"/>
    <w:rsid w:val="00C63E4A"/>
    <w:rsid w:val="00C64133"/>
    <w:rsid w:val="00C647FC"/>
    <w:rsid w:val="00C655B6"/>
    <w:rsid w:val="00C67F35"/>
    <w:rsid w:val="00C67FA1"/>
    <w:rsid w:val="00C70253"/>
    <w:rsid w:val="00C71D3A"/>
    <w:rsid w:val="00C72057"/>
    <w:rsid w:val="00C7226A"/>
    <w:rsid w:val="00C74D4B"/>
    <w:rsid w:val="00C76752"/>
    <w:rsid w:val="00C76B21"/>
    <w:rsid w:val="00C7794C"/>
    <w:rsid w:val="00C80FE3"/>
    <w:rsid w:val="00C81401"/>
    <w:rsid w:val="00C81FA2"/>
    <w:rsid w:val="00C83D72"/>
    <w:rsid w:val="00C8513B"/>
    <w:rsid w:val="00C8593F"/>
    <w:rsid w:val="00C8659C"/>
    <w:rsid w:val="00C86715"/>
    <w:rsid w:val="00C90BEB"/>
    <w:rsid w:val="00C90F5C"/>
    <w:rsid w:val="00C922F3"/>
    <w:rsid w:val="00C924B1"/>
    <w:rsid w:val="00C929DB"/>
    <w:rsid w:val="00C9307E"/>
    <w:rsid w:val="00C931B9"/>
    <w:rsid w:val="00C932A8"/>
    <w:rsid w:val="00C93608"/>
    <w:rsid w:val="00C951AC"/>
    <w:rsid w:val="00C964D7"/>
    <w:rsid w:val="00C97559"/>
    <w:rsid w:val="00C97F71"/>
    <w:rsid w:val="00CA0F2F"/>
    <w:rsid w:val="00CA11EC"/>
    <w:rsid w:val="00CA165C"/>
    <w:rsid w:val="00CA16C7"/>
    <w:rsid w:val="00CA22D0"/>
    <w:rsid w:val="00CA4E42"/>
    <w:rsid w:val="00CA537B"/>
    <w:rsid w:val="00CA6780"/>
    <w:rsid w:val="00CA7256"/>
    <w:rsid w:val="00CB0ECB"/>
    <w:rsid w:val="00CB1D3C"/>
    <w:rsid w:val="00CB3345"/>
    <w:rsid w:val="00CB35D5"/>
    <w:rsid w:val="00CB3E3E"/>
    <w:rsid w:val="00CB40CE"/>
    <w:rsid w:val="00CB48E6"/>
    <w:rsid w:val="00CB6B96"/>
    <w:rsid w:val="00CB7EE5"/>
    <w:rsid w:val="00CC12FD"/>
    <w:rsid w:val="00CC1E58"/>
    <w:rsid w:val="00CC2187"/>
    <w:rsid w:val="00CC29EA"/>
    <w:rsid w:val="00CC2FBF"/>
    <w:rsid w:val="00CC30A0"/>
    <w:rsid w:val="00CC405A"/>
    <w:rsid w:val="00CC4196"/>
    <w:rsid w:val="00CC52D6"/>
    <w:rsid w:val="00CC5AB4"/>
    <w:rsid w:val="00CC6B36"/>
    <w:rsid w:val="00CC6BAE"/>
    <w:rsid w:val="00CC6E5C"/>
    <w:rsid w:val="00CD099E"/>
    <w:rsid w:val="00CD0EF7"/>
    <w:rsid w:val="00CD121A"/>
    <w:rsid w:val="00CD1F80"/>
    <w:rsid w:val="00CD389E"/>
    <w:rsid w:val="00CD51FB"/>
    <w:rsid w:val="00CD630E"/>
    <w:rsid w:val="00CD696B"/>
    <w:rsid w:val="00CD6F73"/>
    <w:rsid w:val="00CD6F9F"/>
    <w:rsid w:val="00CD7A3B"/>
    <w:rsid w:val="00CE1151"/>
    <w:rsid w:val="00CE299F"/>
    <w:rsid w:val="00CE2FBF"/>
    <w:rsid w:val="00CE34F5"/>
    <w:rsid w:val="00CE3673"/>
    <w:rsid w:val="00CE4529"/>
    <w:rsid w:val="00CE515C"/>
    <w:rsid w:val="00CE55A6"/>
    <w:rsid w:val="00CE65A9"/>
    <w:rsid w:val="00CE66F7"/>
    <w:rsid w:val="00CE7C74"/>
    <w:rsid w:val="00CF124C"/>
    <w:rsid w:val="00CF1C81"/>
    <w:rsid w:val="00CF1EA1"/>
    <w:rsid w:val="00CF3BC8"/>
    <w:rsid w:val="00CF3CC6"/>
    <w:rsid w:val="00CF4D84"/>
    <w:rsid w:val="00CF5449"/>
    <w:rsid w:val="00CF66C3"/>
    <w:rsid w:val="00CF7EEA"/>
    <w:rsid w:val="00D00F51"/>
    <w:rsid w:val="00D01F52"/>
    <w:rsid w:val="00D04137"/>
    <w:rsid w:val="00D056C7"/>
    <w:rsid w:val="00D06122"/>
    <w:rsid w:val="00D06B05"/>
    <w:rsid w:val="00D07201"/>
    <w:rsid w:val="00D10402"/>
    <w:rsid w:val="00D106E0"/>
    <w:rsid w:val="00D10937"/>
    <w:rsid w:val="00D10E0A"/>
    <w:rsid w:val="00D11931"/>
    <w:rsid w:val="00D133A2"/>
    <w:rsid w:val="00D14093"/>
    <w:rsid w:val="00D16B26"/>
    <w:rsid w:val="00D20956"/>
    <w:rsid w:val="00D210DE"/>
    <w:rsid w:val="00D21137"/>
    <w:rsid w:val="00D2167A"/>
    <w:rsid w:val="00D21F1E"/>
    <w:rsid w:val="00D22937"/>
    <w:rsid w:val="00D22F05"/>
    <w:rsid w:val="00D234C1"/>
    <w:rsid w:val="00D2353A"/>
    <w:rsid w:val="00D23B60"/>
    <w:rsid w:val="00D23E0F"/>
    <w:rsid w:val="00D242FE"/>
    <w:rsid w:val="00D303E7"/>
    <w:rsid w:val="00D30D1B"/>
    <w:rsid w:val="00D30EF5"/>
    <w:rsid w:val="00D3174E"/>
    <w:rsid w:val="00D319C6"/>
    <w:rsid w:val="00D327D7"/>
    <w:rsid w:val="00D32B53"/>
    <w:rsid w:val="00D33063"/>
    <w:rsid w:val="00D33375"/>
    <w:rsid w:val="00D33487"/>
    <w:rsid w:val="00D33F54"/>
    <w:rsid w:val="00D34641"/>
    <w:rsid w:val="00D353BB"/>
    <w:rsid w:val="00D353D8"/>
    <w:rsid w:val="00D36223"/>
    <w:rsid w:val="00D36B6E"/>
    <w:rsid w:val="00D41CF4"/>
    <w:rsid w:val="00D45037"/>
    <w:rsid w:val="00D46026"/>
    <w:rsid w:val="00D468C1"/>
    <w:rsid w:val="00D46B54"/>
    <w:rsid w:val="00D472C3"/>
    <w:rsid w:val="00D50F24"/>
    <w:rsid w:val="00D51386"/>
    <w:rsid w:val="00D51949"/>
    <w:rsid w:val="00D519A6"/>
    <w:rsid w:val="00D53342"/>
    <w:rsid w:val="00D53B8C"/>
    <w:rsid w:val="00D54262"/>
    <w:rsid w:val="00D54662"/>
    <w:rsid w:val="00D54992"/>
    <w:rsid w:val="00D55A3C"/>
    <w:rsid w:val="00D5618F"/>
    <w:rsid w:val="00D56FEC"/>
    <w:rsid w:val="00D5764D"/>
    <w:rsid w:val="00D60328"/>
    <w:rsid w:val="00D612A6"/>
    <w:rsid w:val="00D62896"/>
    <w:rsid w:val="00D62FD8"/>
    <w:rsid w:val="00D63A10"/>
    <w:rsid w:val="00D6515D"/>
    <w:rsid w:val="00D66920"/>
    <w:rsid w:val="00D6700C"/>
    <w:rsid w:val="00D673E6"/>
    <w:rsid w:val="00D67E11"/>
    <w:rsid w:val="00D67FD5"/>
    <w:rsid w:val="00D70313"/>
    <w:rsid w:val="00D703B7"/>
    <w:rsid w:val="00D70D87"/>
    <w:rsid w:val="00D71930"/>
    <w:rsid w:val="00D71DA3"/>
    <w:rsid w:val="00D72593"/>
    <w:rsid w:val="00D72629"/>
    <w:rsid w:val="00D73364"/>
    <w:rsid w:val="00D73D7F"/>
    <w:rsid w:val="00D741AA"/>
    <w:rsid w:val="00D74E42"/>
    <w:rsid w:val="00D7650E"/>
    <w:rsid w:val="00D77662"/>
    <w:rsid w:val="00D800BA"/>
    <w:rsid w:val="00D80D1E"/>
    <w:rsid w:val="00D8104D"/>
    <w:rsid w:val="00D82559"/>
    <w:rsid w:val="00D829A6"/>
    <w:rsid w:val="00D829CC"/>
    <w:rsid w:val="00D849DF"/>
    <w:rsid w:val="00D84D9B"/>
    <w:rsid w:val="00D85287"/>
    <w:rsid w:val="00D852FD"/>
    <w:rsid w:val="00D858F2"/>
    <w:rsid w:val="00D85C2B"/>
    <w:rsid w:val="00D85E59"/>
    <w:rsid w:val="00D860D5"/>
    <w:rsid w:val="00D86488"/>
    <w:rsid w:val="00D87217"/>
    <w:rsid w:val="00D8745A"/>
    <w:rsid w:val="00D87A9B"/>
    <w:rsid w:val="00D87B6B"/>
    <w:rsid w:val="00D900EF"/>
    <w:rsid w:val="00D903C7"/>
    <w:rsid w:val="00D90AE1"/>
    <w:rsid w:val="00D911FD"/>
    <w:rsid w:val="00D915FE"/>
    <w:rsid w:val="00D918B7"/>
    <w:rsid w:val="00D936BC"/>
    <w:rsid w:val="00D9646D"/>
    <w:rsid w:val="00D96A24"/>
    <w:rsid w:val="00D9757D"/>
    <w:rsid w:val="00D97CD3"/>
    <w:rsid w:val="00DA0432"/>
    <w:rsid w:val="00DA1315"/>
    <w:rsid w:val="00DA1901"/>
    <w:rsid w:val="00DA1F21"/>
    <w:rsid w:val="00DA2717"/>
    <w:rsid w:val="00DA27DF"/>
    <w:rsid w:val="00DA2D4C"/>
    <w:rsid w:val="00DA3484"/>
    <w:rsid w:val="00DA5393"/>
    <w:rsid w:val="00DA541B"/>
    <w:rsid w:val="00DA5CC0"/>
    <w:rsid w:val="00DA659B"/>
    <w:rsid w:val="00DA7DC1"/>
    <w:rsid w:val="00DB07BB"/>
    <w:rsid w:val="00DB0BEA"/>
    <w:rsid w:val="00DB0DFD"/>
    <w:rsid w:val="00DB2140"/>
    <w:rsid w:val="00DB342E"/>
    <w:rsid w:val="00DB3C7A"/>
    <w:rsid w:val="00DB429E"/>
    <w:rsid w:val="00DB4B8D"/>
    <w:rsid w:val="00DB4C61"/>
    <w:rsid w:val="00DB596D"/>
    <w:rsid w:val="00DB5A60"/>
    <w:rsid w:val="00DB5D53"/>
    <w:rsid w:val="00DB5FB4"/>
    <w:rsid w:val="00DB6796"/>
    <w:rsid w:val="00DC0299"/>
    <w:rsid w:val="00DC0ED1"/>
    <w:rsid w:val="00DC1B0E"/>
    <w:rsid w:val="00DC376E"/>
    <w:rsid w:val="00DC3BEB"/>
    <w:rsid w:val="00DC4375"/>
    <w:rsid w:val="00DC45C6"/>
    <w:rsid w:val="00DC54DF"/>
    <w:rsid w:val="00DC5891"/>
    <w:rsid w:val="00DC5AE5"/>
    <w:rsid w:val="00DC6A04"/>
    <w:rsid w:val="00DC6B32"/>
    <w:rsid w:val="00DC6DF6"/>
    <w:rsid w:val="00DC74CE"/>
    <w:rsid w:val="00DC7EC6"/>
    <w:rsid w:val="00DC7FE5"/>
    <w:rsid w:val="00DD012C"/>
    <w:rsid w:val="00DD1FC7"/>
    <w:rsid w:val="00DD2463"/>
    <w:rsid w:val="00DD2A6B"/>
    <w:rsid w:val="00DD369A"/>
    <w:rsid w:val="00DD5C11"/>
    <w:rsid w:val="00DD5DD2"/>
    <w:rsid w:val="00DD7186"/>
    <w:rsid w:val="00DD759D"/>
    <w:rsid w:val="00DE0CEE"/>
    <w:rsid w:val="00DE331F"/>
    <w:rsid w:val="00DE33CF"/>
    <w:rsid w:val="00DE33F4"/>
    <w:rsid w:val="00DE3D68"/>
    <w:rsid w:val="00DE3D7A"/>
    <w:rsid w:val="00DE45C7"/>
    <w:rsid w:val="00DE4AF0"/>
    <w:rsid w:val="00DE5694"/>
    <w:rsid w:val="00DE59FA"/>
    <w:rsid w:val="00DE5A6B"/>
    <w:rsid w:val="00DE6116"/>
    <w:rsid w:val="00DE6A98"/>
    <w:rsid w:val="00DE6F73"/>
    <w:rsid w:val="00DE79D6"/>
    <w:rsid w:val="00DF0570"/>
    <w:rsid w:val="00DF0998"/>
    <w:rsid w:val="00DF1134"/>
    <w:rsid w:val="00DF222D"/>
    <w:rsid w:val="00DF3B80"/>
    <w:rsid w:val="00DF485D"/>
    <w:rsid w:val="00DF4BFE"/>
    <w:rsid w:val="00DF4E69"/>
    <w:rsid w:val="00DF7A3D"/>
    <w:rsid w:val="00E009D8"/>
    <w:rsid w:val="00E01F66"/>
    <w:rsid w:val="00E02907"/>
    <w:rsid w:val="00E0390D"/>
    <w:rsid w:val="00E03FF3"/>
    <w:rsid w:val="00E05939"/>
    <w:rsid w:val="00E06CC6"/>
    <w:rsid w:val="00E07273"/>
    <w:rsid w:val="00E1130F"/>
    <w:rsid w:val="00E115B8"/>
    <w:rsid w:val="00E1188C"/>
    <w:rsid w:val="00E11FAC"/>
    <w:rsid w:val="00E12213"/>
    <w:rsid w:val="00E1231B"/>
    <w:rsid w:val="00E12915"/>
    <w:rsid w:val="00E12ADA"/>
    <w:rsid w:val="00E1362E"/>
    <w:rsid w:val="00E14A1E"/>
    <w:rsid w:val="00E15318"/>
    <w:rsid w:val="00E156E9"/>
    <w:rsid w:val="00E1625D"/>
    <w:rsid w:val="00E1656C"/>
    <w:rsid w:val="00E1685F"/>
    <w:rsid w:val="00E20454"/>
    <w:rsid w:val="00E20990"/>
    <w:rsid w:val="00E20C3F"/>
    <w:rsid w:val="00E20DD1"/>
    <w:rsid w:val="00E20DFD"/>
    <w:rsid w:val="00E213FF"/>
    <w:rsid w:val="00E23C37"/>
    <w:rsid w:val="00E24224"/>
    <w:rsid w:val="00E2580D"/>
    <w:rsid w:val="00E3095A"/>
    <w:rsid w:val="00E30B93"/>
    <w:rsid w:val="00E30C69"/>
    <w:rsid w:val="00E318FF"/>
    <w:rsid w:val="00E32A84"/>
    <w:rsid w:val="00E3385A"/>
    <w:rsid w:val="00E34E25"/>
    <w:rsid w:val="00E34F3B"/>
    <w:rsid w:val="00E353A9"/>
    <w:rsid w:val="00E3565C"/>
    <w:rsid w:val="00E358CB"/>
    <w:rsid w:val="00E36E28"/>
    <w:rsid w:val="00E37685"/>
    <w:rsid w:val="00E37E1E"/>
    <w:rsid w:val="00E403C6"/>
    <w:rsid w:val="00E4049F"/>
    <w:rsid w:val="00E42A94"/>
    <w:rsid w:val="00E42C2E"/>
    <w:rsid w:val="00E435A6"/>
    <w:rsid w:val="00E43911"/>
    <w:rsid w:val="00E44A26"/>
    <w:rsid w:val="00E45278"/>
    <w:rsid w:val="00E45D6F"/>
    <w:rsid w:val="00E45E80"/>
    <w:rsid w:val="00E46D21"/>
    <w:rsid w:val="00E475C0"/>
    <w:rsid w:val="00E47E9E"/>
    <w:rsid w:val="00E47F71"/>
    <w:rsid w:val="00E50087"/>
    <w:rsid w:val="00E50F51"/>
    <w:rsid w:val="00E52B1C"/>
    <w:rsid w:val="00E53030"/>
    <w:rsid w:val="00E532D8"/>
    <w:rsid w:val="00E53424"/>
    <w:rsid w:val="00E55F15"/>
    <w:rsid w:val="00E5791F"/>
    <w:rsid w:val="00E60A9C"/>
    <w:rsid w:val="00E6152F"/>
    <w:rsid w:val="00E62BB1"/>
    <w:rsid w:val="00E62DC4"/>
    <w:rsid w:val="00E635E6"/>
    <w:rsid w:val="00E6373C"/>
    <w:rsid w:val="00E63B66"/>
    <w:rsid w:val="00E64487"/>
    <w:rsid w:val="00E64B1B"/>
    <w:rsid w:val="00E65C1E"/>
    <w:rsid w:val="00E663EB"/>
    <w:rsid w:val="00E6724B"/>
    <w:rsid w:val="00E67575"/>
    <w:rsid w:val="00E67C2D"/>
    <w:rsid w:val="00E7011E"/>
    <w:rsid w:val="00E72114"/>
    <w:rsid w:val="00E72EEE"/>
    <w:rsid w:val="00E73029"/>
    <w:rsid w:val="00E73257"/>
    <w:rsid w:val="00E73715"/>
    <w:rsid w:val="00E74919"/>
    <w:rsid w:val="00E75CEE"/>
    <w:rsid w:val="00E76488"/>
    <w:rsid w:val="00E7720D"/>
    <w:rsid w:val="00E773CD"/>
    <w:rsid w:val="00E819EE"/>
    <w:rsid w:val="00E81FD0"/>
    <w:rsid w:val="00E825DF"/>
    <w:rsid w:val="00E827DD"/>
    <w:rsid w:val="00E82D41"/>
    <w:rsid w:val="00E83EF1"/>
    <w:rsid w:val="00E842D9"/>
    <w:rsid w:val="00E84333"/>
    <w:rsid w:val="00E8495B"/>
    <w:rsid w:val="00E858C8"/>
    <w:rsid w:val="00E85A0B"/>
    <w:rsid w:val="00E86FF0"/>
    <w:rsid w:val="00E877B8"/>
    <w:rsid w:val="00E90A32"/>
    <w:rsid w:val="00E90AB6"/>
    <w:rsid w:val="00E9311C"/>
    <w:rsid w:val="00E9315B"/>
    <w:rsid w:val="00E939C2"/>
    <w:rsid w:val="00E94859"/>
    <w:rsid w:val="00E94887"/>
    <w:rsid w:val="00E94909"/>
    <w:rsid w:val="00E949E5"/>
    <w:rsid w:val="00E95DAB"/>
    <w:rsid w:val="00E96C11"/>
    <w:rsid w:val="00E96DB7"/>
    <w:rsid w:val="00EA1724"/>
    <w:rsid w:val="00EA384E"/>
    <w:rsid w:val="00EA6707"/>
    <w:rsid w:val="00EA788D"/>
    <w:rsid w:val="00EB067B"/>
    <w:rsid w:val="00EB0746"/>
    <w:rsid w:val="00EB07A0"/>
    <w:rsid w:val="00EB24A5"/>
    <w:rsid w:val="00EB294D"/>
    <w:rsid w:val="00EB2C08"/>
    <w:rsid w:val="00EB2F09"/>
    <w:rsid w:val="00EB388D"/>
    <w:rsid w:val="00EB4E7D"/>
    <w:rsid w:val="00EB56B9"/>
    <w:rsid w:val="00EB59FB"/>
    <w:rsid w:val="00EB5B4D"/>
    <w:rsid w:val="00EB7CAC"/>
    <w:rsid w:val="00EC0970"/>
    <w:rsid w:val="00EC10A9"/>
    <w:rsid w:val="00EC12FF"/>
    <w:rsid w:val="00EC1C4A"/>
    <w:rsid w:val="00EC20CB"/>
    <w:rsid w:val="00EC2666"/>
    <w:rsid w:val="00EC2E99"/>
    <w:rsid w:val="00EC385A"/>
    <w:rsid w:val="00EC3A70"/>
    <w:rsid w:val="00EC3B45"/>
    <w:rsid w:val="00EC4DCE"/>
    <w:rsid w:val="00EC59F5"/>
    <w:rsid w:val="00EC5E4B"/>
    <w:rsid w:val="00EC5F8E"/>
    <w:rsid w:val="00EC5FB6"/>
    <w:rsid w:val="00EC74C2"/>
    <w:rsid w:val="00ED05E7"/>
    <w:rsid w:val="00ED0EB3"/>
    <w:rsid w:val="00ED117A"/>
    <w:rsid w:val="00ED1284"/>
    <w:rsid w:val="00ED1791"/>
    <w:rsid w:val="00ED1E20"/>
    <w:rsid w:val="00ED29A8"/>
    <w:rsid w:val="00ED33E4"/>
    <w:rsid w:val="00ED3F90"/>
    <w:rsid w:val="00ED5020"/>
    <w:rsid w:val="00EE02A8"/>
    <w:rsid w:val="00EE1048"/>
    <w:rsid w:val="00EE19BC"/>
    <w:rsid w:val="00EE3114"/>
    <w:rsid w:val="00EE40C6"/>
    <w:rsid w:val="00EE4101"/>
    <w:rsid w:val="00EE4672"/>
    <w:rsid w:val="00EE49F5"/>
    <w:rsid w:val="00EE5B70"/>
    <w:rsid w:val="00EE5D4D"/>
    <w:rsid w:val="00EE648A"/>
    <w:rsid w:val="00EE7AC8"/>
    <w:rsid w:val="00EF0A75"/>
    <w:rsid w:val="00EF0D66"/>
    <w:rsid w:val="00EF1027"/>
    <w:rsid w:val="00EF20FF"/>
    <w:rsid w:val="00EF2519"/>
    <w:rsid w:val="00EF2A30"/>
    <w:rsid w:val="00EF2E46"/>
    <w:rsid w:val="00EF42AC"/>
    <w:rsid w:val="00EF4488"/>
    <w:rsid w:val="00EF55C6"/>
    <w:rsid w:val="00EF580B"/>
    <w:rsid w:val="00EF662B"/>
    <w:rsid w:val="00EF6FD9"/>
    <w:rsid w:val="00EF71CA"/>
    <w:rsid w:val="00EF7E3E"/>
    <w:rsid w:val="00F009F6"/>
    <w:rsid w:val="00F01F7A"/>
    <w:rsid w:val="00F0205F"/>
    <w:rsid w:val="00F0273F"/>
    <w:rsid w:val="00F02EF8"/>
    <w:rsid w:val="00F055D7"/>
    <w:rsid w:val="00F05FF6"/>
    <w:rsid w:val="00F065BA"/>
    <w:rsid w:val="00F066E5"/>
    <w:rsid w:val="00F079E4"/>
    <w:rsid w:val="00F1027A"/>
    <w:rsid w:val="00F10976"/>
    <w:rsid w:val="00F10D92"/>
    <w:rsid w:val="00F123C4"/>
    <w:rsid w:val="00F12BDC"/>
    <w:rsid w:val="00F141AD"/>
    <w:rsid w:val="00F14CAF"/>
    <w:rsid w:val="00F1565D"/>
    <w:rsid w:val="00F1744C"/>
    <w:rsid w:val="00F1795F"/>
    <w:rsid w:val="00F20189"/>
    <w:rsid w:val="00F20F21"/>
    <w:rsid w:val="00F223FF"/>
    <w:rsid w:val="00F244B6"/>
    <w:rsid w:val="00F246CC"/>
    <w:rsid w:val="00F24A39"/>
    <w:rsid w:val="00F24A67"/>
    <w:rsid w:val="00F26893"/>
    <w:rsid w:val="00F304F3"/>
    <w:rsid w:val="00F30C78"/>
    <w:rsid w:val="00F30C87"/>
    <w:rsid w:val="00F3148A"/>
    <w:rsid w:val="00F32479"/>
    <w:rsid w:val="00F339C7"/>
    <w:rsid w:val="00F3439A"/>
    <w:rsid w:val="00F344E1"/>
    <w:rsid w:val="00F34BF3"/>
    <w:rsid w:val="00F34E8A"/>
    <w:rsid w:val="00F35D03"/>
    <w:rsid w:val="00F35D2C"/>
    <w:rsid w:val="00F35E23"/>
    <w:rsid w:val="00F40330"/>
    <w:rsid w:val="00F40562"/>
    <w:rsid w:val="00F40B19"/>
    <w:rsid w:val="00F41267"/>
    <w:rsid w:val="00F41769"/>
    <w:rsid w:val="00F42C78"/>
    <w:rsid w:val="00F4355A"/>
    <w:rsid w:val="00F4416E"/>
    <w:rsid w:val="00F449B3"/>
    <w:rsid w:val="00F44DEC"/>
    <w:rsid w:val="00F4516D"/>
    <w:rsid w:val="00F45517"/>
    <w:rsid w:val="00F4591C"/>
    <w:rsid w:val="00F4593C"/>
    <w:rsid w:val="00F47D85"/>
    <w:rsid w:val="00F47DFE"/>
    <w:rsid w:val="00F5001E"/>
    <w:rsid w:val="00F50036"/>
    <w:rsid w:val="00F5050A"/>
    <w:rsid w:val="00F5179A"/>
    <w:rsid w:val="00F51965"/>
    <w:rsid w:val="00F523C0"/>
    <w:rsid w:val="00F52AB1"/>
    <w:rsid w:val="00F53CF5"/>
    <w:rsid w:val="00F5512D"/>
    <w:rsid w:val="00F5576D"/>
    <w:rsid w:val="00F56328"/>
    <w:rsid w:val="00F56620"/>
    <w:rsid w:val="00F56ED2"/>
    <w:rsid w:val="00F572A8"/>
    <w:rsid w:val="00F57AFC"/>
    <w:rsid w:val="00F57C5D"/>
    <w:rsid w:val="00F57C64"/>
    <w:rsid w:val="00F60260"/>
    <w:rsid w:val="00F6229A"/>
    <w:rsid w:val="00F63467"/>
    <w:rsid w:val="00F63797"/>
    <w:rsid w:val="00F64326"/>
    <w:rsid w:val="00F648D4"/>
    <w:rsid w:val="00F65CDA"/>
    <w:rsid w:val="00F6675E"/>
    <w:rsid w:val="00F67D80"/>
    <w:rsid w:val="00F739A2"/>
    <w:rsid w:val="00F73EB1"/>
    <w:rsid w:val="00F74D64"/>
    <w:rsid w:val="00F74F6D"/>
    <w:rsid w:val="00F75C3F"/>
    <w:rsid w:val="00F75E7D"/>
    <w:rsid w:val="00F763EC"/>
    <w:rsid w:val="00F76635"/>
    <w:rsid w:val="00F801F8"/>
    <w:rsid w:val="00F80533"/>
    <w:rsid w:val="00F808F2"/>
    <w:rsid w:val="00F82AE5"/>
    <w:rsid w:val="00F831D0"/>
    <w:rsid w:val="00F83D90"/>
    <w:rsid w:val="00F83FBB"/>
    <w:rsid w:val="00F843E5"/>
    <w:rsid w:val="00F875CC"/>
    <w:rsid w:val="00F87AD9"/>
    <w:rsid w:val="00F87D3F"/>
    <w:rsid w:val="00F907B6"/>
    <w:rsid w:val="00F916F4"/>
    <w:rsid w:val="00F918C2"/>
    <w:rsid w:val="00F92CF3"/>
    <w:rsid w:val="00F93140"/>
    <w:rsid w:val="00F936F5"/>
    <w:rsid w:val="00F957AE"/>
    <w:rsid w:val="00FA0996"/>
    <w:rsid w:val="00FA09B1"/>
    <w:rsid w:val="00FA330B"/>
    <w:rsid w:val="00FA33F4"/>
    <w:rsid w:val="00FA4F79"/>
    <w:rsid w:val="00FA53E5"/>
    <w:rsid w:val="00FA6A5E"/>
    <w:rsid w:val="00FA6C76"/>
    <w:rsid w:val="00FA76B6"/>
    <w:rsid w:val="00FB0432"/>
    <w:rsid w:val="00FB0B7C"/>
    <w:rsid w:val="00FB1098"/>
    <w:rsid w:val="00FB21FB"/>
    <w:rsid w:val="00FB2290"/>
    <w:rsid w:val="00FB26B8"/>
    <w:rsid w:val="00FB308D"/>
    <w:rsid w:val="00FB39DB"/>
    <w:rsid w:val="00FB40B4"/>
    <w:rsid w:val="00FB4258"/>
    <w:rsid w:val="00FB4B85"/>
    <w:rsid w:val="00FB4F53"/>
    <w:rsid w:val="00FB57E6"/>
    <w:rsid w:val="00FB6403"/>
    <w:rsid w:val="00FB659A"/>
    <w:rsid w:val="00FB6637"/>
    <w:rsid w:val="00FB712B"/>
    <w:rsid w:val="00FB74BC"/>
    <w:rsid w:val="00FC0B0D"/>
    <w:rsid w:val="00FC1E15"/>
    <w:rsid w:val="00FC1E88"/>
    <w:rsid w:val="00FC4280"/>
    <w:rsid w:val="00FC457E"/>
    <w:rsid w:val="00FC4E74"/>
    <w:rsid w:val="00FC66C7"/>
    <w:rsid w:val="00FC67E5"/>
    <w:rsid w:val="00FC69C7"/>
    <w:rsid w:val="00FC6A14"/>
    <w:rsid w:val="00FC6ABF"/>
    <w:rsid w:val="00FC787B"/>
    <w:rsid w:val="00FC7DD8"/>
    <w:rsid w:val="00FD0C47"/>
    <w:rsid w:val="00FD0D60"/>
    <w:rsid w:val="00FD3B87"/>
    <w:rsid w:val="00FD40F8"/>
    <w:rsid w:val="00FD46DB"/>
    <w:rsid w:val="00FD4B3C"/>
    <w:rsid w:val="00FD4D56"/>
    <w:rsid w:val="00FD527E"/>
    <w:rsid w:val="00FD54FC"/>
    <w:rsid w:val="00FD5C11"/>
    <w:rsid w:val="00FD61F0"/>
    <w:rsid w:val="00FD6A68"/>
    <w:rsid w:val="00FD7565"/>
    <w:rsid w:val="00FD7EAC"/>
    <w:rsid w:val="00FE0D14"/>
    <w:rsid w:val="00FE1ECE"/>
    <w:rsid w:val="00FE28C9"/>
    <w:rsid w:val="00FE2EE0"/>
    <w:rsid w:val="00FE534E"/>
    <w:rsid w:val="00FE5B74"/>
    <w:rsid w:val="00FF38AA"/>
    <w:rsid w:val="00FF42DA"/>
    <w:rsid w:val="00FF589B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666" strokecolor="#666">
      <v:fill color="#666" color2="#ccc" angle="-45" focus="-50%" type="gradient"/>
      <v:stroke color="#666" weight="1pt"/>
      <v:shadow on="t" type="perspective" color="#7f7f7f" opacity=".5" offset="1pt" offset2="-3pt"/>
    </o:shapedefaults>
    <o:shapelayout v:ext="edit">
      <o:idmap v:ext="edit" data="2"/>
    </o:shapelayout>
  </w:shapeDefaults>
  <w:decimalSymbol w:val=","/>
  <w:listSeparator w:val=";"/>
  <w14:docId w14:val="2B2A4814"/>
  <w15:docId w15:val="{CA113C4A-CFA0-400B-A0CD-33972CB8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iPriority="0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iPriority="0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V4"/>
    <w:qFormat/>
    <w:rsid w:val="005737EC"/>
    <w:pPr>
      <w:spacing w:before="20" w:after="20"/>
      <w:jc w:val="both"/>
    </w:pPr>
    <w:rPr>
      <w:rFonts w:ascii="Calibri" w:eastAsia="平成明朝" w:hAnsi="Calibri"/>
      <w:sz w:val="22"/>
      <w:szCs w:val="18"/>
      <w:lang w:eastAsia="en-US"/>
    </w:rPr>
  </w:style>
  <w:style w:type="paragraph" w:styleId="Ttulo1">
    <w:name w:val="heading 1"/>
    <w:aliases w:val="Heading 1 V4,1"/>
    <w:basedOn w:val="Normal"/>
    <w:next w:val="ParagraphV4"/>
    <w:qFormat/>
    <w:rsid w:val="00D86488"/>
    <w:pPr>
      <w:pageBreakBefore/>
      <w:numPr>
        <w:numId w:val="28"/>
      </w:numPr>
      <w:tabs>
        <w:tab w:val="clear" w:pos="2700"/>
      </w:tabs>
      <w:spacing w:after="240"/>
      <w:ind w:right="720"/>
      <w:jc w:val="left"/>
      <w:outlineLvl w:val="0"/>
    </w:pPr>
    <w:rPr>
      <w:rFonts w:cs="Times New Roman Bold"/>
      <w:b/>
      <w:bCs/>
      <w:caps/>
      <w:sz w:val="36"/>
    </w:rPr>
  </w:style>
  <w:style w:type="paragraph" w:styleId="Ttulo2">
    <w:name w:val="heading 2"/>
    <w:aliases w:val="2,h2,2Level V4,2Level"/>
    <w:basedOn w:val="ParagraphV4"/>
    <w:next w:val="Normal"/>
    <w:link w:val="Ttulo2Car"/>
    <w:autoRedefine/>
    <w:qFormat/>
    <w:rsid w:val="00FD61F0"/>
    <w:pPr>
      <w:keepNext/>
      <w:keepLines/>
      <w:numPr>
        <w:ilvl w:val="1"/>
        <w:numId w:val="28"/>
      </w:numPr>
      <w:tabs>
        <w:tab w:val="left" w:pos="567"/>
        <w:tab w:val="left" w:pos="709"/>
      </w:tabs>
      <w:spacing w:before="360" w:after="240"/>
      <w:ind w:right="720"/>
      <w:jc w:val="left"/>
      <w:outlineLvl w:val="1"/>
    </w:pPr>
    <w:rPr>
      <w:rFonts w:ascii="Calibri" w:hAnsi="Calibri"/>
      <w:b/>
      <w:bCs/>
      <w:iCs/>
      <w:kern w:val="32"/>
      <w:sz w:val="28"/>
      <w:szCs w:val="28"/>
      <w:lang w:val="x-none"/>
    </w:rPr>
  </w:style>
  <w:style w:type="paragraph" w:styleId="Ttulo3">
    <w:name w:val="heading 3"/>
    <w:aliases w:val="3,h3 V4,h3,Heading 3 Char,31,h32"/>
    <w:basedOn w:val="Normal"/>
    <w:next w:val="ParagraphV4"/>
    <w:qFormat/>
    <w:rsid w:val="00D60328"/>
    <w:pPr>
      <w:keepNext/>
      <w:numPr>
        <w:ilvl w:val="2"/>
        <w:numId w:val="28"/>
      </w:numPr>
      <w:spacing w:before="240" w:after="60"/>
      <w:outlineLvl w:val="2"/>
    </w:pPr>
    <w:rPr>
      <w:b/>
      <w:sz w:val="26"/>
    </w:rPr>
  </w:style>
  <w:style w:type="paragraph" w:styleId="Ttulo4">
    <w:name w:val="heading 4"/>
    <w:aliases w:val="4,h4,. (A.),Sub SubHeading,bulletext,Sub SubHeading1,Sub SubHeading2,Sub SubHeading3,Sub SubHeading11,Sub SubHeading21,Sub SubHeading4,Sub SubHeading12,Sub SubHeading22,Sub SubHeading5,Sub SubHeading13,Sub SubHeading23,Sub SubHeading31"/>
    <w:basedOn w:val="Normal"/>
    <w:next w:val="Normal"/>
    <w:link w:val="Ttulo4Car"/>
    <w:autoRedefine/>
    <w:qFormat/>
    <w:rsid w:val="00FF7BEA"/>
    <w:pPr>
      <w:numPr>
        <w:ilvl w:val="1"/>
        <w:numId w:val="33"/>
      </w:numPr>
      <w:outlineLvl w:val="3"/>
    </w:pPr>
    <w:rPr>
      <w:lang w:val="x-none" w:eastAsia="ja-JP"/>
    </w:rPr>
  </w:style>
  <w:style w:type="paragraph" w:styleId="Ttulo5">
    <w:name w:val="heading 5"/>
    <w:aliases w:val="5 V4,5"/>
    <w:basedOn w:val="Ttulo4"/>
    <w:next w:val="Normal"/>
    <w:link w:val="Ttulo5Car"/>
    <w:qFormat/>
    <w:rsid w:val="00D60328"/>
    <w:pPr>
      <w:numPr>
        <w:ilvl w:val="4"/>
        <w:numId w:val="28"/>
      </w:numPr>
      <w:outlineLvl w:val="4"/>
    </w:pPr>
    <w:rPr>
      <w:lang w:val="en-GB" w:eastAsia="x-none"/>
    </w:rPr>
  </w:style>
  <w:style w:type="paragraph" w:styleId="Ttulo6">
    <w:name w:val="heading 6"/>
    <w:aliases w:val="Heading 6 V4,6"/>
    <w:basedOn w:val="Normal"/>
    <w:next w:val="Normal"/>
    <w:qFormat/>
    <w:rsid w:val="00D60328"/>
    <w:pPr>
      <w:keepNext/>
      <w:numPr>
        <w:ilvl w:val="5"/>
        <w:numId w:val="28"/>
      </w:numPr>
      <w:jc w:val="center"/>
      <w:outlineLvl w:val="5"/>
    </w:pPr>
    <w:rPr>
      <w:b/>
      <w:lang w:val="en-US"/>
    </w:rPr>
  </w:style>
  <w:style w:type="paragraph" w:styleId="Ttulo7">
    <w:name w:val="heading 7"/>
    <w:aliases w:val="Heading 7 V4,7"/>
    <w:basedOn w:val="Normal"/>
    <w:next w:val="Normal"/>
    <w:qFormat/>
    <w:rsid w:val="00D60328"/>
    <w:pPr>
      <w:numPr>
        <w:ilvl w:val="6"/>
        <w:numId w:val="28"/>
      </w:numPr>
      <w:tabs>
        <w:tab w:val="left" w:pos="8640"/>
        <w:tab w:val="left" w:pos="9504"/>
        <w:tab w:val="left" w:pos="10368"/>
        <w:tab w:val="left" w:pos="11232"/>
        <w:tab w:val="left" w:pos="12096"/>
        <w:tab w:val="left" w:pos="12960"/>
      </w:tabs>
      <w:spacing w:before="240" w:after="60"/>
      <w:outlineLvl w:val="6"/>
    </w:pPr>
    <w:rPr>
      <w:rFonts w:ascii="Helvetica" w:eastAsia="Times New Roman" w:hAnsi="Helvetica"/>
      <w:lang w:val="en-US"/>
    </w:rPr>
  </w:style>
  <w:style w:type="paragraph" w:styleId="Ttulo8">
    <w:name w:val="heading 8"/>
    <w:aliases w:val="8 V4,8"/>
    <w:basedOn w:val="Normal"/>
    <w:next w:val="Normal"/>
    <w:qFormat/>
    <w:rsid w:val="00D60328"/>
    <w:pPr>
      <w:numPr>
        <w:ilvl w:val="7"/>
        <w:numId w:val="28"/>
      </w:numPr>
      <w:tabs>
        <w:tab w:val="left" w:pos="8640"/>
        <w:tab w:val="left" w:pos="9504"/>
        <w:tab w:val="left" w:pos="10368"/>
        <w:tab w:val="left" w:pos="11232"/>
        <w:tab w:val="left" w:pos="12096"/>
        <w:tab w:val="left" w:pos="12960"/>
      </w:tabs>
      <w:spacing w:before="240" w:after="60"/>
      <w:outlineLvl w:val="7"/>
    </w:pPr>
    <w:rPr>
      <w:rFonts w:ascii="Helvetica" w:eastAsia="Times New Roman" w:hAnsi="Helvetica"/>
      <w:i/>
      <w:lang w:val="en-US"/>
    </w:rPr>
  </w:style>
  <w:style w:type="paragraph" w:styleId="Ttulo9">
    <w:name w:val="heading 9"/>
    <w:aliases w:val="Heading 9 V4,9"/>
    <w:basedOn w:val="Normal"/>
    <w:qFormat/>
    <w:rsid w:val="00D60328"/>
    <w:pPr>
      <w:numPr>
        <w:ilvl w:val="8"/>
        <w:numId w:val="28"/>
      </w:numPr>
      <w:tabs>
        <w:tab w:val="left" w:pos="8640"/>
        <w:tab w:val="left" w:pos="9504"/>
        <w:tab w:val="left" w:pos="10368"/>
        <w:tab w:val="left" w:pos="11232"/>
        <w:tab w:val="left" w:pos="12096"/>
        <w:tab w:val="left" w:pos="12960"/>
      </w:tabs>
      <w:spacing w:before="240" w:after="60"/>
      <w:outlineLvl w:val="8"/>
    </w:pPr>
    <w:rPr>
      <w:rFonts w:ascii="Helvetica" w:eastAsia="Times New Roman" w:hAnsi="Helvetica"/>
      <w:i/>
      <w:sz w:val="18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OKTITLEV4">
    <w:name w:val="BOOK TITLE V4"/>
    <w:basedOn w:val="Normal"/>
    <w:autoRedefine/>
    <w:rsid w:val="00B76FC3"/>
    <w:pPr>
      <w:jc w:val="center"/>
    </w:pPr>
    <w:rPr>
      <w:b/>
      <w:bCs/>
      <w:sz w:val="44"/>
      <w:szCs w:val="44"/>
    </w:rPr>
  </w:style>
  <w:style w:type="paragraph" w:customStyle="1" w:styleId="CENTXTBOLD16PARAV4">
    <w:name w:val="CEN TXT BOLD16 PARA V4"/>
    <w:basedOn w:val="Normal"/>
    <w:link w:val="CENTXTBOLD16PARAV4Char"/>
    <w:autoRedefine/>
    <w:rsid w:val="0064489F"/>
    <w:pPr>
      <w:jc w:val="center"/>
    </w:pPr>
    <w:rPr>
      <w:rFonts w:ascii="Arial" w:hAnsi="Arial"/>
      <w:b/>
      <w:bCs/>
      <w:sz w:val="32"/>
      <w:szCs w:val="32"/>
    </w:rPr>
  </w:style>
  <w:style w:type="paragraph" w:customStyle="1" w:styleId="CENTXTPARAV4">
    <w:name w:val="CEN TXT PARA V4"/>
    <w:basedOn w:val="Normal"/>
    <w:autoRedefine/>
    <w:rsid w:val="00FC4280"/>
    <w:pPr>
      <w:spacing w:before="120" w:after="120"/>
      <w:jc w:val="center"/>
    </w:pPr>
  </w:style>
  <w:style w:type="character" w:customStyle="1" w:styleId="CENTXTBOLD16PARAV4Char">
    <w:name w:val="CEN TXT BOLD16 PARA V4 Char"/>
    <w:link w:val="CENTXTBOLD16PARAV4"/>
    <w:rsid w:val="0064489F"/>
    <w:rPr>
      <w:rFonts w:ascii="Arial" w:eastAsia="平成明朝" w:hAnsi="Arial"/>
      <w:b/>
      <w:bCs/>
      <w:sz w:val="32"/>
      <w:szCs w:val="32"/>
      <w:lang w:val="en-GB" w:eastAsia="en-US" w:bidi="ar-SA"/>
    </w:rPr>
  </w:style>
  <w:style w:type="paragraph" w:customStyle="1" w:styleId="BULLETDARKL1v4">
    <w:name w:val="BULLET DARK L1 v4"/>
    <w:basedOn w:val="Normal"/>
    <w:link w:val="BULLETDARKL1v4Char"/>
    <w:autoRedefine/>
    <w:rsid w:val="00252B97"/>
    <w:pPr>
      <w:numPr>
        <w:numId w:val="2"/>
      </w:numPr>
      <w:spacing w:before="120" w:after="120"/>
      <w:ind w:left="357" w:hanging="357"/>
    </w:pPr>
    <w:rPr>
      <w:lang w:eastAsia="x-none"/>
    </w:rPr>
  </w:style>
  <w:style w:type="character" w:customStyle="1" w:styleId="Ttulo5Car">
    <w:name w:val="Título 5 Car"/>
    <w:aliases w:val="5 V4 Car,5 Car"/>
    <w:link w:val="Ttulo5"/>
    <w:rsid w:val="00D60328"/>
    <w:rPr>
      <w:rFonts w:ascii="Calibri" w:eastAsia="平成明朝" w:hAnsi="Calibri"/>
      <w:sz w:val="22"/>
      <w:szCs w:val="18"/>
      <w:lang w:val="en-GB" w:eastAsia="x-none"/>
    </w:rPr>
  </w:style>
  <w:style w:type="character" w:customStyle="1" w:styleId="Ttulo4Car">
    <w:name w:val="Título 4 Car"/>
    <w:aliases w:val="4 Car,h4 Car,. (A.) Car,Sub SubHeading Car,bulletext Car,Sub SubHeading1 Car,Sub SubHeading2 Car,Sub SubHeading3 Car,Sub SubHeading11 Car,Sub SubHeading21 Car,Sub SubHeading4 Car,Sub SubHeading12 Car,Sub SubHeading22 Car,Sub SubHeading5 Car"/>
    <w:link w:val="Ttulo4"/>
    <w:rsid w:val="00FF7BEA"/>
    <w:rPr>
      <w:rFonts w:ascii="Calibri" w:eastAsia="平成明朝" w:hAnsi="Calibri"/>
      <w:sz w:val="22"/>
      <w:szCs w:val="18"/>
      <w:lang w:val="x-none" w:eastAsia="ja-JP"/>
    </w:rPr>
  </w:style>
  <w:style w:type="paragraph" w:customStyle="1" w:styleId="RD-REFDOCv4">
    <w:name w:val="RD-REF DOC  v4"/>
    <w:basedOn w:val="Normal"/>
    <w:rsid w:val="00564E67"/>
    <w:pPr>
      <w:numPr>
        <w:numId w:val="9"/>
      </w:numPr>
      <w:spacing w:before="120" w:after="120"/>
    </w:pPr>
  </w:style>
  <w:style w:type="paragraph" w:styleId="Piedepgina">
    <w:name w:val="footer"/>
    <w:basedOn w:val="Normal"/>
    <w:link w:val="PiedepginaCar"/>
    <w:uiPriority w:val="99"/>
    <w:unhideWhenUsed/>
    <w:rsid w:val="006B192B"/>
    <w:pPr>
      <w:tabs>
        <w:tab w:val="center" w:pos="4513"/>
        <w:tab w:val="right" w:pos="9026"/>
      </w:tabs>
    </w:pPr>
    <w:rPr>
      <w:rFonts w:ascii="Arial" w:hAnsi="Arial"/>
      <w:sz w:val="20"/>
      <w:szCs w:val="20"/>
      <w:lang w:val="x-none"/>
    </w:rPr>
  </w:style>
  <w:style w:type="paragraph" w:styleId="TDC1">
    <w:name w:val="toc 1"/>
    <w:aliases w:val="TOC 1v4"/>
    <w:basedOn w:val="Normal"/>
    <w:next w:val="Normal"/>
    <w:autoRedefine/>
    <w:uiPriority w:val="39"/>
    <w:rsid w:val="00316354"/>
    <w:pPr>
      <w:tabs>
        <w:tab w:val="left" w:pos="480"/>
        <w:tab w:val="right" w:leader="dot" w:pos="9360"/>
      </w:tabs>
      <w:spacing w:before="120" w:after="120" w:line="320" w:lineRule="atLeast"/>
    </w:pPr>
    <w:rPr>
      <w:rFonts w:cs="Times New Roman Bold"/>
      <w:b/>
      <w:caps/>
    </w:rPr>
  </w:style>
  <w:style w:type="paragraph" w:styleId="TDC2">
    <w:name w:val="toc 2"/>
    <w:aliases w:val="TOC 2 v4"/>
    <w:basedOn w:val="Normal"/>
    <w:next w:val="Normal"/>
    <w:autoRedefine/>
    <w:uiPriority w:val="39"/>
    <w:rsid w:val="00FA64FC"/>
    <w:pPr>
      <w:tabs>
        <w:tab w:val="left" w:pos="720"/>
        <w:tab w:val="right" w:leader="dot" w:pos="9360"/>
      </w:tabs>
      <w:spacing w:before="80" w:after="80"/>
      <w:ind w:left="199"/>
    </w:pPr>
    <w:rPr>
      <w:b/>
    </w:rPr>
  </w:style>
  <w:style w:type="paragraph" w:styleId="TDC3">
    <w:name w:val="toc 3"/>
    <w:aliases w:val="TOC 3 v4"/>
    <w:basedOn w:val="Normal"/>
    <w:next w:val="Normal"/>
    <w:autoRedefine/>
    <w:uiPriority w:val="39"/>
    <w:rsid w:val="0079582D"/>
    <w:pPr>
      <w:tabs>
        <w:tab w:val="left" w:pos="1080"/>
        <w:tab w:val="left" w:pos="1440"/>
        <w:tab w:val="right" w:leader="dot" w:pos="9360"/>
      </w:tabs>
      <w:ind w:left="397"/>
    </w:pPr>
    <w:rPr>
      <w:iCs/>
      <w:noProof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30B93"/>
    <w:pPr>
      <w:tabs>
        <w:tab w:val="center" w:pos="4513"/>
        <w:tab w:val="right" w:pos="9026"/>
      </w:tabs>
    </w:pPr>
    <w:rPr>
      <w:rFonts w:ascii="Arial" w:hAnsi="Arial"/>
      <w:sz w:val="20"/>
      <w:szCs w:val="20"/>
      <w:lang w:val="x-none"/>
    </w:rPr>
  </w:style>
  <w:style w:type="paragraph" w:customStyle="1" w:styleId="TOCTitleV4">
    <w:name w:val="TOC Title V4"/>
    <w:basedOn w:val="Normal"/>
    <w:autoRedefine/>
    <w:rsid w:val="004B5557"/>
    <w:pPr>
      <w:pageBreakBefore/>
      <w:spacing w:after="120"/>
      <w:jc w:val="center"/>
    </w:pPr>
    <w:rPr>
      <w:b/>
      <w:bCs/>
      <w:sz w:val="28"/>
      <w:szCs w:val="44"/>
    </w:rPr>
  </w:style>
  <w:style w:type="character" w:customStyle="1" w:styleId="PiedepginaCar">
    <w:name w:val="Pie de página Car"/>
    <w:link w:val="Piedepgina"/>
    <w:uiPriority w:val="99"/>
    <w:rsid w:val="006B192B"/>
    <w:rPr>
      <w:rFonts w:ascii="Arial" w:eastAsia="平成明朝" w:hAnsi="Arial"/>
      <w:lang w:eastAsia="en-US"/>
    </w:rPr>
  </w:style>
  <w:style w:type="paragraph" w:customStyle="1" w:styleId="BULLETEMPTYL2V4">
    <w:name w:val="BULLET EMPTY  L2 V4"/>
    <w:basedOn w:val="Normal"/>
    <w:link w:val="BULLETEMPTYL2V4Char"/>
    <w:autoRedefine/>
    <w:rsid w:val="00C8513B"/>
    <w:pPr>
      <w:numPr>
        <w:numId w:val="5"/>
      </w:numPr>
      <w:spacing w:before="120" w:after="120"/>
      <w:jc w:val="left"/>
    </w:pPr>
    <w:rPr>
      <w:lang w:eastAsia="x-none"/>
    </w:rPr>
  </w:style>
  <w:style w:type="character" w:customStyle="1" w:styleId="EncabezadoCar">
    <w:name w:val="Encabezado Car"/>
    <w:link w:val="Encabezado"/>
    <w:uiPriority w:val="99"/>
    <w:rsid w:val="00E30B93"/>
    <w:rPr>
      <w:rFonts w:ascii="Arial" w:eastAsia="平成明朝" w:hAnsi="Arial"/>
      <w:lang w:eastAsia="en-US"/>
    </w:rPr>
  </w:style>
  <w:style w:type="paragraph" w:styleId="TDC4">
    <w:name w:val="toc 4"/>
    <w:basedOn w:val="Normal"/>
    <w:next w:val="Normal"/>
    <w:link w:val="TDC4Car"/>
    <w:autoRedefine/>
    <w:rsid w:val="0079582D"/>
    <w:pPr>
      <w:ind w:left="720"/>
      <w:jc w:val="left"/>
    </w:pPr>
    <w:rPr>
      <w:rFonts w:ascii="Arial" w:hAnsi="Arial"/>
      <w:sz w:val="20"/>
      <w:szCs w:val="24"/>
    </w:rPr>
  </w:style>
  <w:style w:type="character" w:styleId="Refdenotaalpie">
    <w:name w:val="footnote reference"/>
    <w:semiHidden/>
    <w:rsid w:val="00E358BF"/>
    <w:rPr>
      <w:position w:val="6"/>
      <w:sz w:val="16"/>
    </w:rPr>
  </w:style>
  <w:style w:type="paragraph" w:styleId="Textonotapie">
    <w:name w:val="footnote text"/>
    <w:basedOn w:val="Normal"/>
    <w:semiHidden/>
    <w:rsid w:val="00E358BF"/>
    <w:pPr>
      <w:jc w:val="left"/>
    </w:pPr>
  </w:style>
  <w:style w:type="paragraph" w:customStyle="1" w:styleId="TEBLETXTLEFTPARAV4">
    <w:name w:val="TEBLE TXT LEFT PARA V4"/>
    <w:basedOn w:val="Normal"/>
    <w:autoRedefine/>
    <w:qFormat/>
    <w:rsid w:val="00D900EF"/>
    <w:pPr>
      <w:spacing w:before="0" w:after="0"/>
      <w:jc w:val="left"/>
    </w:pPr>
  </w:style>
  <w:style w:type="paragraph" w:styleId="TDC5">
    <w:name w:val="toc 5"/>
    <w:basedOn w:val="Normal"/>
    <w:next w:val="Normal"/>
    <w:autoRedefine/>
    <w:uiPriority w:val="39"/>
    <w:unhideWhenUsed/>
    <w:rsid w:val="003F1093"/>
    <w:pPr>
      <w:spacing w:before="0" w:after="100" w:line="276" w:lineRule="auto"/>
      <w:ind w:left="880"/>
      <w:jc w:val="left"/>
    </w:pPr>
    <w:rPr>
      <w:rFonts w:eastAsia="Times New Roman"/>
      <w:szCs w:val="22"/>
      <w:lang w:eastAsia="en-GB"/>
    </w:rPr>
  </w:style>
  <w:style w:type="paragraph" w:styleId="TDC6">
    <w:name w:val="toc 6"/>
    <w:basedOn w:val="Normal"/>
    <w:next w:val="Normal"/>
    <w:autoRedefine/>
    <w:uiPriority w:val="39"/>
    <w:unhideWhenUsed/>
    <w:rsid w:val="003F1093"/>
    <w:pPr>
      <w:spacing w:before="0" w:after="100" w:line="276" w:lineRule="auto"/>
      <w:ind w:left="1100"/>
      <w:jc w:val="left"/>
    </w:pPr>
    <w:rPr>
      <w:rFonts w:eastAsia="Times New Roman"/>
      <w:szCs w:val="22"/>
      <w:lang w:eastAsia="en-GB"/>
    </w:rPr>
  </w:style>
  <w:style w:type="paragraph" w:styleId="TDC7">
    <w:name w:val="toc 7"/>
    <w:basedOn w:val="Normal"/>
    <w:next w:val="Normal"/>
    <w:autoRedefine/>
    <w:uiPriority w:val="39"/>
    <w:unhideWhenUsed/>
    <w:rsid w:val="003F1093"/>
    <w:pPr>
      <w:spacing w:before="0" w:after="100" w:line="276" w:lineRule="auto"/>
      <w:ind w:left="1320"/>
      <w:jc w:val="left"/>
    </w:pPr>
    <w:rPr>
      <w:rFonts w:eastAsia="Times New Roman"/>
      <w:szCs w:val="22"/>
      <w:lang w:eastAsia="en-GB"/>
    </w:rPr>
  </w:style>
  <w:style w:type="paragraph" w:styleId="TDC8">
    <w:name w:val="toc 8"/>
    <w:basedOn w:val="Normal"/>
    <w:next w:val="Normal"/>
    <w:autoRedefine/>
    <w:uiPriority w:val="39"/>
    <w:unhideWhenUsed/>
    <w:rsid w:val="003F1093"/>
    <w:pPr>
      <w:spacing w:before="0" w:after="100" w:line="276" w:lineRule="auto"/>
      <w:ind w:left="1540"/>
      <w:jc w:val="left"/>
    </w:pPr>
    <w:rPr>
      <w:rFonts w:eastAsia="Times New Roman"/>
      <w:szCs w:val="22"/>
      <w:lang w:eastAsia="en-GB"/>
    </w:rPr>
  </w:style>
  <w:style w:type="paragraph" w:styleId="TDC9">
    <w:name w:val="toc 9"/>
    <w:basedOn w:val="Normal"/>
    <w:next w:val="Normal"/>
    <w:autoRedefine/>
    <w:uiPriority w:val="39"/>
    <w:unhideWhenUsed/>
    <w:rsid w:val="003F1093"/>
    <w:pPr>
      <w:spacing w:before="0" w:after="100" w:line="276" w:lineRule="auto"/>
      <w:ind w:left="1760"/>
      <w:jc w:val="left"/>
    </w:pPr>
    <w:rPr>
      <w:rFonts w:eastAsia="Times New Roman"/>
      <w:szCs w:val="22"/>
      <w:lang w:eastAsia="en-GB"/>
    </w:rPr>
  </w:style>
  <w:style w:type="character" w:styleId="Hipervnculo">
    <w:name w:val="Hyperlink"/>
    <w:aliases w:val="HYPERLINK V4"/>
    <w:uiPriority w:val="99"/>
    <w:rsid w:val="0079582D"/>
    <w:rPr>
      <w:color w:val="0000FF"/>
      <w:u w:val="single"/>
    </w:rPr>
  </w:style>
  <w:style w:type="character" w:styleId="Refdecomentario">
    <w:name w:val="annotation reference"/>
    <w:rsid w:val="00E358BF"/>
    <w:rPr>
      <w:sz w:val="16"/>
    </w:rPr>
  </w:style>
  <w:style w:type="paragraph" w:styleId="Textocomentario">
    <w:name w:val="annotation text"/>
    <w:basedOn w:val="Normal"/>
    <w:link w:val="TextocomentarioCar"/>
    <w:uiPriority w:val="99"/>
    <w:rsid w:val="00E358BF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9000"/>
      </w:tabs>
    </w:pPr>
    <w:rPr>
      <w:rFonts w:eastAsia="Times"/>
      <w:lang w:eastAsia="x-none"/>
    </w:rPr>
  </w:style>
  <w:style w:type="character" w:styleId="Hipervnculovisitado">
    <w:name w:val="FollowedHyperlink"/>
    <w:uiPriority w:val="99"/>
    <w:semiHidden/>
    <w:unhideWhenUsed/>
    <w:rsid w:val="00FD0D60"/>
    <w:rPr>
      <w:color w:val="800080"/>
      <w:u w:val="single"/>
    </w:rPr>
  </w:style>
  <w:style w:type="paragraph" w:customStyle="1" w:styleId="BOLDBULLETV4">
    <w:name w:val="BOLD BULLET V4"/>
    <w:basedOn w:val="GLOSSARYv4"/>
    <w:autoRedefine/>
    <w:qFormat/>
    <w:rsid w:val="0094602E"/>
    <w:rPr>
      <w:b/>
    </w:rPr>
  </w:style>
  <w:style w:type="numbering" w:customStyle="1" w:styleId="StyleNumbered">
    <w:name w:val="Style Numbered"/>
    <w:basedOn w:val="Sinlista"/>
    <w:rsid w:val="0079582D"/>
    <w:pPr>
      <w:numPr>
        <w:numId w:val="3"/>
      </w:numPr>
    </w:pPr>
  </w:style>
  <w:style w:type="paragraph" w:customStyle="1" w:styleId="BULLETDARKL1ALLV4">
    <w:name w:val="BULLET DARK L1 ALL V4"/>
    <w:basedOn w:val="ParagraphV4"/>
    <w:autoRedefine/>
    <w:qFormat/>
    <w:rsid w:val="00947AF2"/>
    <w:pPr>
      <w:numPr>
        <w:numId w:val="25"/>
      </w:numPr>
      <w:ind w:left="426" w:hanging="426"/>
    </w:pPr>
    <w:rPr>
      <w:b/>
    </w:rPr>
  </w:style>
  <w:style w:type="paragraph" w:customStyle="1" w:styleId="CENTXTBOLD10PARAV4">
    <w:name w:val="CEN TXT BOLD 10 PARA V4"/>
    <w:basedOn w:val="Normal"/>
    <w:autoRedefine/>
    <w:qFormat/>
    <w:rsid w:val="009A78C0"/>
    <w:pPr>
      <w:jc w:val="center"/>
    </w:pPr>
    <w:rPr>
      <w:b/>
    </w:rPr>
  </w:style>
  <w:style w:type="paragraph" w:customStyle="1" w:styleId="NUML2V4">
    <w:name w:val="NUM L2 V4"/>
    <w:basedOn w:val="BULLETEMPTYL2V4"/>
    <w:autoRedefine/>
    <w:qFormat/>
    <w:rsid w:val="00C8513B"/>
    <w:pPr>
      <w:numPr>
        <w:numId w:val="26"/>
      </w:numPr>
      <w:ind w:left="697" w:hanging="357"/>
      <w:jc w:val="both"/>
    </w:pPr>
  </w:style>
  <w:style w:type="paragraph" w:customStyle="1" w:styleId="GLOSSARYv4">
    <w:name w:val="GLOSSARY v4"/>
    <w:basedOn w:val="Normal"/>
    <w:autoRedefine/>
    <w:rsid w:val="000B1189"/>
    <w:pPr>
      <w:numPr>
        <w:numId w:val="6"/>
      </w:numPr>
      <w:spacing w:before="120" w:after="240"/>
    </w:pPr>
  </w:style>
  <w:style w:type="paragraph" w:customStyle="1" w:styleId="TABLETXT8V4">
    <w:name w:val="TABLE TXT8 V4"/>
    <w:basedOn w:val="Normal"/>
    <w:autoRedefine/>
    <w:qFormat/>
    <w:rsid w:val="000C480F"/>
    <w:pPr>
      <w:spacing w:before="120" w:after="120"/>
      <w:jc w:val="left"/>
    </w:pPr>
    <w:rPr>
      <w:sz w:val="16"/>
    </w:rPr>
  </w:style>
  <w:style w:type="paragraph" w:styleId="Mapadeldocumento">
    <w:name w:val="Document Map"/>
    <w:basedOn w:val="Normal"/>
    <w:semiHidden/>
    <w:rsid w:val="00E358BF"/>
    <w:pPr>
      <w:shd w:val="clear" w:color="auto" w:fill="000080"/>
    </w:pPr>
    <w:rPr>
      <w:rFonts w:ascii="Tahoma" w:hAnsi="Tahoma"/>
    </w:rPr>
  </w:style>
  <w:style w:type="paragraph" w:customStyle="1" w:styleId="TABLETXT8BOLDV4">
    <w:name w:val="TABLE TXT8 BOLD V4"/>
    <w:basedOn w:val="TABLETXT8V4"/>
    <w:next w:val="TABLETXTCENPARAv4"/>
    <w:autoRedefine/>
    <w:qFormat/>
    <w:rsid w:val="000C480F"/>
    <w:rPr>
      <w:b/>
    </w:rPr>
  </w:style>
  <w:style w:type="paragraph" w:customStyle="1" w:styleId="psubhead4cmt">
    <w:name w:val="psubhead4cmt"/>
    <w:basedOn w:val="Normal"/>
    <w:rsid w:val="008808EC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text">
    <w:name w:val="text"/>
    <w:rsid w:val="00D30EF5"/>
    <w:pPr>
      <w:spacing w:before="60"/>
      <w:ind w:firstLine="851"/>
      <w:jc w:val="both"/>
    </w:pPr>
    <w:rPr>
      <w:rFonts w:ascii="Times" w:eastAsia="Times New Roman" w:hAnsi="Times"/>
      <w:sz w:val="24"/>
      <w:lang w:val="en-GB" w:eastAsia="en-US"/>
    </w:rPr>
  </w:style>
  <w:style w:type="paragraph" w:customStyle="1" w:styleId="paragraph">
    <w:name w:val="paragraph"/>
    <w:rsid w:val="001861F5"/>
    <w:pPr>
      <w:spacing w:before="80" w:after="40"/>
      <w:ind w:left="851"/>
      <w:jc w:val="both"/>
    </w:pPr>
    <w:rPr>
      <w:rFonts w:ascii="Times" w:eastAsia="Times New Roman" w:hAnsi="Times"/>
      <w:color w:val="000000"/>
      <w:sz w:val="24"/>
      <w:lang w:val="en-GB" w:eastAsia="en-US"/>
    </w:rPr>
  </w:style>
  <w:style w:type="paragraph" w:customStyle="1" w:styleId="Bulist">
    <w:name w:val="Bulist"/>
    <w:rsid w:val="001861F5"/>
    <w:pPr>
      <w:numPr>
        <w:numId w:val="27"/>
      </w:numPr>
      <w:tabs>
        <w:tab w:val="clear" w:pos="360"/>
        <w:tab w:val="left" w:pos="1276"/>
      </w:tabs>
      <w:spacing w:before="40"/>
      <w:ind w:left="1276" w:hanging="425"/>
      <w:jc w:val="both"/>
    </w:pPr>
    <w:rPr>
      <w:rFonts w:ascii="Times" w:eastAsia="Times New Roman" w:hAnsi="Times"/>
      <w:sz w:val="24"/>
      <w:lang w:val="en-GB" w:eastAsia="en-US"/>
    </w:rPr>
  </w:style>
  <w:style w:type="paragraph" w:styleId="Descripcin">
    <w:name w:val="caption"/>
    <w:next w:val="Normal"/>
    <w:qFormat/>
    <w:rsid w:val="001861F5"/>
    <w:pPr>
      <w:spacing w:before="120" w:after="120"/>
      <w:jc w:val="center"/>
    </w:pPr>
    <w:rPr>
      <w:rFonts w:ascii="Times" w:eastAsia="Times New Roman" w:hAnsi="Times"/>
      <w:b/>
      <w:lang w:val="en-GB" w:eastAsia="en-US"/>
    </w:rPr>
  </w:style>
  <w:style w:type="paragraph" w:customStyle="1" w:styleId="StyleHeading44h4ASubSubHeadingbulletextSubSubHeading">
    <w:name w:val="Style Heading 44h4. (A.)Sub SubHeadingbulletextSub SubHeading..."/>
    <w:basedOn w:val="Ttulo4"/>
    <w:rsid w:val="00D60328"/>
    <w:pPr>
      <w:numPr>
        <w:ilvl w:val="3"/>
        <w:numId w:val="28"/>
      </w:numPr>
      <w:spacing w:before="160" w:after="40"/>
      <w:jc w:val="left"/>
    </w:pPr>
    <w:rPr>
      <w:b/>
    </w:rPr>
  </w:style>
  <w:style w:type="paragraph" w:customStyle="1" w:styleId="BullterforinrefV4">
    <w:name w:val="Bullter for in ref V4"/>
    <w:basedOn w:val="Normal"/>
    <w:rsid w:val="00D60328"/>
    <w:pPr>
      <w:numPr>
        <w:numId w:val="29"/>
      </w:numPr>
    </w:pPr>
  </w:style>
  <w:style w:type="paragraph" w:styleId="Listaconvietas3">
    <w:name w:val="List Bullet 3"/>
    <w:basedOn w:val="Normal"/>
    <w:rsid w:val="001F5EAE"/>
    <w:pPr>
      <w:numPr>
        <w:numId w:val="30"/>
      </w:numPr>
    </w:pPr>
  </w:style>
  <w:style w:type="paragraph" w:customStyle="1" w:styleId="ListNo">
    <w:name w:val="ListNo"/>
    <w:rsid w:val="00150AE1"/>
    <w:pPr>
      <w:numPr>
        <w:numId w:val="32"/>
      </w:numPr>
      <w:spacing w:before="90" w:after="45"/>
      <w:jc w:val="both"/>
    </w:pPr>
    <w:rPr>
      <w:rFonts w:ascii="Times" w:eastAsia="Times New Roman" w:hAnsi="Times"/>
      <w:sz w:val="24"/>
      <w:lang w:val="en-GB" w:eastAsia="en-US"/>
    </w:rPr>
  </w:style>
  <w:style w:type="paragraph" w:customStyle="1" w:styleId="sublist">
    <w:name w:val="sublist"/>
    <w:rsid w:val="00150AE1"/>
    <w:pPr>
      <w:numPr>
        <w:numId w:val="31"/>
      </w:numPr>
      <w:tabs>
        <w:tab w:val="left" w:pos="1701"/>
      </w:tabs>
      <w:spacing w:before="20"/>
      <w:jc w:val="both"/>
    </w:pPr>
    <w:rPr>
      <w:rFonts w:ascii="Times" w:eastAsia="Times New Roman" w:hAnsi="Times"/>
      <w:sz w:val="24"/>
      <w:lang w:val="en-GB" w:eastAsia="en-US"/>
    </w:rPr>
  </w:style>
  <w:style w:type="paragraph" w:styleId="Listaconnmeros">
    <w:name w:val="List Number"/>
    <w:basedOn w:val="Normal"/>
    <w:rsid w:val="0025127A"/>
    <w:pPr>
      <w:numPr>
        <w:numId w:val="36"/>
      </w:numPr>
    </w:pPr>
  </w:style>
  <w:style w:type="paragraph" w:styleId="Continuarlista2">
    <w:name w:val="List Continue 2"/>
    <w:basedOn w:val="Normal"/>
    <w:rsid w:val="0025127A"/>
    <w:pPr>
      <w:spacing w:after="120"/>
      <w:ind w:left="566"/>
    </w:pPr>
  </w:style>
  <w:style w:type="paragraph" w:styleId="Listaconnmeros2">
    <w:name w:val="List Number 2"/>
    <w:basedOn w:val="Normal"/>
    <w:rsid w:val="0025127A"/>
    <w:pPr>
      <w:numPr>
        <w:numId w:val="37"/>
      </w:numPr>
    </w:pPr>
  </w:style>
  <w:style w:type="paragraph" w:styleId="Continuarlista">
    <w:name w:val="List Continue"/>
    <w:basedOn w:val="Normal"/>
    <w:rsid w:val="00B34A2A"/>
    <w:pPr>
      <w:spacing w:after="120"/>
      <w:ind w:left="283"/>
    </w:pPr>
  </w:style>
  <w:style w:type="paragraph" w:styleId="Lista">
    <w:name w:val="List"/>
    <w:basedOn w:val="Normal"/>
    <w:rsid w:val="00B34A2A"/>
    <w:pPr>
      <w:ind w:left="283" w:hanging="283"/>
    </w:pPr>
  </w:style>
  <w:style w:type="paragraph" w:styleId="Tabladeilustraciones">
    <w:name w:val="table of figures"/>
    <w:basedOn w:val="Normal"/>
    <w:next w:val="Normal"/>
    <w:uiPriority w:val="99"/>
    <w:rsid w:val="001A6842"/>
    <w:pPr>
      <w:tabs>
        <w:tab w:val="right" w:leader="underscore" w:pos="9000"/>
      </w:tabs>
      <w:ind w:left="1440" w:right="1100" w:hanging="1440"/>
    </w:pPr>
    <w:rPr>
      <w:b/>
    </w:rPr>
  </w:style>
  <w:style w:type="paragraph" w:styleId="Listaconvietas">
    <w:name w:val="List Bullet"/>
    <w:basedOn w:val="Normal"/>
    <w:rsid w:val="00B34A2A"/>
    <w:pPr>
      <w:numPr>
        <w:numId w:val="34"/>
      </w:numPr>
    </w:pPr>
  </w:style>
  <w:style w:type="paragraph" w:customStyle="1" w:styleId="ParagraphV4">
    <w:name w:val="Paragraph V4"/>
    <w:basedOn w:val="Normal"/>
    <w:next w:val="Normal"/>
    <w:link w:val="ParagraphV4Char"/>
    <w:rsid w:val="000D47E3"/>
    <w:pPr>
      <w:widowControl w:val="0"/>
      <w:autoSpaceDE w:val="0"/>
      <w:autoSpaceDN w:val="0"/>
      <w:adjustRightInd w:val="0"/>
      <w:spacing w:before="120" w:after="120"/>
    </w:pPr>
    <w:rPr>
      <w:rFonts w:ascii="Arial" w:hAnsi="Arial"/>
      <w:color w:val="000000"/>
      <w:sz w:val="20"/>
      <w:szCs w:val="20"/>
      <w:lang w:val="en-US" w:eastAsia="ja-JP"/>
    </w:rPr>
  </w:style>
  <w:style w:type="paragraph" w:styleId="Listaconvietas2">
    <w:name w:val="List Bullet 2"/>
    <w:basedOn w:val="Normal"/>
    <w:rsid w:val="009C0ABE"/>
    <w:pPr>
      <w:numPr>
        <w:numId w:val="35"/>
      </w:numPr>
    </w:pPr>
  </w:style>
  <w:style w:type="paragraph" w:styleId="Textodeglobo">
    <w:name w:val="Balloon Text"/>
    <w:basedOn w:val="Normal"/>
    <w:semiHidden/>
    <w:rsid w:val="00E358BF"/>
    <w:pPr>
      <w:spacing w:before="100" w:beforeAutospacing="1" w:after="100" w:afterAutospacing="1"/>
    </w:pPr>
    <w:rPr>
      <w:rFonts w:ascii="Tahoma" w:eastAsia="MS Mincho" w:hAnsi="Tahoma" w:cs="Tahoma"/>
      <w:sz w:val="16"/>
      <w:szCs w:val="16"/>
      <w:lang w:eastAsia="fr-FR"/>
    </w:rPr>
  </w:style>
  <w:style w:type="paragraph" w:styleId="Asuntodelcomentario">
    <w:name w:val="annotation subject"/>
    <w:basedOn w:val="Textocomentario"/>
    <w:next w:val="Textocomentario"/>
    <w:semiHidden/>
    <w:rsid w:val="00E358BF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9000"/>
      </w:tabs>
      <w:spacing w:before="100" w:beforeAutospacing="1" w:after="100" w:afterAutospacing="1"/>
    </w:pPr>
    <w:rPr>
      <w:rFonts w:eastAsia="MS Mincho"/>
      <w:b/>
      <w:bCs/>
      <w:lang w:eastAsia="fr-FR"/>
    </w:rPr>
  </w:style>
  <w:style w:type="table" w:styleId="Tablaconcuadrcula">
    <w:name w:val="Table Grid"/>
    <w:basedOn w:val="Tablanormal"/>
    <w:uiPriority w:val="59"/>
    <w:rsid w:val="0079582D"/>
    <w:pPr>
      <w:spacing w:before="100" w:beforeAutospacing="1" w:after="100" w:afterAutospacing="1"/>
      <w:jc w:val="both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LLETDARKL1v4Char">
    <w:name w:val="BULLET DARK L1 v4 Char"/>
    <w:link w:val="BULLETDARKL1v4"/>
    <w:rsid w:val="00252B97"/>
    <w:rPr>
      <w:rFonts w:ascii="Calibri" w:eastAsia="平成明朝" w:hAnsi="Calibri"/>
      <w:sz w:val="22"/>
      <w:szCs w:val="18"/>
      <w:lang w:val="en-GB" w:eastAsia="x-none"/>
    </w:rPr>
  </w:style>
  <w:style w:type="paragraph" w:customStyle="1" w:styleId="AD-APPDOCV4">
    <w:name w:val="AD-APP DOC V4"/>
    <w:basedOn w:val="Normal"/>
    <w:link w:val="AD-APPDOCV4Char"/>
    <w:rsid w:val="00564E67"/>
    <w:pPr>
      <w:numPr>
        <w:numId w:val="8"/>
      </w:numPr>
      <w:spacing w:before="120" w:after="120"/>
    </w:pPr>
    <w:rPr>
      <w:lang w:eastAsia="x-none"/>
    </w:rPr>
  </w:style>
  <w:style w:type="numbering" w:customStyle="1" w:styleId="StyleOutlinenumberedLatin14pt">
    <w:name w:val="Style Outline numbered (Latin) 14 pt"/>
    <w:basedOn w:val="Sinlista"/>
    <w:rsid w:val="00316354"/>
    <w:pPr>
      <w:numPr>
        <w:numId w:val="7"/>
      </w:numPr>
    </w:pPr>
  </w:style>
  <w:style w:type="numbering" w:customStyle="1" w:styleId="Avecpuces">
    <w:name w:val="Avec puces"/>
    <w:basedOn w:val="Sinlista"/>
    <w:rsid w:val="0079582D"/>
    <w:pPr>
      <w:numPr>
        <w:numId w:val="4"/>
      </w:numPr>
    </w:pPr>
  </w:style>
  <w:style w:type="character" w:customStyle="1" w:styleId="BULLETEMPTYL2V4Char">
    <w:name w:val="BULLET EMPTY  L2 V4 Char"/>
    <w:link w:val="BULLETEMPTYL2V4"/>
    <w:rsid w:val="00C8513B"/>
    <w:rPr>
      <w:rFonts w:ascii="Calibri" w:eastAsia="平成明朝" w:hAnsi="Calibri"/>
      <w:sz w:val="22"/>
      <w:szCs w:val="18"/>
      <w:lang w:val="en-GB" w:eastAsia="x-none"/>
    </w:rPr>
  </w:style>
  <w:style w:type="character" w:customStyle="1" w:styleId="AD-APPDOCV4Char">
    <w:name w:val="AD-APP DOC V4 Char"/>
    <w:link w:val="AD-APPDOCV4"/>
    <w:rsid w:val="00564E67"/>
    <w:rPr>
      <w:rFonts w:ascii="Calibri" w:eastAsia="平成明朝" w:hAnsi="Calibri"/>
      <w:sz w:val="22"/>
      <w:szCs w:val="18"/>
      <w:lang w:val="en-GB" w:eastAsia="x-none"/>
    </w:rPr>
  </w:style>
  <w:style w:type="paragraph" w:customStyle="1" w:styleId="REQv4">
    <w:name w:val="REQ  v4"/>
    <w:basedOn w:val="Normal"/>
    <w:link w:val="REQv4Char"/>
    <w:autoRedefine/>
    <w:rsid w:val="00BC6073"/>
    <w:pPr>
      <w:numPr>
        <w:numId w:val="10"/>
      </w:numPr>
      <w:spacing w:before="240" w:after="120"/>
    </w:pPr>
    <w:rPr>
      <w:rFonts w:eastAsia="Times New Roman"/>
      <w:szCs w:val="24"/>
      <w:lang w:eastAsia="x-none"/>
    </w:rPr>
  </w:style>
  <w:style w:type="paragraph" w:customStyle="1" w:styleId="BOLDV4">
    <w:name w:val="BOLD V4"/>
    <w:basedOn w:val="ParagraphV4"/>
    <w:rsid w:val="009A78C0"/>
    <w:rPr>
      <w:b/>
      <w:lang w:eastAsia="en-US"/>
    </w:rPr>
  </w:style>
  <w:style w:type="paragraph" w:customStyle="1" w:styleId="INPUTv4">
    <w:name w:val="INPUT v4"/>
    <w:basedOn w:val="Normal"/>
    <w:autoRedefine/>
    <w:rsid w:val="00564E67"/>
    <w:pPr>
      <w:numPr>
        <w:numId w:val="12"/>
      </w:numPr>
      <w:spacing w:before="120" w:after="120"/>
    </w:pPr>
  </w:style>
  <w:style w:type="paragraph" w:customStyle="1" w:styleId="GUIDELINEv4">
    <w:name w:val="GUIDELINE v4"/>
    <w:basedOn w:val="Normal"/>
    <w:autoRedefine/>
    <w:rsid w:val="00DD48E7"/>
    <w:pPr>
      <w:numPr>
        <w:numId w:val="13"/>
      </w:numPr>
      <w:spacing w:before="120" w:after="120"/>
    </w:pPr>
  </w:style>
  <w:style w:type="paragraph" w:styleId="Textonotaalfinal">
    <w:name w:val="endnote text"/>
    <w:basedOn w:val="Normal"/>
    <w:semiHidden/>
    <w:rsid w:val="00D50667"/>
  </w:style>
  <w:style w:type="character" w:styleId="Refdenotaalfinal">
    <w:name w:val="endnote reference"/>
    <w:semiHidden/>
    <w:rsid w:val="00D50667"/>
    <w:rPr>
      <w:vertAlign w:val="superscript"/>
    </w:rPr>
  </w:style>
  <w:style w:type="paragraph" w:customStyle="1" w:styleId="DELIVERABLESv4">
    <w:name w:val="DELIVERABLES v4"/>
    <w:basedOn w:val="Normal"/>
    <w:rsid w:val="00564E67"/>
    <w:pPr>
      <w:numPr>
        <w:numId w:val="11"/>
      </w:numPr>
      <w:spacing w:before="120" w:after="120"/>
    </w:pPr>
  </w:style>
  <w:style w:type="paragraph" w:customStyle="1" w:styleId="Header3V4">
    <w:name w:val="Header3 V4"/>
    <w:basedOn w:val="Ttulo3"/>
    <w:next w:val="Normal"/>
    <w:autoRedefine/>
    <w:rsid w:val="00062F3F"/>
    <w:pPr>
      <w:numPr>
        <w:numId w:val="1"/>
      </w:numPr>
      <w:tabs>
        <w:tab w:val="left" w:pos="960"/>
      </w:tabs>
      <w:adjustRightInd w:val="0"/>
      <w:snapToGrid w:val="0"/>
      <w:spacing w:after="240"/>
      <w:ind w:hanging="1077"/>
    </w:pPr>
    <w:rPr>
      <w:sz w:val="28"/>
    </w:rPr>
  </w:style>
  <w:style w:type="character" w:customStyle="1" w:styleId="REQv4Char">
    <w:name w:val="REQ  v4 Char"/>
    <w:link w:val="REQv4"/>
    <w:rsid w:val="00BC6073"/>
    <w:rPr>
      <w:rFonts w:ascii="Calibri" w:eastAsia="Times New Roman" w:hAnsi="Calibri"/>
      <w:sz w:val="22"/>
      <w:szCs w:val="24"/>
      <w:lang w:val="en-GB" w:eastAsia="x-none"/>
    </w:rPr>
  </w:style>
  <w:style w:type="character" w:customStyle="1" w:styleId="TDC4Car">
    <w:name w:val="TDC 4 Car"/>
    <w:link w:val="TDC4"/>
    <w:rsid w:val="0079582D"/>
    <w:rPr>
      <w:rFonts w:ascii="Arial" w:eastAsia="平成明朝" w:hAnsi="Arial"/>
      <w:szCs w:val="24"/>
      <w:lang w:val="en-GB" w:eastAsia="en-US" w:bidi="ar-SA"/>
    </w:rPr>
  </w:style>
  <w:style w:type="paragraph" w:customStyle="1" w:styleId="STATEv4">
    <w:name w:val="STATE v4"/>
    <w:basedOn w:val="Normal"/>
    <w:rsid w:val="00E30180"/>
    <w:pPr>
      <w:numPr>
        <w:numId w:val="22"/>
      </w:numPr>
    </w:pPr>
  </w:style>
  <w:style w:type="numbering" w:customStyle="1" w:styleId="RULES">
    <w:name w:val="RULES"/>
    <w:basedOn w:val="Sinlista"/>
    <w:link w:val="RULESChar"/>
    <w:rsid w:val="004C7C0A"/>
    <w:pPr>
      <w:numPr>
        <w:numId w:val="23"/>
      </w:numPr>
    </w:pPr>
  </w:style>
  <w:style w:type="character" w:customStyle="1" w:styleId="RULESChar">
    <w:name w:val="RULES Char"/>
    <w:link w:val="RULES"/>
    <w:rsid w:val="004C7C0A"/>
    <w:rPr>
      <w:rFonts w:ascii="Arial" w:eastAsia="平成明朝" w:hAnsi="Arial"/>
      <w:color w:val="auto"/>
      <w:lang w:eastAsia="en-US"/>
    </w:rPr>
  </w:style>
  <w:style w:type="character" w:customStyle="1" w:styleId="ParagraphV4Char">
    <w:name w:val="Paragraph V4 Char"/>
    <w:link w:val="ParagraphV4"/>
    <w:rsid w:val="000D47E3"/>
    <w:rPr>
      <w:rFonts w:ascii="Arial" w:eastAsia="平成明朝" w:hAnsi="Arial"/>
      <w:color w:val="000000"/>
      <w:lang w:val="en-US" w:eastAsia="ja-JP" w:bidi="ar-SA"/>
    </w:rPr>
  </w:style>
  <w:style w:type="numbering" w:customStyle="1" w:styleId="APPLICABLEDOCS">
    <w:name w:val="APPLICABLE DOCS"/>
    <w:basedOn w:val="Sinlista"/>
    <w:rsid w:val="00D77128"/>
    <w:pPr>
      <w:numPr>
        <w:numId w:val="15"/>
      </w:numPr>
    </w:pPr>
  </w:style>
  <w:style w:type="paragraph" w:customStyle="1" w:styleId="TABLETXTCENPARAv4">
    <w:name w:val="TABLE TXT CEN PARA v4"/>
    <w:basedOn w:val="Normal"/>
    <w:rsid w:val="000D47E3"/>
    <w:pPr>
      <w:jc w:val="center"/>
    </w:pPr>
  </w:style>
  <w:style w:type="numbering" w:customStyle="1" w:styleId="REFDOCS">
    <w:name w:val="REF DOCS"/>
    <w:basedOn w:val="Sinlista"/>
    <w:rsid w:val="00D77128"/>
    <w:pPr>
      <w:numPr>
        <w:numId w:val="16"/>
      </w:numPr>
    </w:pPr>
  </w:style>
  <w:style w:type="numbering" w:customStyle="1" w:styleId="INPUTS">
    <w:name w:val="INPUTS"/>
    <w:basedOn w:val="Sinlista"/>
    <w:rsid w:val="00D77128"/>
    <w:pPr>
      <w:numPr>
        <w:numId w:val="21"/>
      </w:numPr>
    </w:pPr>
  </w:style>
  <w:style w:type="numbering" w:customStyle="1" w:styleId="STATES">
    <w:name w:val="STATES"/>
    <w:basedOn w:val="Sinlista"/>
    <w:rsid w:val="00D77128"/>
    <w:pPr>
      <w:numPr>
        <w:numId w:val="17"/>
      </w:numPr>
    </w:pPr>
  </w:style>
  <w:style w:type="paragraph" w:customStyle="1" w:styleId="BULLETDASHREFV4">
    <w:name w:val="BULLET DASH REF V4"/>
    <w:basedOn w:val="Normal"/>
    <w:rsid w:val="003B4FE1"/>
    <w:pPr>
      <w:numPr>
        <w:numId w:val="24"/>
      </w:numPr>
    </w:pPr>
  </w:style>
  <w:style w:type="numbering" w:customStyle="1" w:styleId="RULE">
    <w:name w:val="RULE"/>
    <w:basedOn w:val="Sinlista"/>
    <w:rsid w:val="00D77128"/>
    <w:pPr>
      <w:numPr>
        <w:numId w:val="14"/>
      </w:numPr>
    </w:pPr>
  </w:style>
  <w:style w:type="numbering" w:customStyle="1" w:styleId="APPLICABLEDOCUMENTS">
    <w:name w:val="APPLICABLE DOCUMENTS"/>
    <w:basedOn w:val="Sinlista"/>
    <w:rsid w:val="00D77128"/>
    <w:pPr>
      <w:numPr>
        <w:numId w:val="18"/>
      </w:numPr>
    </w:pPr>
  </w:style>
  <w:style w:type="numbering" w:customStyle="1" w:styleId="REFERENCEDOCUMENTS">
    <w:name w:val="REFERENCE DOCUMENTS"/>
    <w:basedOn w:val="Sinlista"/>
    <w:rsid w:val="00D77128"/>
    <w:pPr>
      <w:numPr>
        <w:numId w:val="19"/>
      </w:numPr>
    </w:pPr>
  </w:style>
  <w:style w:type="numbering" w:customStyle="1" w:styleId="GUIDELINES">
    <w:name w:val="GUIDELINES"/>
    <w:basedOn w:val="Sinlista"/>
    <w:rsid w:val="00D77128"/>
    <w:pPr>
      <w:numPr>
        <w:numId w:val="20"/>
      </w:numPr>
    </w:pPr>
  </w:style>
  <w:style w:type="character" w:customStyle="1" w:styleId="Ttulo2Car">
    <w:name w:val="Título 2 Car"/>
    <w:aliases w:val="2 Car,h2 Car,2Level V4 Car,2Level Car"/>
    <w:link w:val="Ttulo2"/>
    <w:rsid w:val="00FD61F0"/>
    <w:rPr>
      <w:rFonts w:ascii="Calibri" w:eastAsia="平成明朝" w:hAnsi="Calibri"/>
      <w:b/>
      <w:bCs/>
      <w:iCs/>
      <w:color w:val="000000"/>
      <w:kern w:val="32"/>
      <w:sz w:val="28"/>
      <w:szCs w:val="28"/>
      <w:lang w:eastAsia="ja-JP"/>
    </w:rPr>
  </w:style>
  <w:style w:type="paragraph" w:customStyle="1" w:styleId="ListParagraph1">
    <w:name w:val="List Paragraph1"/>
    <w:basedOn w:val="Normal"/>
    <w:uiPriority w:val="34"/>
    <w:qFormat/>
    <w:rsid w:val="00A61601"/>
    <w:pPr>
      <w:ind w:left="720"/>
      <w:contextualSpacing/>
    </w:pPr>
  </w:style>
  <w:style w:type="paragraph" w:customStyle="1" w:styleId="Appendix">
    <w:name w:val="Appendix"/>
    <w:basedOn w:val="Ttulo2"/>
    <w:link w:val="AppendixChar"/>
    <w:autoRedefine/>
    <w:qFormat/>
    <w:rsid w:val="00B23C05"/>
    <w:pPr>
      <w:numPr>
        <w:ilvl w:val="0"/>
        <w:numId w:val="38"/>
      </w:numPr>
    </w:pPr>
  </w:style>
  <w:style w:type="character" w:customStyle="1" w:styleId="AppendixChar">
    <w:name w:val="Appendix Char"/>
    <w:basedOn w:val="Ttulo2Car"/>
    <w:link w:val="Appendix"/>
    <w:rsid w:val="00B23C05"/>
    <w:rPr>
      <w:rFonts w:ascii="Calibri" w:eastAsia="平成明朝" w:hAnsi="Calibri"/>
      <w:b/>
      <w:bCs/>
      <w:iCs/>
      <w:color w:val="000000"/>
      <w:kern w:val="32"/>
      <w:sz w:val="28"/>
      <w:szCs w:val="28"/>
      <w:lang w:eastAsia="ja-JP"/>
    </w:rPr>
  </w:style>
  <w:style w:type="paragraph" w:customStyle="1" w:styleId="Paragraphleftaligned">
    <w:name w:val="Paragraph left aligned"/>
    <w:basedOn w:val="Normal"/>
    <w:autoRedefine/>
    <w:qFormat/>
    <w:rsid w:val="006F786D"/>
    <w:pPr>
      <w:jc w:val="left"/>
    </w:pPr>
    <w:rPr>
      <w:lang w:val="en-US"/>
    </w:rPr>
  </w:style>
  <w:style w:type="paragraph" w:customStyle="1" w:styleId="Revision1">
    <w:name w:val="Revision1"/>
    <w:hidden/>
    <w:uiPriority w:val="99"/>
    <w:semiHidden/>
    <w:rsid w:val="008301D0"/>
    <w:rPr>
      <w:rFonts w:ascii="Arial" w:eastAsia="平成明朝" w:hAnsi="Arial"/>
      <w:lang w:val="en-GB" w:eastAsia="en-US"/>
    </w:rPr>
  </w:style>
  <w:style w:type="character" w:customStyle="1" w:styleId="IntenseEmphasis1">
    <w:name w:val="Intense Emphasis1"/>
    <w:uiPriority w:val="21"/>
    <w:qFormat/>
    <w:rsid w:val="00783E64"/>
    <w:rPr>
      <w:b/>
      <w:bCs/>
      <w:i/>
      <w:iCs/>
      <w:color w:val="4F81BD"/>
    </w:rPr>
  </w:style>
  <w:style w:type="paragraph" w:customStyle="1" w:styleId="IntenseQuote1">
    <w:name w:val="Intense Quote1"/>
    <w:basedOn w:val="Normal"/>
    <w:next w:val="Normal"/>
    <w:link w:val="IntenseQuoteChar"/>
    <w:uiPriority w:val="30"/>
    <w:qFormat/>
    <w:rsid w:val="00D8745A"/>
    <w:pPr>
      <w:pBdr>
        <w:bottom w:val="single" w:sz="4" w:space="4" w:color="4F81BD"/>
      </w:pBdr>
      <w:spacing w:before="200" w:after="280"/>
      <w:ind w:left="936" w:right="936"/>
    </w:pPr>
    <w:rPr>
      <w:rFonts w:ascii="Arial" w:hAnsi="Arial"/>
      <w:b/>
      <w:bCs/>
      <w:i/>
      <w:iCs/>
      <w:color w:val="4F81BD"/>
      <w:sz w:val="20"/>
      <w:szCs w:val="20"/>
      <w:lang w:val="x-none"/>
    </w:rPr>
  </w:style>
  <w:style w:type="character" w:customStyle="1" w:styleId="IntenseQuoteChar">
    <w:name w:val="Intense Quote Char"/>
    <w:link w:val="IntenseQuote1"/>
    <w:uiPriority w:val="30"/>
    <w:rsid w:val="00D8745A"/>
    <w:rPr>
      <w:rFonts w:ascii="Arial" w:eastAsia="平成明朝" w:hAnsi="Arial"/>
      <w:b/>
      <w:bCs/>
      <w:i/>
      <w:iCs/>
      <w:color w:val="4F81BD"/>
      <w:lang w:eastAsia="en-US"/>
    </w:rPr>
  </w:style>
  <w:style w:type="paragraph" w:customStyle="1" w:styleId="CODACNegative">
    <w:name w:val="CODAC Negative"/>
    <w:basedOn w:val="IntenseQuote1"/>
    <w:next w:val="Ttulo2"/>
    <w:link w:val="CODACNegativeChar"/>
    <w:autoRedefine/>
    <w:qFormat/>
    <w:rsid w:val="00533D9A"/>
    <w:pPr>
      <w:numPr>
        <w:ilvl w:val="1"/>
        <w:numId w:val="39"/>
      </w:numPr>
      <w:pBdr>
        <w:top w:val="single" w:sz="4" w:space="4" w:color="7F7F7F"/>
        <w:left w:val="single" w:sz="4" w:space="4" w:color="7F7F7F"/>
        <w:bottom w:val="single" w:sz="4" w:space="4" w:color="7F7F7F"/>
        <w:right w:val="single" w:sz="4" w:space="4" w:color="7F7F7F"/>
      </w:pBdr>
      <w:spacing w:before="120" w:after="0"/>
      <w:ind w:left="2494" w:right="680" w:hanging="1814"/>
      <w:jc w:val="left"/>
    </w:pPr>
    <w:rPr>
      <w:rFonts w:ascii="Calibri" w:hAnsi="Calibri"/>
      <w:color w:val="7F7F7F"/>
      <w:sz w:val="22"/>
      <w:szCs w:val="18"/>
      <w:lang w:eastAsia="x-none"/>
    </w:rPr>
  </w:style>
  <w:style w:type="character" w:customStyle="1" w:styleId="CODACNegativeChar">
    <w:name w:val="CODAC Negative Char"/>
    <w:link w:val="CODACNegative"/>
    <w:rsid w:val="00533D9A"/>
    <w:rPr>
      <w:rFonts w:ascii="Calibri" w:eastAsia="平成明朝" w:hAnsi="Calibri"/>
      <w:b/>
      <w:bCs/>
      <w:i/>
      <w:iCs/>
      <w:color w:val="7F7F7F"/>
      <w:sz w:val="22"/>
      <w:szCs w:val="18"/>
      <w:lang w:val="x-none" w:eastAsia="x-none"/>
    </w:rPr>
  </w:style>
  <w:style w:type="paragraph" w:customStyle="1" w:styleId="CODACPositive">
    <w:name w:val="CODAC Positive"/>
    <w:basedOn w:val="CODACNegative"/>
    <w:next w:val="Ttulo2"/>
    <w:link w:val="CODACPositiveChar"/>
    <w:autoRedefine/>
    <w:qFormat/>
    <w:rsid w:val="00585F04"/>
    <w:pPr>
      <w:pBdr>
        <w:top w:val="single" w:sz="6" w:space="4" w:color="365F91"/>
        <w:left w:val="single" w:sz="6" w:space="4" w:color="365F91"/>
        <w:bottom w:val="single" w:sz="6" w:space="4" w:color="365F91"/>
        <w:right w:val="single" w:sz="6" w:space="4" w:color="365F91"/>
      </w:pBdr>
    </w:pPr>
    <w:rPr>
      <w:color w:val="365F91"/>
    </w:rPr>
  </w:style>
  <w:style w:type="character" w:customStyle="1" w:styleId="CODACPositiveChar">
    <w:name w:val="CODAC Positive Char"/>
    <w:link w:val="CODACPositive"/>
    <w:rsid w:val="00585F04"/>
    <w:rPr>
      <w:rFonts w:ascii="Calibri" w:eastAsia="平成明朝" w:hAnsi="Calibri"/>
      <w:b/>
      <w:bCs/>
      <w:i/>
      <w:iCs/>
      <w:color w:val="365F91"/>
      <w:sz w:val="22"/>
      <w:szCs w:val="18"/>
      <w:lang w:val="x-none" w:eastAsia="x-none"/>
    </w:rPr>
  </w:style>
  <w:style w:type="paragraph" w:styleId="NormalWeb">
    <w:name w:val="Normal (Web)"/>
    <w:basedOn w:val="Normal"/>
    <w:uiPriority w:val="99"/>
    <w:semiHidden/>
    <w:unhideWhenUsed/>
    <w:rsid w:val="001173C5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Cuadrculamedia21">
    <w:name w:val="Cuadrícula media 21"/>
    <w:uiPriority w:val="1"/>
    <w:qFormat/>
    <w:rsid w:val="00884246"/>
    <w:pPr>
      <w:jc w:val="both"/>
    </w:pPr>
    <w:rPr>
      <w:rFonts w:ascii="Calibri" w:eastAsia="平成明朝" w:hAnsi="Calibri"/>
      <w:sz w:val="22"/>
      <w:szCs w:val="18"/>
      <w:lang w:val="en-GB" w:eastAsia="en-US"/>
    </w:rPr>
  </w:style>
  <w:style w:type="paragraph" w:customStyle="1" w:styleId="Default">
    <w:name w:val="Default"/>
    <w:rsid w:val="004B555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8A72AD"/>
    <w:pPr>
      <w:spacing w:before="0" w:after="200" w:line="276" w:lineRule="auto"/>
      <w:ind w:left="720"/>
      <w:contextualSpacing/>
      <w:jc w:val="left"/>
    </w:pPr>
    <w:rPr>
      <w:rFonts w:eastAsia="Calibri"/>
      <w:szCs w:val="22"/>
      <w:lang w:val="en-US"/>
    </w:rPr>
  </w:style>
  <w:style w:type="table" w:customStyle="1" w:styleId="Listaclara1">
    <w:name w:val="Lista clara1"/>
    <w:basedOn w:val="Tablanormal"/>
    <w:uiPriority w:val="61"/>
    <w:rsid w:val="00EC3B45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TextocomentarioCar">
    <w:name w:val="Texto comentario Car"/>
    <w:link w:val="Textocomentario"/>
    <w:uiPriority w:val="99"/>
    <w:rsid w:val="00643A1E"/>
    <w:rPr>
      <w:rFonts w:ascii="Calibri" w:eastAsia="Times" w:hAnsi="Calibri"/>
      <w:sz w:val="22"/>
      <w:szCs w:val="18"/>
      <w:lang w:val="en-GB"/>
    </w:rPr>
  </w:style>
  <w:style w:type="table" w:styleId="Tablabsica3">
    <w:name w:val="Table Simple 3"/>
    <w:basedOn w:val="Tablanormal"/>
    <w:rsid w:val="00EF20FF"/>
    <w:pPr>
      <w:jc w:val="both"/>
    </w:pPr>
    <w:rPr>
      <w:rFonts w:eastAsia="Times New Roman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1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E318FF"/>
    <w:rPr>
      <w:rFonts w:ascii="Courier New" w:eastAsia="Times New Roman" w:hAnsi="Courier New" w:cs="Courier New"/>
    </w:rPr>
  </w:style>
  <w:style w:type="paragraph" w:customStyle="1" w:styleId="Textbody">
    <w:name w:val="Text body"/>
    <w:basedOn w:val="Normal"/>
    <w:rsid w:val="00FF7BEA"/>
    <w:pPr>
      <w:suppressAutoHyphens/>
      <w:autoSpaceDN w:val="0"/>
      <w:spacing w:before="0" w:after="120"/>
      <w:textAlignment w:val="baseline"/>
    </w:pPr>
    <w:rPr>
      <w:rFonts w:ascii="Liberation Serif" w:hAnsi="Liberation Serif" w:cs="Lohit Devanagari"/>
      <w:kern w:val="3"/>
      <w:sz w:val="24"/>
      <w:szCs w:val="24"/>
      <w:lang w:val="en-US" w:bidi="hi-IN"/>
    </w:rPr>
  </w:style>
  <w:style w:type="paragraph" w:customStyle="1" w:styleId="TableContents">
    <w:name w:val="Table Contents"/>
    <w:basedOn w:val="Normal"/>
    <w:rsid w:val="00FF7BEA"/>
    <w:pPr>
      <w:suppressLineNumbers/>
      <w:suppressAutoHyphens/>
      <w:autoSpaceDN w:val="0"/>
      <w:spacing w:before="120" w:after="120"/>
      <w:textAlignment w:val="baseline"/>
    </w:pPr>
    <w:rPr>
      <w:rFonts w:ascii="Liberation Serif" w:hAnsi="Liberation Serif" w:cs="Lohit Devanagari"/>
      <w:kern w:val="3"/>
      <w:sz w:val="24"/>
      <w:szCs w:val="24"/>
      <w:lang w:val="en-US" w:bidi="hi-IN"/>
    </w:rPr>
  </w:style>
  <w:style w:type="table" w:styleId="Tablaconcuadrcula5">
    <w:name w:val="Table Grid 5"/>
    <w:basedOn w:val="Tablanormal"/>
    <w:rsid w:val="00FF7BEA"/>
    <w:pPr>
      <w:spacing w:before="120" w:after="120"/>
      <w:jc w:val="both"/>
    </w:pPr>
    <w:rPr>
      <w:rFonts w:eastAsia="Times New Roman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Revisin">
    <w:name w:val="Revision"/>
    <w:hidden/>
    <w:uiPriority w:val="99"/>
    <w:semiHidden/>
    <w:rsid w:val="00C81401"/>
    <w:rPr>
      <w:rFonts w:ascii="Calibri" w:eastAsia="平成明朝" w:hAnsi="Calibri"/>
      <w:sz w:val="22"/>
      <w:szCs w:val="18"/>
      <w:lang w:val="en-GB" w:eastAsia="en-US"/>
    </w:rPr>
  </w:style>
  <w:style w:type="paragraph" w:styleId="Sinespaciado">
    <w:name w:val="No Spacing"/>
    <w:link w:val="SinespaciadoCar"/>
    <w:uiPriority w:val="1"/>
    <w:qFormat/>
    <w:rsid w:val="008B2C92"/>
    <w:rPr>
      <w:rFonts w:ascii="Calibri" w:eastAsia="MS Mincho" w:hAnsi="Calibri"/>
      <w:sz w:val="22"/>
      <w:szCs w:val="22"/>
      <w:lang w:val="en-US" w:eastAsia="ja-JP"/>
    </w:rPr>
  </w:style>
  <w:style w:type="character" w:customStyle="1" w:styleId="SinespaciadoCar">
    <w:name w:val="Sin espaciado Car"/>
    <w:link w:val="Sinespaciado"/>
    <w:uiPriority w:val="1"/>
    <w:rsid w:val="008B2C92"/>
    <w:rPr>
      <w:rFonts w:ascii="Calibri" w:eastAsia="MS Mincho" w:hAnsi="Calibri"/>
      <w:sz w:val="22"/>
      <w:szCs w:val="22"/>
      <w:lang w:val="en-US" w:eastAsia="ja-JP" w:bidi="ar-SA"/>
    </w:rPr>
  </w:style>
  <w:style w:type="paragraph" w:styleId="Prrafodelista">
    <w:name w:val="List Paragraph"/>
    <w:basedOn w:val="Normal"/>
    <w:uiPriority w:val="34"/>
    <w:qFormat/>
    <w:rsid w:val="00820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9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2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78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93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45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88162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10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9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kijap\Application%20Data\Microsoft\Templates\ITER%20PM%20Repor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2013-04-15T00:00:00</PublishDate>
  <Abstract/>
  <CompanyAddress>EUIT Telecomunicación 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92C039CFBB2249B217492598E5BE11" ma:contentTypeVersion="14" ma:contentTypeDescription="Crear nuevo documento." ma:contentTypeScope="" ma:versionID="7915db28c2e947ec3e70c51f5399013a">
  <xsd:schema xmlns:xsd="http://www.w3.org/2001/XMLSchema" xmlns:xs="http://www.w3.org/2001/XMLSchema" xmlns:p="http://schemas.microsoft.com/office/2006/metadata/properties" xmlns:ns3="f6ad4708-cd8a-45fe-98bf-2842077436f6" xmlns:ns4="55a32cf4-c6f7-4b7e-b4ea-547c22e252f1" targetNamespace="http://schemas.microsoft.com/office/2006/metadata/properties" ma:root="true" ma:fieldsID="b525f7357b83abfb1de041436cb0ad8e" ns3:_="" ns4:_="">
    <xsd:import namespace="f6ad4708-cd8a-45fe-98bf-2842077436f6"/>
    <xsd:import namespace="55a32cf4-c6f7-4b7e-b4ea-547c22e252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ad4708-cd8a-45fe-98bf-2842077436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a32cf4-c6f7-4b7e-b4ea-547c22e252f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CD4F5B-2444-42A8-B2D9-751C780E22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78BC809-621B-4662-A146-B9028499A6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461CC0-6C17-4EF8-B7FB-CCCF74ECEE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ad4708-cd8a-45fe-98bf-2842077436f6"/>
    <ds:schemaRef ds:uri="55a32cf4-c6f7-4b7e-b4ea-547c22e252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1688D20-B5FE-41F1-9B6D-3C760711A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ITER PM Report.dot</Template>
  <TotalTime>41</TotalTime>
  <Pages>8</Pages>
  <Words>1402</Words>
  <Characters>7712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Embedded Linux Systems</vt:lpstr>
    </vt:vector>
  </TitlesOfParts>
  <Company>Dpto Sistemas Electrónicos y de Control Universidad Politecnica de Madrid</Company>
  <LinksUpToDate>false</LinksUpToDate>
  <CharactersWithSpaces>9096</CharactersWithSpaces>
  <SharedDoc>false</SharedDoc>
  <HLinks>
    <vt:vector size="96" baseType="variant">
      <vt:variant>
        <vt:i4>1114167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_Toc358388486</vt:lpwstr>
      </vt:variant>
      <vt:variant>
        <vt:i4>1048629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_Toc358388695</vt:lpwstr>
      </vt:variant>
      <vt:variant>
        <vt:i4>1048629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_Toc358388694</vt:lpwstr>
      </vt:variant>
      <vt:variant>
        <vt:i4>1048629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_Toc358388693</vt:lpwstr>
      </vt:variant>
      <vt:variant>
        <vt:i4>1048629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_Toc358388692</vt:lpwstr>
      </vt:variant>
      <vt:variant>
        <vt:i4>1048629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_Toc358388691</vt:lpwstr>
      </vt:variant>
      <vt:variant>
        <vt:i4>1048629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_Toc358388690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_Toc358388689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_Toc358388688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_Toc358388687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_Toc358388686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_Toc358388685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_Toc358388684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_Toc358388683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_Toc358388682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_Toc358388681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Using Buildroot for building embedded Linux Systems</dc:subject>
  <dc:creator>EDUARDO BARRERA LOPEZ DE TURISO</dc:creator>
  <cp:keywords/>
  <cp:lastModifiedBy>ANTONIO JESUS CASTELLANA HAJJAR</cp:lastModifiedBy>
  <cp:revision>17</cp:revision>
  <cp:lastPrinted>2013-04-29T19:25:00Z</cp:lastPrinted>
  <dcterms:created xsi:type="dcterms:W3CDTF">2021-11-18T10:57:00Z</dcterms:created>
  <dcterms:modified xsi:type="dcterms:W3CDTF">2024-12-08T10:28:00Z</dcterms:modified>
  <cp:category>Tutorial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mark">
    <vt:lpwstr>DS proofreading implemented</vt:lpwstr>
  </property>
  <property fmtid="{D5CDD505-2E9C-101B-9397-08002B2CF9AE}" pid="3" name="ContentType">
    <vt:lpwstr>Document</vt:lpwstr>
  </property>
  <property fmtid="{D5CDD505-2E9C-101B-9397-08002B2CF9AE}" pid="4" name="_DocHome">
    <vt:i4>-599327235</vt:i4>
  </property>
  <property fmtid="{D5CDD505-2E9C-101B-9397-08002B2CF9AE}" pid="5" name="ContentTypeId">
    <vt:lpwstr>0x0101005B92C039CFBB2249B217492598E5BE11</vt:lpwstr>
  </property>
</Properties>
</file>